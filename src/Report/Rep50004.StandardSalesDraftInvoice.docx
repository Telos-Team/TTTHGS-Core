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 Sales - Draft Invoice/1303"/>
            <w:id w:val="-566887149"/>
            <w:placeholder>
              <w:docPart w:val="C4027D464B5D4815A0BC6751F25356F2"/>
            </w:placeholder>
            <w:dataBinding w:prefixMappings="xmlns:ns0='urn:microsoft-dynamics-nav/reports/Standard Sales - Draft 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-156540891"/>
        <w15:dataBinding w:prefixMappings="xmlns:ns0='urn:microsoft-dynamics-nav/reports/Standard Sales - Draft 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 Sales - Draft Invoice/1303"/>
          <w:id w:val="1234901919"/>
          <w15:dataBinding w:prefixMappings="xmlns:ns0='urn:microsoft-dynamics-nav/reports/Standard Sales - Draft 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 Sales - Draft 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 Sales - Draft 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 Sales - Draft 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 Sales - Draft 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86497872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8885287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83e63d9eb242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