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="0023400D" w:rsidRPr="003051F6" w:rsidRDefault="009478BD" w:rsidP="0023400D">
            <w:pPr>
              <w:contextualSpacing/>
              <w:rPr>
                <w:rFonts w:asciiTheme="majorHAnsi" w:hAnsiTheme="majorHAnsi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="0023400D" w:rsidRPr="003051F6">
                  <w:rPr>
                    <w:rFonts w:asciiTheme="majorHAnsi" w:hAnsiTheme="majorHAnsi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23400D" w:rsidRPr="003051F6">
                  <w:rPr>
                    <w:rFonts w:asciiTheme="majorHAnsi" w:hAnsiTheme="majorHAnsi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23400D" w:rsidRPr="00854DDE" w:rsidRDefault="009478BD" w:rsidP="0023400D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0"/>
                  <w:szCs w:val="20"/>
                </w:rPr>
              </w:sdtEndPr>
              <w:sdtContent>
                <w:r w:rsidR="0023400D" w:rsidRPr="00854DDE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RDefault="009D29F0" w:rsidP="0023400D">
            <w:pPr>
              <w:contextualSpacing/>
            </w:pPr>
          </w:p>
        </w:tc>
        <w:tc>
          <w:tcPr>
            <w:tcW w:w="4526" w:type="dxa"/>
          </w:tcPr>
          <w:p w:rsidR="009D29F0" w:rsidRDefault="009478BD" w:rsidP="0023400D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="0023400D" w:rsidRPr="00EB2DC0" w:rsidRDefault="0023400D" w:rsidP="00EB2DC0">
            <w:pPr>
              <w:pStyle w:val="Ingenafstand"/>
            </w:pPr>
          </w:p>
        </w:tc>
        <w:tc>
          <w:tcPr>
            <w:tcW w:w="567" w:type="dxa"/>
            <w:vAlign w:val="bottom"/>
          </w:tcPr>
          <w:p w:rsidR="0023400D" w:rsidRPr="00537DB7" w:rsidRDefault="0023400D" w:rsidP="002A37A1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="0023400D" w:rsidRPr="003051F6" w:rsidRDefault="0023400D" w:rsidP="0023400D">
                <w:pPr>
                  <w:contextualSpacing/>
                  <w:jc w:val="right"/>
                  <w:rPr>
                    <w:rFonts w:asciiTheme="majorHAnsi" w:hAnsiTheme="majorHAnsi"/>
                    <w:sz w:val="36"/>
                    <w:szCs w:val="36"/>
                  </w:rPr>
                </w:pPr>
                <w:r w:rsidRPr="003051F6">
                  <w:rPr>
                    <w:rFonts w:asciiTheme="majorHAnsi" w:hAnsiTheme="majorHAnsi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9478B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9478B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9478B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9478B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9478B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="0023400D" w:rsidRPr="008A3457" w:rsidRDefault="008A3457" w:rsidP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="0023400D" w:rsidRPr="008A3457" w:rsidRDefault="008A3457" w:rsidP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="0023400D" w:rsidRPr="008A3457" w:rsidRDefault="008A3457" w:rsidP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="00581EF8" w:rsidRPr="00581EF8" w:rsidRDefault="00581EF8" w:rsidP="00581EF8">
      <w:pPr>
        <w:pStyle w:val="SubGroupSeparation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="00947B95" w:rsidRPr="003051F6" w:rsidRDefault="00947B95" w:rsidP="0033761E">
                <w:pPr>
                  <w:pStyle w:val="Ingenafstand"/>
                  <w:spacing w:afterLines="40" w:after="96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3051F6">
                  <w:rPr>
                    <w:rFonts w:cstheme="minorHAnsi"/>
                    <w:bCs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="00947B95" w:rsidRPr="003051F6" w:rsidRDefault="00947B95" w:rsidP="0033761E">
                <w:pPr>
                  <w:pStyle w:val="Overskrift1"/>
                  <w:spacing w:before="0" w:afterLines="40" w:after="96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sz w:val="20"/>
                    <w:szCs w:val="20"/>
                  </w:rPr>
                </w:pPr>
                <w:r w:rsidRPr="003051F6">
                  <w:rPr>
                    <w:rFonts w:asciiTheme="minorHAnsi" w:hAnsiTheme="minorHAnsi" w:cstheme="minorHAnsi"/>
                    <w:caps w:val="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947B95" w:rsidRPr="003051F6" w:rsidRDefault="00947B95" w:rsidP="0033761E">
                <w:pPr>
                  <w:pStyle w:val="Overskrift1"/>
                  <w:spacing w:before="0" w:afterLines="40" w:after="96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sz w:val="20"/>
                    <w:szCs w:val="20"/>
                  </w:rPr>
                </w:pPr>
                <w:r w:rsidRPr="003051F6">
                  <w:rPr>
                    <w:rFonts w:asciiTheme="minorHAnsi" w:hAnsiTheme="minorHAnsi" w:cstheme="minorHAnsi"/>
                    <w:caps w:val="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bookmarkStart w:id="0" w:name="_GoBack"/>
        <w:bookmarkEnd w:id="0"/>
      </w:tr>
      <w:tr w:rsidR="00947B95" w:rsidRPr="00FD3C3E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="00947B95" w:rsidRPr="00854DDE" w:rsidRDefault="00947B95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="00947B95" w:rsidRPr="00854DDE" w:rsidRDefault="00947B95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947B95" w:rsidRPr="00854DDE" w:rsidRDefault="00947B95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Style w:val="Typografi3"/>
        <w:tblW w:w="10262" w:type="dxa"/>
        <w:tblLayout w:type="fixed"/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="0055738E" w:rsidRPr="0046083A" w:rsidTr="00F9778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</w:tcPr>
              <w:p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</w:tcPr>
              <w:p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</w:tcPr>
              <w:p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</w:tcPr>
              <w:p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</w:tcPr>
              <w:p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</w:tcPr>
          <w:p w:rsidR="0055738E" w:rsidRDefault="0055738E" w:rsidP="00346B21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</w:tcPr>
              <w:p w:rsidR="0055738E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</w:tcPr>
              <w:p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55738E" w:rsidRPr="00FD3C3E" w:rsidTr="00F9778B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</w:tcPr>
                      <w:p w:rsidR="0055738E" w:rsidRPr="00947B95" w:rsidRDefault="0055738E" w:rsidP="00F9778B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</w:tcPr>
                      <w:p w:rsidR="0055738E" w:rsidRPr="00947B95" w:rsidRDefault="0055738E" w:rsidP="00F9778B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</w:tcPr>
                      <w:p w:rsidR="0055738E" w:rsidRPr="00947B95" w:rsidRDefault="0055738E" w:rsidP="00F9778B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</w:tcPr>
                      <w:p w:rsidR="0055738E" w:rsidRPr="00947B95" w:rsidRDefault="0055738E" w:rsidP="00F9778B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</w:tcPr>
                      <w:p w:rsidR="0055738E" w:rsidRPr="00947B95" w:rsidRDefault="0055738E" w:rsidP="00F9778B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</w:tcPr>
                      <w:p w:rsidR="0055738E" w:rsidRDefault="00DE3BB2" w:rsidP="00F9778B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</w:tcPr>
                      <w:p w:rsidR="0055738E" w:rsidRDefault="0055738E" w:rsidP="00F9778B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</w:tcPr>
                      <w:p w:rsidR="0055738E" w:rsidRPr="00947B95" w:rsidRDefault="0055738E" w:rsidP="00F9778B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 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="0055738E" w:rsidRPr="0046083A" w:rsidTr="00F9778B">
                <w:trPr>
                  <w:gridAfter w:val="1"/>
                  <w:wAfter w:w="34" w:type="dxa"/>
                  <w:trHeight w:val="198"/>
                </w:trPr>
                <w:tc>
                  <w:tcPr>
                    <w:tcW w:w="1134" w:type="dxa"/>
                  </w:tcPr>
                  <w:p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</w:tcPr>
                  <w:p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</w:tcPr>
                  <w:p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</w:tcPr>
                      <w:p w:rsidR="0055738E" w:rsidRDefault="0055738E" w:rsidP="00F9778B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</w:tcPr>
                      <w:p w:rsidR="0055738E" w:rsidRPr="00947B95" w:rsidRDefault="0055738E" w:rsidP="00F9778B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5738E" w:rsidRPr="00FD3C3E" w:rsidTr="00F9778B">
        <w:trPr>
          <w:trHeight w:val="200"/>
        </w:trPr>
        <w:tc>
          <w:tcPr>
            <w:tcW w:w="4395" w:type="dxa"/>
            <w:gridSpan w:val="2"/>
          </w:tcPr>
          <w:p w:rsidR="0055738E" w:rsidRPr="00947B95" w:rsidRDefault="0055738E" w:rsidP="00346B21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55738E" w:rsidRPr="00947B95" w:rsidRDefault="0055738E" w:rsidP="00346B21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</w:tcPr>
              <w:p w:rsidR="0055738E" w:rsidRDefault="0055738E" w:rsidP="00346B21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</w:tcPr>
              <w:p w:rsidR="0055738E" w:rsidRPr="00947B95" w:rsidRDefault="0055738E" w:rsidP="00346B21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RDefault="000314D6" w:rsidP="005B41A2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694"/>
      </w:tblGrid>
      <w:tr w:rsidR="006D4464" w:rsidTr="006D4464"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38052385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3969" w:type="dxa"/>
              </w:tcPr>
              <w:p w:rsidR="006D4464" w:rsidRPr="005B41A2" w:rsidRDefault="005F6041" w:rsidP="00E676EF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  <w:tc>
          <w:tcPr>
            <w:tcW w:w="2694" w:type="dxa"/>
          </w:tcPr>
          <w:p w:rsidR="006D4464" w:rsidRDefault="006D4464" w:rsidP="000314D6">
            <w:pPr>
              <w:pStyle w:val="GroupSeparation"/>
              <w:spacing w:after="120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-2089679520"/>
          <w15:dataBinding w:prefixMappings="xmlns:ns0='urn:microsoft-dynamics-nav/reports/Standard_Sales_Invoice/1306/' 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7416163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D4464" w:rsidTr="006D4464"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Description_VATClauseLine"/>
                    <w:tag w:val="#Nav: Standard_Sales_Invoice/1306"/>
                    <w:id w:val="205750188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969" w:type="dxa"/>
                      </w:tcPr>
                      <w:p w:rsidR="006D4464" w:rsidRPr="006D4464" w:rsidRDefault="006D4464" w:rsidP="00F9778B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VATAmount_VATClauseLine"/>
                    <w:tag w:val="#Nav: Standard_Sales_Invoice/1306"/>
                    <w:id w:val="146940207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2694" w:type="dxa"/>
                      </w:tcPr>
                      <w:p w:rsidR="006D4464" w:rsidRPr="006D4464" w:rsidRDefault="006D4464" w:rsidP="00F9778B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D4464" w:rsidRDefault="006D4464" w:rsidP="005B41A2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 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RDefault="001A63CC" w:rsidP="00F9778B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="003C4ED3" w:rsidRPr="002848A5" w:rsidRDefault="003C4ED3" w:rsidP="000A2D83">
      <w:pPr>
        <w:pStyle w:val="SubGroupSeparation"/>
        <w:spacing w:afterLines="40" w:after="96" w:line="240" w:lineRule="auto"/>
      </w:pPr>
    </w:p>
    <w:sdt>
      <w:sdtPr>
        <w:rPr>
          <w:rFonts w:asciiTheme="majorHAnsi" w:eastAsia="Calibri" w:hAnsiTheme="majorHAns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asciiTheme="majorHAnsi" w:eastAsia="Calibri" w:hAnsiTheme="majorHAnsi" w:cs="Times New Roman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RDefault="00A97B8A" w:rsidP="00F9778B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eastAsiaTheme="minorHAnsi" w:hAnsi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RDefault="00A97B8A" w:rsidP="00F9778B">
                  <w:pPr>
                    <w:pStyle w:val="Style1"/>
                    <w:rPr>
                      <w:rFonts w:asciiTheme="minorHAnsi" w:eastAsiaTheme="minorEastAsia" w:hAnsiTheme="minorHAnsi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eastAsiaTheme="minorHAnsi" w:hAnsi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2848A5" w:rsidRPr="005A2FAF" w:rsidRDefault="002848A5" w:rsidP="00B33B68">
      <w:pPr>
        <w:pStyle w:val="Style1"/>
        <w:rPr>
          <w:color w:val="auto"/>
          <w:sz w:val="20"/>
          <w:szCs w:val="20"/>
        </w:rPr>
      </w:pPr>
    </w:p>
    <w:p w:rsidR="008166C0" w:rsidRDefault="008166C0" w:rsidP="008166C0">
      <w:pPr>
        <w:pStyle w:val="SubGroupSeparation"/>
      </w:pPr>
    </w:p>
    <w:p w:rsidR="008166C0" w:rsidRDefault="008166C0" w:rsidP="00FF5235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8BD" w:rsidRDefault="009478BD" w:rsidP="00E40C63">
      <w:pPr>
        <w:spacing w:after="0"/>
      </w:pPr>
      <w:r>
        <w:separator/>
      </w:r>
    </w:p>
  </w:endnote>
  <w:endnote w:type="continuationSeparator" w:id="0">
    <w:p w:rsidR="009478BD" w:rsidRDefault="009478B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C43401" w:rsidP="0090637C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="0023400D" w:rsidRPr="003260F6" w:rsidRDefault="00922B1D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="0023400D" w:rsidRPr="003260F6" w:rsidRDefault="00922B1D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="0023400D" w:rsidRPr="003260F6" w:rsidRDefault="00922B1D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="0023400D" w:rsidRPr="003260F6" w:rsidRDefault="00F9778B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="0023400D" w:rsidRPr="00F83594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="0023400D" w:rsidRPr="005A2FAF" w:rsidRDefault="00922B1D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="0023400D" w:rsidRPr="005A2FAF" w:rsidRDefault="00922B1D" w:rsidP="00C43401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="0023400D" w:rsidRPr="005A2FAF" w:rsidRDefault="00922B1D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="0023400D" w:rsidRPr="005A2FAF" w:rsidRDefault="00F9778B" w:rsidP="00C43401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C43401" w:rsidRPr="005C497A" w:rsidRDefault="00C4340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8BD" w:rsidRDefault="009478BD" w:rsidP="00E40C63">
      <w:pPr>
        <w:spacing w:after="0"/>
      </w:pPr>
      <w:r>
        <w:separator/>
      </w:r>
    </w:p>
  </w:footnote>
  <w:footnote w:type="continuationSeparator" w:id="0">
    <w:p w:rsidR="009478BD" w:rsidRDefault="009478B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="00C43401" w:rsidRPr="00C43401" w:rsidRDefault="009478BD" w:rsidP="00C43401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C43401" w:rsidRP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RDefault="00C43401" w:rsidP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Default="009478BD" w:rsidP="00C43401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F9778B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F9778B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C43401" w:rsidP="00C43401">
          <w:pPr>
            <w:pStyle w:val="Sidehoved"/>
            <w:jc w:val="right"/>
            <w:rPr>
              <w:b/>
            </w:rPr>
          </w:pPr>
        </w:p>
      </w:tc>
    </w:tr>
  </w:tbl>
  <w:p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051F6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8BD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9778B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  <w:style w:type="table" w:customStyle="1" w:styleId="Typografi1">
    <w:name w:val="Typografi1"/>
    <w:basedOn w:val="Tabel-Normal"/>
    <w:uiPriority w:val="99"/>
    <w:rsid w:val="00F9778B"/>
    <w:pPr>
      <w:spacing w:after="0" w:line="240" w:lineRule="auto"/>
    </w:pPr>
    <w:tblPr/>
    <w:tblStylePr w:type="firstRow">
      <w:tblPr/>
      <w:tcPr>
        <w:shd w:val="clear" w:color="auto" w:fill="CECCCA" w:themeFill="background2" w:themeFillShade="E6"/>
      </w:tcPr>
    </w:tblStylePr>
  </w:style>
  <w:style w:type="table" w:customStyle="1" w:styleId="Typografi2">
    <w:name w:val="Typografi2"/>
    <w:basedOn w:val="Tabel-Normal"/>
    <w:uiPriority w:val="99"/>
    <w:rsid w:val="00F9778B"/>
    <w:pPr>
      <w:spacing w:after="0" w:line="240" w:lineRule="auto"/>
    </w:pPr>
    <w:tblPr>
      <w:tblBorders>
        <w:insideH w:val="single" w:sz="4" w:space="0" w:color="002060"/>
      </w:tblBorders>
    </w:tblPr>
  </w:style>
  <w:style w:type="table" w:customStyle="1" w:styleId="Typografi3">
    <w:name w:val="Typografi3"/>
    <w:basedOn w:val="Tabel-Normal"/>
    <w:uiPriority w:val="99"/>
    <w:rsid w:val="00F9778B"/>
    <w:pPr>
      <w:spacing w:after="0" w:line="240" w:lineRule="auto"/>
    </w:pPr>
    <w:tblPr>
      <w:tblBorders>
        <w:insideH w:val="single" w:sz="4" w:space="0" w:color="002060"/>
      </w:tblBorders>
    </w:tblPr>
    <w:tcPr>
      <w:shd w:val="clear" w:color="auto" w:fill="auto"/>
    </w:tcPr>
    <w:tblStylePr w:type="firstRow">
      <w:tblPr/>
      <w:tcPr>
        <w:shd w:val="clear" w:color="auto" w:fill="CECCCA" w:themeFill="background2" w:themeFillShade="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0D6F70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220B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9D7AC3F3-B8C9-4199-ADD3-3473B260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143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2019-03-18T13:17:00Z</dcterms:modified>
</cp:coreProperties>
</file>