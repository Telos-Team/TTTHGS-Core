
<file path=[Content_Types].xml><?xml version="1.0" encoding="utf-8"?>
<Types xmlns="http://schemas.openxmlformats.org/package/2006/content-types">
  <Default Extension="bin" ContentType="image/unknown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67"/>
        <w:gridCol w:w="4526"/>
        <w:gridCol w:w="9"/>
      </w:tblGrid>
      <w:tr w:rsidR="009D29F0" w:rsidTr="005B41A2">
        <w:trPr>
          <w:gridAfter w:val="1"/>
          <w:wAfter w:w="9" w:type="dxa"/>
          <w:trHeight w:val="1584"/>
        </w:trPr>
        <w:tc>
          <w:tcPr>
            <w:tcW w:w="5670" w:type="dxa"/>
            <w:gridSpan w:val="2"/>
            <w:vAlign w:val="center"/>
          </w:tcPr>
          <w:p w:rsidR="0023400D" w:rsidRPr="0023400D" w:rsidRDefault="001B519D" w:rsidP="0023400D">
            <w:pPr>
              <w:contextualSpacing/>
              <w:rPr>
                <w:rFonts w:asciiTheme="majorHAnsi" w:hAnsiTheme="majorHAnsi"/>
                <w:color w:val="0070C0"/>
                <w:sz w:val="48"/>
                <w:szCs w:val="48"/>
              </w:rPr>
            </w:pPr>
            <w:sdt>
              <w:sdtPr>
                <w:rPr>
                  <w:rFonts w:asciiTheme="majorHAnsi" w:hAnsiTheme="majorHAnsi"/>
                  <w:color w:val="FF0000"/>
                  <w:sz w:val="48"/>
                  <w:szCs w:val="48"/>
                </w:rPr>
                <w:alias w:val="DocumentTitle_Lbl"/>
                <w:id w:val="573011813"/>
                <w:placeholder>
                  <w:docPart w:val="54582147559649649C2E4FF27A925DCA"/>
                </w:placeholder>
                <w15:dataBinding w:prefixMappings="urn:microsoft-dynamics-nav/reports/Mini_Sales_Invoice/1306/" w:xpath="/ns0:NavWordReportXmlPart[1]/ns0:Header[1]/ns0:DocumentTitle_Lbl[1]" w:storeItemID="{87E5A65C-DE4E-46DF-BBC2-6CEFFEA62251}"/>
              </w:sdtPr>
              <w:sdtEndPr/>
              <w:sdtContent>
                <w:r w:rsidR="0023400D" w:rsidRPr="00AE1366">
                  <w:rPr>
                    <w:rFonts w:asciiTheme="majorHAnsi" w:hAnsiTheme="majorHAnsi"/>
                    <w:color w:val="FF0000"/>
                    <w:sz w:val="48"/>
                    <w:szCs w:val="48"/>
                  </w:rPr>
                  <w:t xml:space="preserve">Document Title </w:t>
                </w:r>
                <w:proofErr w:type="spellStart"/>
                <w:r w:rsidR="0023400D" w:rsidRPr="00AE1366">
                  <w:rPr>
                    <w:rFonts w:asciiTheme="majorHAnsi" w:hAnsiTheme="majorHAnsi"/>
                    <w:color w:val="FF0000"/>
                    <w:sz w:val="48"/>
                    <w:szCs w:val="48"/>
                  </w:rPr>
                  <w:t>Lbl</w:t>
                </w:r>
                <w:proofErr w:type="spellEnd"/>
              </w:sdtContent>
            </w:sdt>
          </w:p>
          <w:p w:rsidR="0023400D" w:rsidRPr="00854DDE" w:rsidRDefault="001B519D" w:rsidP="0023400D">
            <w:pPr>
              <w:rPr>
                <w:rFonts w:ascii="Segoe UI" w:hAnsi="Segoe UI" w:cs="Segoe UI"/>
                <w:sz w:val="20"/>
                <w:szCs w:val="20"/>
              </w:rPr>
            </w:pPr>
            <w:sdt>
              <w:sdtPr>
                <w:rPr>
                  <w:rStyle w:val="Strk"/>
                </w:rPr>
                <w:alias w:val="DocumentNo"/>
                <w:id w:val="-1454010444"/>
                <w:placeholder>
                  <w:docPart w:val="54582147559649649C2E4FF27A925DCA"/>
                </w:placeholder>
                <w15:dataBinding w:prefixMappings="urn:microsoft-dynamics-nav/reports/Mini_Sales_Invoice/1306/" w:xpath="/ns0:NavWordReportXmlPart[1]/ns0:Header[1]/ns0:DocumentNo[1]" w:storeItemID="{87E5A65C-DE4E-46DF-BBC2-6CEFFEA62251}"/>
              </w:sdtPr>
              <w:sdtEndPr>
                <w:rPr>
                  <w:rStyle w:val="Strk"/>
                  <w:rFonts w:ascii="Segoe UI" w:hAnsi="Segoe UI" w:cs="Segoe UI"/>
                  <w:sz w:val="20"/>
                  <w:szCs w:val="20"/>
                </w:rPr>
              </w:sdtEndPr>
              <w:sdtContent>
                <w:r w:rsidR="0023400D" w:rsidRPr="00854DDE">
                  <w:rPr>
                    <w:rFonts w:ascii="Segoe UI" w:hAnsi="Segoe UI" w:cs="Segoe UI"/>
                    <w:sz w:val="20"/>
                    <w:szCs w:val="20"/>
                  </w:rPr>
                  <w:t>Document No</w:t>
                </w:r>
              </w:sdtContent>
            </w:sdt>
          </w:p>
          <w:p w:rsidR="009D29F0" w:rsidRDefault="009D29F0" w:rsidP="0023400D">
            <w:pPr>
              <w:contextualSpacing/>
            </w:pPr>
          </w:p>
        </w:tc>
        <w:tc>
          <w:tcPr>
            <w:tcW w:w="4526" w:type="dxa"/>
          </w:tcPr>
          <w:p w:rsidR="009D29F0" w:rsidRDefault="001B519D" w:rsidP="0023400D">
            <w:pPr>
              <w:jc w:val="right"/>
            </w:pPr>
            <w:sdt>
              <w:sdtPr>
                <w:alias w:val="#Nav: /Header/CompanyPicture"/>
                <w:tag w:val="#Nav: Standard_Sales_Invoice/1306"/>
                <w:id w:val="795027538"/>
                <w:dataBinding w:prefixMappings="xmlns:ns0='urn:microsoft-dynamics-nav/reports/Standard_Sales_Invoice/1306/'" w:xpath="/ns0:NavWordReportXmlPart[1]/ns0:Header[1]/ns0:CompanyPicture[1]" w:storeItemID="{449FD958-388F-4BB5-BF33-B32A63E27B5D}"/>
                <w:picture/>
              </w:sdtPr>
              <w:sdtEndPr/>
              <w:sdtContent>
                <w:r w:rsidR="00731217">
                  <w:rPr>
                    <w:noProof/>
                    <w:lang w:val="da-DK" w:eastAsia="da-DK"/>
                  </w:rPr>
                  <w:drawing>
                    <wp:inline distT="0" distB="0" distL="0" distR="0" wp14:anchorId="04128D98" wp14:editId="56CEBB56">
                      <wp:extent cx="2160000" cy="1080000"/>
                      <wp:effectExtent l="0" t="0" r="0" b="6350"/>
                      <wp:docPr id="3" name="Pictur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 preferRelativeResize="0"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160000" cy="10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  <w:tr w:rsidR="0023400D" w:rsidTr="005B41A2">
        <w:trPr>
          <w:cantSplit/>
          <w:trHeight w:val="360"/>
        </w:trPr>
        <w:tc>
          <w:tcPr>
            <w:tcW w:w="5103" w:type="dxa"/>
          </w:tcPr>
          <w:p w:rsidR="0023400D" w:rsidRPr="00EB2DC0" w:rsidRDefault="0023400D" w:rsidP="00EB2DC0">
            <w:pPr>
              <w:pStyle w:val="Ingenafstand"/>
            </w:pPr>
          </w:p>
        </w:tc>
        <w:tc>
          <w:tcPr>
            <w:tcW w:w="567" w:type="dxa"/>
            <w:vAlign w:val="bottom"/>
          </w:tcPr>
          <w:p w:rsidR="0023400D" w:rsidRPr="00537DB7" w:rsidRDefault="0023400D" w:rsidP="002A37A1">
            <w:pPr>
              <w:pStyle w:val="Overskrift1"/>
              <w:ind w:left="87"/>
              <w:outlineLvl w:val="0"/>
              <w:rPr>
                <w:sz w:val="20"/>
                <w:szCs w:val="20"/>
              </w:rPr>
            </w:pPr>
          </w:p>
        </w:tc>
        <w:tc>
          <w:tcPr>
            <w:tcW w:w="4535" w:type="dxa"/>
            <w:gridSpan w:val="2"/>
            <w:vAlign w:val="center"/>
          </w:tcPr>
          <w:sdt>
            <w:sdtPr>
              <w:rPr>
                <w:rFonts w:asciiTheme="majorHAnsi" w:hAnsiTheme="majorHAnsi"/>
                <w:color w:val="FF0000"/>
                <w:sz w:val="28"/>
                <w:szCs w:val="28"/>
              </w:rPr>
              <w:alias w:val="#Nav: /Header/CompanyAddress1"/>
              <w:tag w:val="#Nav: Standard_Sales_Invoice/1306"/>
              <w:id w:val="-721288217"/>
              <w:placeholder>
                <w:docPart w:val="EAD57C8AAAEA4DC3B7D05DF5636AB741"/>
              </w:placeholder>
              <w:dataBinding w:prefixMappings="xmlns:ns0='urn:microsoft-dynamics-nav/reports/Standard_Sales_Invoice/1306/'" w:xpath="/ns0:NavWordReportXmlPart[1]/ns0:Header[1]/ns0:CompanyAddress1[1]" w:storeItemID="{449FD958-388F-4BB5-BF33-B32A63E27B5D}"/>
              <w:text/>
            </w:sdtPr>
            <w:sdtEndPr/>
            <w:sdtContent>
              <w:p w:rsidR="0023400D" w:rsidRPr="006921DE" w:rsidRDefault="0023400D" w:rsidP="0023400D">
                <w:pPr>
                  <w:contextualSpacing/>
                  <w:jc w:val="right"/>
                  <w:rPr>
                    <w:rFonts w:asciiTheme="majorHAnsi" w:hAnsiTheme="majorHAnsi"/>
                    <w:color w:val="F24F4F" w:themeColor="accent1"/>
                    <w:sz w:val="36"/>
                    <w:szCs w:val="36"/>
                  </w:rPr>
                </w:pPr>
                <w:r w:rsidRPr="00AE1366">
                  <w:rPr>
                    <w:rFonts w:asciiTheme="majorHAnsi" w:hAnsiTheme="majorHAnsi"/>
                    <w:color w:val="FF0000"/>
                    <w:sz w:val="28"/>
                    <w:szCs w:val="28"/>
                  </w:rPr>
                  <w:t>CompanyAddress1</w:t>
                </w:r>
              </w:p>
            </w:sdtContent>
          </w:sdt>
        </w:tc>
      </w:tr>
      <w:tr w:rsidR="0023400D" w:rsidTr="005B41A2">
        <w:trPr>
          <w:cantSplit/>
          <w:trHeight w:val="290"/>
        </w:trPr>
        <w:sdt>
          <w:sdtPr>
            <w:rPr>
              <w:b/>
              <w:bCs/>
              <w:sz w:val="20"/>
              <w:szCs w:val="20"/>
            </w:rPr>
            <w:alias w:val="#Nav: /Header/CustomerAddress1"/>
            <w:tag w:val="#Nav: Standard_Sales_Invoice/1306"/>
            <w:id w:val="243469486"/>
            <w:placeholder>
              <w:docPart w:val="14CF228A6E094452B2C96AA1464BC619"/>
            </w:placeholder>
            <w:dataBinding w:prefixMappings="xmlns:ns0='urn:microsoft-dynamics-nav/reports/Standard_Sales_Invoice/1306/'" w:xpath="/ns0:NavWordReportXmlPart[1]/ns0:Header[1]/ns0:CustomerAddress1[1]" w:storeItemID="{449FD958-388F-4BB5-BF33-B32A63E27B5D}"/>
            <w:text/>
          </w:sdtPr>
          <w:sdtEndPr>
            <w:rPr>
              <w:bCs w:val="0"/>
            </w:rPr>
          </w:sdtEndPr>
          <w:sdtContent>
            <w:tc>
              <w:tcPr>
                <w:tcW w:w="5103" w:type="dxa"/>
              </w:tcPr>
              <w:p w:rsidR="0023400D" w:rsidRPr="00854DDE" w:rsidRDefault="0023400D" w:rsidP="0023400D">
                <w:pPr>
                  <w:pStyle w:val="Ingenafstand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CustomerAddress1</w:t>
                </w:r>
              </w:p>
            </w:tc>
          </w:sdtContent>
        </w:sdt>
        <w:tc>
          <w:tcPr>
            <w:tcW w:w="567" w:type="dxa"/>
          </w:tcPr>
          <w:p w:rsidR="0023400D" w:rsidRPr="00537DB7" w:rsidRDefault="0023400D" w:rsidP="002A37A1">
            <w:pPr>
              <w:pStyle w:val="Ingenafstand"/>
              <w:ind w:left="87"/>
            </w:pPr>
          </w:p>
        </w:tc>
        <w:tc>
          <w:tcPr>
            <w:tcW w:w="4535" w:type="dxa"/>
            <w:gridSpan w:val="2"/>
            <w:vAlign w:val="center"/>
          </w:tcPr>
          <w:p w:rsidR="0023400D" w:rsidRPr="00854DDE" w:rsidRDefault="001B519D" w:rsidP="0023400D">
            <w:pPr>
              <w:pStyle w:val="Ingenafstand"/>
              <w:jc w:val="righ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#Nav: /Header/CompanyAddress2"/>
                <w:tag w:val="#Nav: Standard_Sales_Invoice/1306"/>
                <w:id w:val="300510598"/>
                <w:placeholder>
                  <w:docPart w:val="D1A8F81C7B1D47EF82723A4C15B07895"/>
                </w:placeholder>
                <w:dataBinding w:prefixMappings="xmlns:ns0='urn:microsoft-dynamics-nav/reports/Standard_Sales_Invoice/1306/'" w:xpath="/ns0:NavWordReportXmlPart[1]/ns0:Header[1]/ns0:CompanyAddress2[1]" w:storeItemID="{449FD958-388F-4BB5-BF33-B32A63E27B5D}"/>
                <w:text/>
              </w:sdtPr>
              <w:sdtEndPr/>
              <w:sdtContent>
                <w:r w:rsidR="0023400D" w:rsidRPr="00854DDE">
                  <w:rPr>
                    <w:sz w:val="20"/>
                    <w:szCs w:val="20"/>
                  </w:rPr>
                  <w:t>CompanyAddress2</w:t>
                </w:r>
              </w:sdtContent>
            </w:sdt>
          </w:p>
        </w:tc>
      </w:tr>
      <w:tr w:rsidR="0023400D" w:rsidTr="005B41A2">
        <w:trPr>
          <w:cantSplit/>
          <w:trHeight w:val="290"/>
        </w:trPr>
        <w:sdt>
          <w:sdtPr>
            <w:rPr>
              <w:b/>
              <w:sz w:val="20"/>
              <w:szCs w:val="20"/>
            </w:rPr>
            <w:alias w:val="#Nav: /Header/CustomerAddress2"/>
            <w:tag w:val="#Nav: Standard_Sales_Invoice/1306"/>
            <w:id w:val="211629001"/>
            <w:placeholder>
              <w:docPart w:val="44BD56F6F70B4CA3B10AAA110CD80572"/>
            </w:placeholder>
            <w:dataBinding w:prefixMappings="xmlns:ns0='urn:microsoft-dynamics-nav/reports/Standard_Sales_Invoice/1306/'" w:xpath="/ns0:NavWordReportXmlPart[1]/ns0:Header[1]/ns0:CustomerAddress2[1]" w:storeItemID="{449FD958-388F-4BB5-BF33-B32A63E27B5D}"/>
            <w:text/>
          </w:sdtPr>
          <w:sdtEndPr/>
          <w:sdtContent>
            <w:tc>
              <w:tcPr>
                <w:tcW w:w="5103" w:type="dxa"/>
              </w:tcPr>
              <w:p w:rsidR="0023400D" w:rsidRPr="00854DDE" w:rsidRDefault="0023400D" w:rsidP="0023400D">
                <w:pPr>
                  <w:pStyle w:val="Ingenafstand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</w:rPr>
                  <w:t>CustomerAddress2</w:t>
                </w:r>
              </w:p>
            </w:tc>
          </w:sdtContent>
        </w:sdt>
        <w:tc>
          <w:tcPr>
            <w:tcW w:w="567" w:type="dxa"/>
          </w:tcPr>
          <w:p w:rsidR="0023400D" w:rsidRPr="00537DB7" w:rsidRDefault="0023400D" w:rsidP="002A37A1">
            <w:pPr>
              <w:pStyle w:val="Ingenafstand"/>
              <w:ind w:left="87"/>
            </w:pPr>
          </w:p>
        </w:tc>
        <w:tc>
          <w:tcPr>
            <w:tcW w:w="4535" w:type="dxa"/>
            <w:gridSpan w:val="2"/>
            <w:vAlign w:val="center"/>
          </w:tcPr>
          <w:p w:rsidR="0023400D" w:rsidRPr="00854DDE" w:rsidRDefault="001B519D" w:rsidP="0023400D">
            <w:pPr>
              <w:pStyle w:val="Ingenafstand"/>
              <w:jc w:val="righ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#Nav: /Header/CompanyAddress3"/>
                <w:tag w:val="#Nav: Standard_Sales_Invoice/1306"/>
                <w:id w:val="-128092235"/>
                <w:placeholder>
                  <w:docPart w:val="FD78D6F567F84973BA5EB69853287383"/>
                </w:placeholder>
                <w:dataBinding w:prefixMappings="xmlns:ns0='urn:microsoft-dynamics-nav/reports/Standard_Sales_Invoice/1306/'" w:xpath="/ns0:NavWordReportXmlPart[1]/ns0:Header[1]/ns0:CompanyAddress3[1]" w:storeItemID="{449FD958-388F-4BB5-BF33-B32A63E27B5D}"/>
                <w:text/>
              </w:sdtPr>
              <w:sdtEndPr/>
              <w:sdtContent>
                <w:r w:rsidR="0023400D" w:rsidRPr="00854DDE">
                  <w:rPr>
                    <w:sz w:val="20"/>
                    <w:szCs w:val="20"/>
                  </w:rPr>
                  <w:t>CompanyAddress3</w:t>
                </w:r>
              </w:sdtContent>
            </w:sdt>
          </w:p>
        </w:tc>
      </w:tr>
      <w:tr w:rsidR="0023400D" w:rsidTr="005B41A2">
        <w:trPr>
          <w:cantSplit/>
          <w:trHeight w:val="290"/>
        </w:trPr>
        <w:sdt>
          <w:sdtPr>
            <w:rPr>
              <w:b/>
              <w:sz w:val="20"/>
              <w:szCs w:val="20"/>
            </w:rPr>
            <w:alias w:val="#Nav: /Header/CustomerAddress3"/>
            <w:tag w:val="#Nav: Standard_Sales_Invoice/1306"/>
            <w:id w:val="-1572109726"/>
            <w:placeholder>
              <w:docPart w:val="5D70E0F275D540C397F638C9F7D04211"/>
            </w:placeholder>
            <w:dataBinding w:prefixMappings="xmlns:ns0='urn:microsoft-dynamics-nav/reports/Standard_Sales_Invoice/1306/'" w:xpath="/ns0:NavWordReportXmlPart[1]/ns0:Header[1]/ns0:CustomerAddress3[1]" w:storeItemID="{449FD958-388F-4BB5-BF33-B32A63E27B5D}"/>
            <w:text/>
          </w:sdtPr>
          <w:sdtEndPr/>
          <w:sdtContent>
            <w:tc>
              <w:tcPr>
                <w:tcW w:w="5103" w:type="dxa"/>
              </w:tcPr>
              <w:p w:rsidR="0023400D" w:rsidRPr="00854DDE" w:rsidRDefault="0023400D" w:rsidP="0023400D">
                <w:pPr>
                  <w:pStyle w:val="Ingenafstand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CustomerAddress3</w:t>
                </w:r>
              </w:p>
            </w:tc>
          </w:sdtContent>
        </w:sdt>
        <w:tc>
          <w:tcPr>
            <w:tcW w:w="567" w:type="dxa"/>
          </w:tcPr>
          <w:p w:rsidR="0023400D" w:rsidRPr="00537DB7" w:rsidRDefault="0023400D" w:rsidP="002A37A1">
            <w:pPr>
              <w:pStyle w:val="Ingenafstand"/>
              <w:ind w:left="87"/>
            </w:pPr>
          </w:p>
        </w:tc>
        <w:tc>
          <w:tcPr>
            <w:tcW w:w="4535" w:type="dxa"/>
            <w:gridSpan w:val="2"/>
            <w:vAlign w:val="center"/>
          </w:tcPr>
          <w:p w:rsidR="0023400D" w:rsidRPr="00854DDE" w:rsidRDefault="001B519D" w:rsidP="0023400D">
            <w:pPr>
              <w:pStyle w:val="Ingenafstand"/>
              <w:jc w:val="righ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#Nav: /Header/CompanyAddress4"/>
                <w:tag w:val="#Nav: Standard_Sales_Invoice/1306"/>
                <w:id w:val="-1133634048"/>
                <w:placeholder>
                  <w:docPart w:val="11AAC405FEED42CA8A1BEEC0A0A292EB"/>
                </w:placeholder>
                <w:dataBinding w:prefixMappings="xmlns:ns0='urn:microsoft-dynamics-nav/reports/Standard_Sales_Invoice/1306/'" w:xpath="/ns0:NavWordReportXmlPart[1]/ns0:Header[1]/ns0:CompanyAddress4[1]" w:storeItemID="{449FD958-388F-4BB5-BF33-B32A63E27B5D}"/>
                <w:text/>
              </w:sdtPr>
              <w:sdtEndPr/>
              <w:sdtContent>
                <w:r w:rsidR="0023400D" w:rsidRPr="00854DDE">
                  <w:rPr>
                    <w:sz w:val="20"/>
                    <w:szCs w:val="20"/>
                  </w:rPr>
                  <w:t>CompanyAddress4</w:t>
                </w:r>
              </w:sdtContent>
            </w:sdt>
          </w:p>
        </w:tc>
      </w:tr>
      <w:tr w:rsidR="0023400D" w:rsidTr="005B41A2">
        <w:trPr>
          <w:cantSplit/>
          <w:trHeight w:val="290"/>
        </w:trPr>
        <w:sdt>
          <w:sdtPr>
            <w:rPr>
              <w:b/>
              <w:sz w:val="20"/>
              <w:szCs w:val="20"/>
            </w:rPr>
            <w:alias w:val="#Nav: /Header/CustomerAddress4"/>
            <w:tag w:val="#Nav: Standard_Sales_Invoice/1306"/>
            <w:id w:val="-2025857488"/>
            <w:placeholder>
              <w:docPart w:val="026DDE8B55A14F81A84F3087B79FC1BA"/>
            </w:placeholder>
            <w:dataBinding w:prefixMappings="xmlns:ns0='urn:microsoft-dynamics-nav/reports/Standard_Sales_Invoice/1306/'" w:xpath="/ns0:NavWordReportXmlPart[1]/ns0:Header[1]/ns0:CustomerAddress4[1]" w:storeItemID="{449FD958-388F-4BB5-BF33-B32A63E27B5D}"/>
            <w:text/>
          </w:sdtPr>
          <w:sdtEndPr/>
          <w:sdtContent>
            <w:tc>
              <w:tcPr>
                <w:tcW w:w="5103" w:type="dxa"/>
              </w:tcPr>
              <w:p w:rsidR="0023400D" w:rsidRPr="00854DDE" w:rsidRDefault="0023400D" w:rsidP="0023400D">
                <w:pPr>
                  <w:pStyle w:val="Ingenafstand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CustomerAddress4</w:t>
                </w:r>
              </w:p>
            </w:tc>
          </w:sdtContent>
        </w:sdt>
        <w:tc>
          <w:tcPr>
            <w:tcW w:w="567" w:type="dxa"/>
          </w:tcPr>
          <w:p w:rsidR="0023400D" w:rsidRPr="00537DB7" w:rsidRDefault="0023400D" w:rsidP="002A37A1">
            <w:pPr>
              <w:pStyle w:val="Ingenafstand"/>
              <w:ind w:left="87"/>
            </w:pPr>
          </w:p>
        </w:tc>
        <w:tc>
          <w:tcPr>
            <w:tcW w:w="4535" w:type="dxa"/>
            <w:gridSpan w:val="2"/>
            <w:vAlign w:val="center"/>
          </w:tcPr>
          <w:p w:rsidR="0023400D" w:rsidRPr="00854DDE" w:rsidRDefault="001B519D" w:rsidP="0023400D">
            <w:pPr>
              <w:pStyle w:val="Ingenafstand"/>
              <w:jc w:val="righ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#Nav: /Header/CompanyAddress5"/>
                <w:tag w:val="#Nav: Standard_Sales_Invoice/1306"/>
                <w:id w:val="671686422"/>
                <w:placeholder>
                  <w:docPart w:val="7326169C29D24F42A770CFDB930877E5"/>
                </w:placeholder>
                <w:dataBinding w:prefixMappings="xmlns:ns0='urn:microsoft-dynamics-nav/reports/Standard_Sales_Invoice/1306/'" w:xpath="/ns0:NavWordReportXmlPart[1]/ns0:Header[1]/ns0:CompanyAddress5[1]" w:storeItemID="{449FD958-388F-4BB5-BF33-B32A63E27B5D}"/>
                <w:text/>
              </w:sdtPr>
              <w:sdtEndPr/>
              <w:sdtContent>
                <w:r w:rsidR="0023400D" w:rsidRPr="00854DDE">
                  <w:rPr>
                    <w:sz w:val="20"/>
                    <w:szCs w:val="20"/>
                  </w:rPr>
                  <w:t>CompanyAddress5</w:t>
                </w:r>
              </w:sdtContent>
            </w:sdt>
          </w:p>
        </w:tc>
      </w:tr>
      <w:tr w:rsidR="0023400D" w:rsidTr="005B41A2">
        <w:trPr>
          <w:cantSplit/>
          <w:trHeight w:val="290"/>
        </w:trPr>
        <w:sdt>
          <w:sdtPr>
            <w:rPr>
              <w:b/>
              <w:sz w:val="20"/>
              <w:szCs w:val="20"/>
            </w:rPr>
            <w:alias w:val="#Nav: /Header/CustomerAddress5"/>
            <w:tag w:val="#Nav: Standard_Sales_Invoice/1306"/>
            <w:id w:val="1398856861"/>
            <w:placeholder>
              <w:docPart w:val="5063F8D9291A4A299E2E6C826432A089"/>
            </w:placeholder>
            <w:dataBinding w:prefixMappings="xmlns:ns0='urn:microsoft-dynamics-nav/reports/Standard_Sales_Invoice/1306/'" w:xpath="/ns0:NavWordReportXmlPart[1]/ns0:Header[1]/ns0:CustomerAddress5[1]" w:storeItemID="{449FD958-388F-4BB5-BF33-B32A63E27B5D}"/>
            <w:text/>
          </w:sdtPr>
          <w:sdtEndPr/>
          <w:sdtContent>
            <w:tc>
              <w:tcPr>
                <w:tcW w:w="5103" w:type="dxa"/>
              </w:tcPr>
              <w:p w:rsidR="0023400D" w:rsidRPr="00854DDE" w:rsidRDefault="0023400D" w:rsidP="0023400D">
                <w:pPr>
                  <w:pStyle w:val="Ingenafstand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</w:rPr>
                  <w:t>CustomerAddress5</w:t>
                </w:r>
              </w:p>
            </w:tc>
          </w:sdtContent>
        </w:sdt>
        <w:tc>
          <w:tcPr>
            <w:tcW w:w="567" w:type="dxa"/>
          </w:tcPr>
          <w:p w:rsidR="0023400D" w:rsidRPr="00537DB7" w:rsidRDefault="0023400D" w:rsidP="002A37A1">
            <w:pPr>
              <w:pStyle w:val="Ingenafstand"/>
              <w:ind w:left="87"/>
            </w:pPr>
          </w:p>
        </w:tc>
        <w:tc>
          <w:tcPr>
            <w:tcW w:w="4535" w:type="dxa"/>
            <w:gridSpan w:val="2"/>
            <w:vAlign w:val="center"/>
          </w:tcPr>
          <w:p w:rsidR="0023400D" w:rsidRPr="00854DDE" w:rsidRDefault="001B519D" w:rsidP="0023400D">
            <w:pPr>
              <w:pStyle w:val="Ingenafstand"/>
              <w:jc w:val="righ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#Nav: /Header/CompanyAddress6"/>
                <w:tag w:val="#Nav: Standard_Sales_Invoice/1306"/>
                <w:id w:val="-690377681"/>
                <w:placeholder>
                  <w:docPart w:val="BE36AAA301C74DEC9C28639A5BA9B354"/>
                </w:placeholder>
                <w:dataBinding w:prefixMappings="xmlns:ns0='urn:microsoft-dynamics-nav/reports/Standard_Sales_Invoice/1306/'" w:xpath="/ns0:NavWordReportXmlPart[1]/ns0:Header[1]/ns0:CompanyAddress6[1]" w:storeItemID="{449FD958-388F-4BB5-BF33-B32A63E27B5D}"/>
                <w:text/>
              </w:sdtPr>
              <w:sdtEndPr/>
              <w:sdtContent>
                <w:r w:rsidR="0023400D" w:rsidRPr="00854DDE">
                  <w:rPr>
                    <w:sz w:val="20"/>
                    <w:szCs w:val="20"/>
                  </w:rPr>
                  <w:t>CompanyAddress6</w:t>
                </w:r>
              </w:sdtContent>
            </w:sdt>
          </w:p>
        </w:tc>
      </w:tr>
      <w:tr w:rsidR="0023400D" w:rsidTr="005B41A2">
        <w:trPr>
          <w:cantSplit/>
          <w:trHeight w:val="274"/>
        </w:trPr>
        <w:sdt>
          <w:sdtPr>
            <w:rPr>
              <w:b/>
              <w:sz w:val="20"/>
              <w:szCs w:val="20"/>
            </w:rPr>
            <w:alias w:val="#Nav: /Header/CustomerAddress6"/>
            <w:tag w:val="#Nav: Standard_Sales_Invoice/1306"/>
            <w:id w:val="1010568566"/>
            <w:placeholder>
              <w:docPart w:val="85758097D8C34212AF8DAF95B08FCDF4"/>
            </w:placeholder>
            <w:dataBinding w:prefixMappings="xmlns:ns0='urn:microsoft-dynamics-nav/reports/Standard_Sales_Invoice/1306/'" w:xpath="/ns0:NavWordReportXmlPart[1]/ns0:Header[1]/ns0:CustomerAddress6[1]" w:storeItemID="{449FD958-388F-4BB5-BF33-B32A63E27B5D}"/>
            <w:text/>
          </w:sdtPr>
          <w:sdtEndPr/>
          <w:sdtContent>
            <w:tc>
              <w:tcPr>
                <w:tcW w:w="5103" w:type="dxa"/>
              </w:tcPr>
              <w:p w:rsidR="0023400D" w:rsidRPr="00854DDE" w:rsidRDefault="0023400D" w:rsidP="0023400D">
                <w:pPr>
                  <w:pStyle w:val="Ingenafstand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CustomerAddress6</w:t>
                </w:r>
              </w:p>
            </w:tc>
          </w:sdtContent>
        </w:sdt>
        <w:tc>
          <w:tcPr>
            <w:tcW w:w="567" w:type="dxa"/>
          </w:tcPr>
          <w:p w:rsidR="0023400D" w:rsidRPr="00537DB7" w:rsidRDefault="0023400D" w:rsidP="002A37A1">
            <w:pPr>
              <w:pStyle w:val="Ingenafstand"/>
              <w:ind w:left="87"/>
            </w:pPr>
          </w:p>
        </w:tc>
        <w:sdt>
          <w:sdtPr>
            <w:rPr>
              <w:sz w:val="20"/>
              <w:szCs w:val="20"/>
            </w:rPr>
            <w:alias w:val="#Nav: /Header/CompanyHomePage"/>
            <w:tag w:val="#Nav: Standard_Sales_Invoice/1306"/>
            <w:id w:val="-116059262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CompanyHomePage[1]" w:storeItemID="{449FD958-388F-4BB5-BF33-B32A63E27B5D}"/>
            <w:text/>
          </w:sdtPr>
          <w:sdtEndPr/>
          <w:sdtContent>
            <w:tc>
              <w:tcPr>
                <w:tcW w:w="4535" w:type="dxa"/>
                <w:gridSpan w:val="2"/>
              </w:tcPr>
              <w:p w:rsidR="0023400D" w:rsidRPr="008A3457" w:rsidRDefault="008A3457" w:rsidP="008A3457">
                <w:pPr>
                  <w:pStyle w:val="Ingenafstand"/>
                  <w:jc w:val="right"/>
                  <w:rPr>
                    <w:sz w:val="20"/>
                    <w:szCs w:val="20"/>
                  </w:rPr>
                </w:pPr>
                <w:r w:rsidRPr="008A3457">
                  <w:rPr>
                    <w:sz w:val="20"/>
                    <w:szCs w:val="20"/>
                    <w:lang w:val="da-DK"/>
                  </w:rPr>
                  <w:t>CompanyHomePage</w:t>
                </w:r>
              </w:p>
            </w:tc>
          </w:sdtContent>
        </w:sdt>
      </w:tr>
      <w:tr w:rsidR="0023400D" w:rsidTr="005B41A2">
        <w:trPr>
          <w:cantSplit/>
          <w:trHeight w:val="290"/>
        </w:trPr>
        <w:sdt>
          <w:sdtPr>
            <w:rPr>
              <w:b/>
              <w:sz w:val="20"/>
              <w:szCs w:val="20"/>
            </w:rPr>
            <w:alias w:val="#Nav: /Header/CustomerAddress7"/>
            <w:tag w:val="#Nav: Standard_Sales_Invoice/1306"/>
            <w:id w:val="268747735"/>
            <w:placeholder>
              <w:docPart w:val="307BB909485C4311BBC925D3CFFB4EB9"/>
            </w:placeholder>
            <w:dataBinding w:prefixMappings="xmlns:ns0='urn:microsoft-dynamics-nav/reports/Standard_Sales_Invoice/1306/'" w:xpath="/ns0:NavWordReportXmlPart[1]/ns0:Header[1]/ns0:CustomerAddress7[1]" w:storeItemID="{449FD958-388F-4BB5-BF33-B32A63E27B5D}"/>
            <w:text/>
          </w:sdtPr>
          <w:sdtEndPr/>
          <w:sdtContent>
            <w:tc>
              <w:tcPr>
                <w:tcW w:w="5103" w:type="dxa"/>
              </w:tcPr>
              <w:p w:rsidR="0023400D" w:rsidRPr="00854DDE" w:rsidRDefault="0023400D" w:rsidP="0023400D">
                <w:pPr>
                  <w:pStyle w:val="Ingenafstand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567" w:type="dxa"/>
          </w:tcPr>
          <w:p w:rsidR="0023400D" w:rsidRPr="00537DB7" w:rsidRDefault="0023400D" w:rsidP="002A37A1">
            <w:pPr>
              <w:pStyle w:val="Ingenafstand"/>
              <w:ind w:left="87"/>
            </w:pPr>
          </w:p>
        </w:tc>
        <w:sdt>
          <w:sdtPr>
            <w:rPr>
              <w:sz w:val="20"/>
              <w:szCs w:val="20"/>
            </w:rPr>
            <w:alias w:val="#Nav: /Header/CompanyEMail"/>
            <w:tag w:val="#Nav: Standard_Sales_Invoice/1306"/>
            <w:id w:val="436260094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CompanyEMail[1]" w:storeItemID="{449FD958-388F-4BB5-BF33-B32A63E27B5D}"/>
            <w:text/>
          </w:sdtPr>
          <w:sdtEndPr/>
          <w:sdtContent>
            <w:tc>
              <w:tcPr>
                <w:tcW w:w="4535" w:type="dxa"/>
                <w:gridSpan w:val="2"/>
              </w:tcPr>
              <w:p w:rsidR="0023400D" w:rsidRPr="008A3457" w:rsidRDefault="008A3457" w:rsidP="008A3457">
                <w:pPr>
                  <w:pStyle w:val="Ingenafstand"/>
                  <w:jc w:val="right"/>
                  <w:rPr>
                    <w:sz w:val="20"/>
                    <w:szCs w:val="20"/>
                  </w:rPr>
                </w:pPr>
                <w:r w:rsidRPr="008A3457">
                  <w:rPr>
                    <w:sz w:val="20"/>
                    <w:szCs w:val="20"/>
                    <w:lang w:val="da-DK"/>
                  </w:rPr>
                  <w:t>CompanyEMail</w:t>
                </w:r>
              </w:p>
            </w:tc>
          </w:sdtContent>
        </w:sdt>
      </w:tr>
      <w:tr w:rsidR="0023400D" w:rsidTr="005B41A2">
        <w:trPr>
          <w:cantSplit/>
          <w:trHeight w:val="290"/>
        </w:trPr>
        <w:sdt>
          <w:sdtPr>
            <w:rPr>
              <w:b/>
              <w:sz w:val="20"/>
              <w:szCs w:val="20"/>
            </w:rPr>
            <w:alias w:val="#Nav: /Header/CustomerAddress8"/>
            <w:tag w:val="#Nav: Standard_Sales_Invoice/1306"/>
            <w:id w:val="1658728615"/>
            <w:placeholder>
              <w:docPart w:val="5B99259E5F0F4219A390EAC7C6F3BC4A"/>
            </w:placeholder>
            <w:dataBinding w:prefixMappings="xmlns:ns0='urn:microsoft-dynamics-nav/reports/Standard_Sales_Invoice/1306/'" w:xpath="/ns0:NavWordReportXmlPart[1]/ns0:Header[1]/ns0:CustomerAddress8[1]" w:storeItemID="{449FD958-388F-4BB5-BF33-B32A63E27B5D}"/>
            <w:text/>
          </w:sdtPr>
          <w:sdtEndPr/>
          <w:sdtContent>
            <w:tc>
              <w:tcPr>
                <w:tcW w:w="5103" w:type="dxa"/>
              </w:tcPr>
              <w:p w:rsidR="0023400D" w:rsidRPr="00854DDE" w:rsidRDefault="0023400D" w:rsidP="0023400D">
                <w:pPr>
                  <w:pStyle w:val="Ingenafstand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567" w:type="dxa"/>
          </w:tcPr>
          <w:p w:rsidR="0023400D" w:rsidRPr="00537DB7" w:rsidRDefault="0023400D" w:rsidP="002A37A1">
            <w:pPr>
              <w:pStyle w:val="Ingenafstand"/>
              <w:ind w:left="87"/>
            </w:pPr>
          </w:p>
        </w:tc>
        <w:sdt>
          <w:sdtPr>
            <w:rPr>
              <w:sz w:val="20"/>
              <w:szCs w:val="20"/>
            </w:rPr>
            <w:alias w:val="#Nav: /Header/CompanyPhoneNo"/>
            <w:tag w:val="#Nav: Standard_Sales_Invoice/1306"/>
            <w:id w:val="-2033872512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CompanyPhoneNo[1]" w:storeItemID="{449FD958-388F-4BB5-BF33-B32A63E27B5D}"/>
            <w:text/>
          </w:sdtPr>
          <w:sdtEndPr/>
          <w:sdtContent>
            <w:tc>
              <w:tcPr>
                <w:tcW w:w="4535" w:type="dxa"/>
                <w:gridSpan w:val="2"/>
              </w:tcPr>
              <w:p w:rsidR="0023400D" w:rsidRPr="008A3457" w:rsidRDefault="008A3457" w:rsidP="008A3457">
                <w:pPr>
                  <w:pStyle w:val="Ingenafstand"/>
                  <w:jc w:val="right"/>
                  <w:rPr>
                    <w:sz w:val="20"/>
                    <w:szCs w:val="20"/>
                  </w:rPr>
                </w:pPr>
                <w:r w:rsidRPr="008A3457">
                  <w:rPr>
                    <w:sz w:val="20"/>
                    <w:szCs w:val="20"/>
                    <w:lang w:val="da-DK"/>
                  </w:rPr>
                  <w:t>CompanyPhoneNo</w:t>
                </w:r>
              </w:p>
            </w:tc>
          </w:sdtContent>
        </w:sdt>
      </w:tr>
      <w:tr w:rsidR="00DB4496" w:rsidTr="005B41A2">
        <w:trPr>
          <w:cantSplit/>
          <w:trHeight w:val="290"/>
        </w:trPr>
        <w:tc>
          <w:tcPr>
            <w:tcW w:w="5103" w:type="dxa"/>
          </w:tcPr>
          <w:p w:rsidR="00DB4496" w:rsidRDefault="00DB4496" w:rsidP="0023400D">
            <w:pPr>
              <w:pStyle w:val="Ingenafstand"/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:rsidR="00DB4496" w:rsidRPr="00537DB7" w:rsidRDefault="00DB4496" w:rsidP="00DB4496">
            <w:pPr>
              <w:pStyle w:val="Ingenafstand"/>
              <w:ind w:left="87"/>
              <w:jc w:val="right"/>
            </w:pPr>
          </w:p>
        </w:tc>
        <w:tc>
          <w:tcPr>
            <w:tcW w:w="4535" w:type="dxa"/>
            <w:gridSpan w:val="2"/>
          </w:tcPr>
          <w:p w:rsidR="00DB4496" w:rsidRDefault="001B519D" w:rsidP="008A3457">
            <w:pPr>
              <w:pStyle w:val="Ingenafstand"/>
              <w:jc w:val="righ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-1164696873"/>
                <w:placeholder>
                  <w:docPart w:val="DefaultPlaceholder_-1854013440"/>
                </w:placeholder>
                <w:dataBinding w:prefixMappings="xmlns:ns0='urn:microsoft-dynamics-nav/reports/Standard_Sales_Invoice/1306/' " w:xpath="/ns0:NavWordReportXmlPart[1]/ns0:Header[1]/ns0:CompanyRegistrationNumber[1]" w:storeItemID="{449FD958-388F-4BB5-BF33-B32A63E27B5D}"/>
                <w:text/>
              </w:sdtPr>
              <w:sdtEndPr/>
              <w:sdtContent>
                <w:proofErr w:type="spellStart"/>
                <w:r w:rsidR="00DB4496">
                  <w:rPr>
                    <w:sz w:val="20"/>
                    <w:szCs w:val="20"/>
                  </w:rPr>
                  <w:t>CompanyRegistrationNumber</w:t>
                </w:r>
                <w:proofErr w:type="spellEnd"/>
              </w:sdtContent>
            </w:sdt>
          </w:p>
        </w:tc>
      </w:tr>
    </w:tbl>
    <w:p w:rsidR="00581EF8" w:rsidRPr="00581EF8" w:rsidRDefault="00581EF8" w:rsidP="00581EF8">
      <w:pPr>
        <w:pStyle w:val="SubGroupSeparation"/>
      </w:pPr>
    </w:p>
    <w:tbl>
      <w:tblPr>
        <w:tblStyle w:val="Tabel-Gitter"/>
        <w:tblW w:w="0" w:type="auto"/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1560"/>
        <w:gridCol w:w="1559"/>
        <w:gridCol w:w="2693"/>
        <w:gridCol w:w="1554"/>
        <w:gridCol w:w="1554"/>
      </w:tblGrid>
      <w:tr w:rsidR="001E4D68" w:rsidRPr="001E4D68" w:rsidTr="00C74B9A">
        <w:trPr>
          <w:trHeight w:val="294"/>
        </w:trPr>
        <w:sdt>
          <w:sdtPr>
            <w:rPr>
              <w:rFonts w:cstheme="minorHAnsi"/>
              <w:bCs/>
              <w:color w:val="FF0000"/>
              <w:sz w:val="20"/>
              <w:szCs w:val="20"/>
            </w:rPr>
            <w:alias w:val="#Nav: /Header/DocumentDate_Lbl"/>
            <w:tag w:val="#Nav: Standard_Sales_Invoice/1306"/>
            <w:id w:val="902264229"/>
            <w:placeholder>
              <w:docPart w:val="E1FC14028D77417A944F0393DC303136"/>
            </w:placeholder>
            <w:dataBinding w:prefixMappings="xmlns:ns0='urn:microsoft-dynamics-nav/reports/Standard_Sales_Invoice/1306/'" w:xpath="/ns0:NavWordReportXmlPart[1]/ns0:Header[1]/ns0:DocumentDate_Lbl[1]" w:storeItemID="{449FD958-388F-4BB5-BF33-B32A63E27B5D}"/>
            <w:text/>
          </w:sdtPr>
          <w:sdtContent>
            <w:tc>
              <w:tcPr>
                <w:tcW w:w="1560" w:type="dxa"/>
              </w:tcPr>
              <w:p w:rsidR="001E4D68" w:rsidRPr="00854DDE" w:rsidRDefault="001E4D68" w:rsidP="0033761E">
                <w:pPr>
                  <w:pStyle w:val="Ingenafstand"/>
                  <w:spacing w:afterLines="40" w:after="96"/>
                  <w:contextualSpacing/>
                  <w:rPr>
                    <w:rFonts w:cstheme="minorHAnsi"/>
                    <w:b/>
                    <w:bCs/>
                    <w:sz w:val="20"/>
                    <w:szCs w:val="20"/>
                  </w:rPr>
                </w:pPr>
                <w:proofErr w:type="spellStart"/>
                <w:r w:rsidRPr="00AE1366">
                  <w:rPr>
                    <w:rFonts w:cstheme="minorHAnsi"/>
                    <w:bCs/>
                    <w:color w:val="FF0000"/>
                    <w:sz w:val="20"/>
                    <w:szCs w:val="20"/>
                  </w:rPr>
                  <w:t>DocumentDate_Lbl</w:t>
                </w:r>
                <w:proofErr w:type="spellEnd"/>
              </w:p>
            </w:tc>
          </w:sdtContent>
        </w:sdt>
        <w:sdt>
          <w:sdtPr>
            <w:rPr>
              <w:rFonts w:asciiTheme="minorHAnsi" w:hAnsiTheme="minorHAnsi" w:cstheme="minorHAnsi"/>
              <w:b/>
              <w:caps w:val="0"/>
              <w:color w:val="FF0000"/>
              <w:sz w:val="20"/>
              <w:szCs w:val="20"/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6BF52F62EDF144B7BCA1809530E80494"/>
            </w:placeholder>
            <w:dataBinding w:prefixMappings="xmlns:ns0='urn:microsoft-dynamics-nav/reports/Standard_Sales_Invoice/1306/'" w:xpath="/ns0:NavWordReportXmlPart[1]/ns0:Header[1]/ns0:DueDate_Lbl[1]" w:storeItemID="{449FD958-388F-4BB5-BF33-B32A63E27B5D}"/>
            <w:text/>
          </w:sdtPr>
          <w:sdtContent>
            <w:tc>
              <w:tcPr>
                <w:tcW w:w="1559" w:type="dxa"/>
              </w:tcPr>
              <w:p w:rsidR="001E4D68" w:rsidRPr="0033761E" w:rsidRDefault="001E4D68" w:rsidP="0033761E">
                <w:pPr>
                  <w:pStyle w:val="Overskrift1"/>
                  <w:spacing w:before="0" w:afterLines="40" w:after="96"/>
                  <w:contextualSpacing/>
                  <w:outlineLvl w:val="0"/>
                  <w:rPr>
                    <w:rFonts w:asciiTheme="minorHAnsi" w:hAnsiTheme="minorHAnsi" w:cstheme="minorHAnsi"/>
                    <w:b/>
                    <w:caps w:val="0"/>
                    <w:color w:val="0070C0"/>
                    <w:sz w:val="20"/>
                    <w:szCs w:val="20"/>
                  </w:rPr>
                </w:pPr>
                <w:r w:rsidRPr="00AE1366">
                  <w:rPr>
                    <w:rFonts w:asciiTheme="minorHAnsi" w:hAnsiTheme="minorHAnsi" w:cstheme="minorHAnsi"/>
                    <w:caps w:val="0"/>
                    <w:color w:val="FF0000"/>
                    <w:sz w:val="20"/>
                    <w:szCs w:val="20"/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rFonts w:asciiTheme="minorHAnsi" w:hAnsiTheme="minorHAnsi" w:cstheme="minorHAnsi"/>
              <w:b/>
              <w:caps w:val="0"/>
              <w:color w:val="FF0000"/>
              <w:sz w:val="20"/>
              <w:szCs w:val="20"/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5870F02224364FE5A1379E8490B43DDF"/>
            </w:placeholder>
            <w:dataBinding w:prefixMappings="xmlns:ns0='urn:microsoft-dynamics-nav/reports/Standard_Sales_Invoice/1306/'" w:xpath="/ns0:NavWordReportXmlPart[1]/ns0:Header[1]/ns0:PaymentTermsDescription_Lbl[1]" w:storeItemID="{449FD958-388F-4BB5-BF33-B32A63E27B5D}"/>
            <w:text/>
          </w:sdtPr>
          <w:sdtContent>
            <w:tc>
              <w:tcPr>
                <w:tcW w:w="2693" w:type="dxa"/>
                <w:tcMar>
                  <w:right w:w="0" w:type="dxa"/>
                </w:tcMar>
              </w:tcPr>
              <w:p w:rsidR="001E4D68" w:rsidRPr="0033761E" w:rsidRDefault="001E4D68" w:rsidP="0033761E">
                <w:pPr>
                  <w:pStyle w:val="Overskrift1"/>
                  <w:spacing w:before="0" w:afterLines="40" w:after="96"/>
                  <w:contextualSpacing/>
                  <w:outlineLvl w:val="0"/>
                  <w:rPr>
                    <w:rFonts w:asciiTheme="minorHAnsi" w:hAnsiTheme="minorHAnsi" w:cstheme="minorHAnsi"/>
                    <w:b/>
                    <w:caps w:val="0"/>
                    <w:color w:val="0070C0"/>
                    <w:sz w:val="20"/>
                    <w:szCs w:val="20"/>
                  </w:rPr>
                </w:pPr>
                <w:r w:rsidRPr="00AE1366">
                  <w:rPr>
                    <w:rFonts w:asciiTheme="minorHAnsi" w:hAnsiTheme="minorHAnsi" w:cstheme="minorHAnsi"/>
                    <w:caps w:val="0"/>
                    <w:color w:val="FF0000"/>
                    <w:sz w:val="20"/>
                    <w:szCs w:val="20"/>
                    <w:lang w:val="da-DK"/>
                  </w:rPr>
                  <w:t>PaymentTermsDescription_Lbl</w:t>
                </w:r>
              </w:p>
            </w:tc>
          </w:sdtContent>
        </w:sdt>
        <w:tc>
          <w:tcPr>
            <w:tcW w:w="1554" w:type="dxa"/>
          </w:tcPr>
          <w:p w:rsidR="001E4D68" w:rsidRPr="001E4D68" w:rsidRDefault="00AE61A6" w:rsidP="0033761E">
            <w:pPr>
              <w:pStyle w:val="Overskrift1"/>
              <w:spacing w:before="0" w:afterLines="40" w:after="96"/>
              <w:contextualSpacing/>
              <w:outlineLvl w:val="0"/>
              <w:rPr>
                <w:rFonts w:asciiTheme="minorHAnsi" w:hAnsiTheme="minorHAnsi" w:cstheme="minorHAnsi"/>
                <w:caps w:val="0"/>
                <w:color w:val="FF0000"/>
                <w:sz w:val="20"/>
                <w:szCs w:val="20"/>
                <w:lang w:val="da-DK"/>
              </w:rPr>
            </w:pPr>
            <w:proofErr w:type="spellStart"/>
            <w:r>
              <w:rPr>
                <w:rFonts w:asciiTheme="minorHAnsi" w:hAnsiTheme="minorHAnsi" w:cstheme="minorHAnsi"/>
                <w:caps w:val="0"/>
                <w:color w:val="FF0000"/>
                <w:sz w:val="20"/>
                <w:szCs w:val="20"/>
                <w:lang w:val="da-DK"/>
              </w:rPr>
              <w:t>ExtBilNr</w:t>
            </w:r>
            <w:proofErr w:type="spellEnd"/>
          </w:p>
        </w:tc>
        <w:sdt>
          <w:sdtPr>
            <w:rPr>
              <w:rFonts w:asciiTheme="minorHAnsi" w:hAnsiTheme="minorHAnsi" w:cstheme="minorHAnsi"/>
              <w:caps w:val="0"/>
              <w:color w:val="FF0000"/>
              <w:sz w:val="20"/>
              <w:szCs w:val="20"/>
              <w:lang w:val="da-DK"/>
            </w:rPr>
            <w:id w:val="-394823845"/>
            <w:placeholder>
              <w:docPart w:val="DefaultPlaceholder_-1854013440"/>
            </w:placeholder>
            <w:dataBinding w:prefixMappings="xmlns:ns0='urn:microsoft-dynamics-nav/reports/Standard_Sales_Invoice/1306/' " w:xpath="/ns0:NavWordReportXmlPart[1]/ns0:Header[1]/ns0:YourReference_Lbl[1]" w:storeItemID="{449FD958-388F-4BB5-BF33-B32A63E27B5D}"/>
            <w:text/>
          </w:sdtPr>
          <w:sdtContent>
            <w:tc>
              <w:tcPr>
                <w:tcW w:w="1554" w:type="dxa"/>
              </w:tcPr>
              <w:p w:rsidR="001E4D68" w:rsidRPr="001E4D68" w:rsidRDefault="00AE61A6" w:rsidP="0033761E">
                <w:pPr>
                  <w:pStyle w:val="Overskrift1"/>
                  <w:spacing w:before="0" w:afterLines="40" w:after="96"/>
                  <w:contextualSpacing/>
                  <w:outlineLvl w:val="0"/>
                  <w:rPr>
                    <w:rFonts w:asciiTheme="minorHAnsi" w:hAnsiTheme="minorHAnsi" w:cstheme="minorHAnsi"/>
                    <w:caps w:val="0"/>
                    <w:color w:val="FF0000"/>
                    <w:sz w:val="20"/>
                    <w:szCs w:val="20"/>
                    <w:lang w:val="da-DK"/>
                  </w:rPr>
                </w:pPr>
                <w:proofErr w:type="spellStart"/>
                <w:r>
                  <w:rPr>
                    <w:rFonts w:asciiTheme="minorHAnsi" w:hAnsiTheme="minorHAnsi" w:cstheme="minorHAnsi"/>
                    <w:caps w:val="0"/>
                    <w:color w:val="FF0000"/>
                    <w:sz w:val="20"/>
                    <w:szCs w:val="20"/>
                    <w:lang w:val="da-DK"/>
                  </w:rPr>
                  <w:t>YourReference_Lbl</w:t>
                </w:r>
                <w:proofErr w:type="spellEnd"/>
              </w:p>
            </w:tc>
          </w:sdtContent>
        </w:sdt>
      </w:tr>
      <w:tr w:rsidR="001E4D68" w:rsidRPr="00FD3C3E" w:rsidTr="00C74B9A">
        <w:sdt>
          <w:sdtPr>
            <w:rPr>
              <w:rFonts w:cstheme="minorHAnsi"/>
              <w:sz w:val="20"/>
              <w:szCs w:val="20"/>
            </w:rPr>
            <w:alias w:val="#Nav: /Header/DocumentDate"/>
            <w:tag w:val="#Nav: Standard_Sales_Invoice/1306"/>
            <w:id w:val="-370452850"/>
            <w:placeholder>
              <w:docPart w:val="DBA6CD32B3C04BEBB6BC271C728CEB8C"/>
            </w:placeholder>
            <w:dataBinding w:prefixMappings="xmlns:ns0='urn:microsoft-dynamics-nav/reports/Standard_Sales_Invoice/1306/'" w:xpath="/ns0:NavWordReportXmlPart[1]/ns0:Header[1]/ns0:DocumentDate[1]" w:storeItemID="{449FD958-388F-4BB5-BF33-B32A63E27B5D}"/>
            <w:text/>
          </w:sdtPr>
          <w:sdtContent>
            <w:tc>
              <w:tcPr>
                <w:tcW w:w="1560" w:type="dxa"/>
              </w:tcPr>
              <w:p w:rsidR="001E4D68" w:rsidRPr="00854DDE" w:rsidRDefault="001E4D68" w:rsidP="00C35AB3">
                <w:pPr>
                  <w:pStyle w:val="Ingenafstand"/>
                  <w:spacing w:after="480"/>
                  <w:contextualSpacing/>
                  <w:rPr>
                    <w:rFonts w:cstheme="minorHAnsi"/>
                    <w:sz w:val="20"/>
                    <w:szCs w:val="20"/>
                  </w:rPr>
                </w:pPr>
                <w:proofErr w:type="spellStart"/>
                <w:r w:rsidRPr="00854DDE">
                  <w:rPr>
                    <w:rFonts w:cstheme="minorHAnsi"/>
                    <w:sz w:val="20"/>
                    <w:szCs w:val="20"/>
                  </w:rPr>
                  <w:t>DocumentDate</w:t>
                </w:r>
                <w:proofErr w:type="spellEnd"/>
              </w:p>
            </w:tc>
          </w:sdtContent>
        </w:sdt>
        <w:sdt>
          <w:sdtPr>
            <w:rPr>
              <w:rFonts w:cstheme="minorHAnsi"/>
              <w:sz w:val="20"/>
              <w:szCs w:val="20"/>
            </w:rPr>
            <w:alias w:val="#Nav: /Header/DueDate"/>
            <w:tag w:val="#Nav: Standard_Sales_Invoice/1306"/>
            <w:id w:val="1703123343"/>
            <w:placeholder>
              <w:docPart w:val="46978B7F65CB4816A2E95094D8CD116A"/>
            </w:placeholder>
            <w:dataBinding w:prefixMappings="xmlns:ns0='urn:microsoft-dynamics-nav/reports/Standard_Sales_Invoice/1306/'" w:xpath="/ns0:NavWordReportXmlPart[1]/ns0:Header[1]/ns0:DueDate[1]" w:storeItemID="{449FD958-388F-4BB5-BF33-B32A63E27B5D}"/>
            <w:text/>
          </w:sdtPr>
          <w:sdtContent>
            <w:tc>
              <w:tcPr>
                <w:tcW w:w="1559" w:type="dxa"/>
              </w:tcPr>
              <w:p w:rsidR="001E4D68" w:rsidRPr="00854DDE" w:rsidRDefault="001E4D68" w:rsidP="00C35AB3">
                <w:pPr>
                  <w:pStyle w:val="Ingenafstand"/>
                  <w:spacing w:after="480"/>
                  <w:contextualSpacing/>
                  <w:rPr>
                    <w:rFonts w:cstheme="minorHAnsi"/>
                    <w:sz w:val="20"/>
                    <w:szCs w:val="20"/>
                  </w:rPr>
                </w:pPr>
                <w:r w:rsidRPr="00854DDE">
                  <w:rPr>
                    <w:rFonts w:cstheme="minorHAnsi"/>
                    <w:sz w:val="20"/>
                    <w:szCs w:val="20"/>
                    <w:lang w:val="da-DK"/>
                  </w:rPr>
                  <w:t>DueDate</w:t>
                </w:r>
              </w:p>
            </w:tc>
          </w:sdtContent>
        </w:sdt>
        <w:sdt>
          <w:sdtPr>
            <w:rPr>
              <w:rFonts w:cstheme="minorHAnsi"/>
              <w:sz w:val="20"/>
              <w:szCs w:val="20"/>
            </w:rPr>
            <w:alias w:val="#Nav: /Header/PaymentTermsDescription"/>
            <w:tag w:val="#Nav: Standard_Sales_Invoice/1306"/>
            <w:id w:val="-419950001"/>
            <w:placeholder>
              <w:docPart w:val="B4EEBCAAF1E4484AA88F22DBAEE01C95"/>
            </w:placeholder>
            <w:dataBinding w:prefixMappings="xmlns:ns0='urn:microsoft-dynamics-nav/reports/Standard_Sales_Invoice/1306/'" w:xpath="/ns0:NavWordReportXmlPart[1]/ns0:Header[1]/ns0:PaymentTermsDescription[1]" w:storeItemID="{449FD958-388F-4BB5-BF33-B32A63E27B5D}"/>
            <w:text/>
          </w:sdtPr>
          <w:sdtContent>
            <w:tc>
              <w:tcPr>
                <w:tcW w:w="2693" w:type="dxa"/>
                <w:tcMar>
                  <w:right w:w="0" w:type="dxa"/>
                </w:tcMar>
              </w:tcPr>
              <w:p w:rsidR="001E4D68" w:rsidRPr="00854DDE" w:rsidRDefault="001E4D68" w:rsidP="00C35AB3">
                <w:pPr>
                  <w:pStyle w:val="Ingenafstand"/>
                  <w:spacing w:after="480"/>
                  <w:contextualSpacing/>
                  <w:rPr>
                    <w:rFonts w:cstheme="minorHAnsi"/>
                    <w:sz w:val="20"/>
                    <w:szCs w:val="20"/>
                  </w:rPr>
                </w:pPr>
                <w:r w:rsidRPr="00854DDE">
                  <w:rPr>
                    <w:rFonts w:cstheme="minorHAnsi"/>
                    <w:sz w:val="20"/>
                    <w:szCs w:val="20"/>
                    <w:lang w:val="da-DK"/>
                  </w:rPr>
                  <w:t>PaymentTermsDescription</w:t>
                </w:r>
              </w:p>
            </w:tc>
          </w:sdtContent>
        </w:sdt>
        <w:tc>
          <w:tcPr>
            <w:tcW w:w="1554" w:type="dxa"/>
          </w:tcPr>
          <w:p w:rsidR="001E4D68" w:rsidRDefault="001E4D68" w:rsidP="00C35AB3">
            <w:pPr>
              <w:pStyle w:val="Ingenafstand"/>
              <w:spacing w:after="480"/>
              <w:contextualSpacing/>
              <w:rPr>
                <w:rFonts w:cstheme="minorHAnsi"/>
                <w:sz w:val="20"/>
                <w:szCs w:val="20"/>
              </w:rPr>
            </w:pPr>
          </w:p>
        </w:tc>
        <w:sdt>
          <w:sdtPr>
            <w:rPr>
              <w:rFonts w:cstheme="minorHAnsi"/>
              <w:sz w:val="20"/>
              <w:szCs w:val="20"/>
            </w:rPr>
            <w:id w:val="831569597"/>
            <w:placeholder>
              <w:docPart w:val="DefaultPlaceholder_-1854013440"/>
            </w:placeholder>
            <w:dataBinding w:prefixMappings="xmlns:ns0='urn:microsoft-dynamics-nav/reports/Standard_Sales_Invoice/1306/' " w:xpath="/ns0:NavWordReportXmlPart[1]/ns0:Header[1]/ns0:YourReference[1]" w:storeItemID="{449FD958-388F-4BB5-BF33-B32A63E27B5D}"/>
            <w:text/>
          </w:sdtPr>
          <w:sdtContent>
            <w:tc>
              <w:tcPr>
                <w:tcW w:w="1554" w:type="dxa"/>
              </w:tcPr>
              <w:p w:rsidR="001E4D68" w:rsidRDefault="00AE61A6" w:rsidP="00C35AB3">
                <w:pPr>
                  <w:pStyle w:val="Ingenafstand"/>
                  <w:spacing w:after="480"/>
                  <w:contextualSpacing/>
                  <w:rPr>
                    <w:rFonts w:cstheme="minorHAnsi"/>
                    <w:sz w:val="20"/>
                    <w:szCs w:val="20"/>
                  </w:rPr>
                </w:pPr>
                <w:proofErr w:type="spellStart"/>
                <w:r>
                  <w:rPr>
                    <w:rFonts w:cstheme="minorHAnsi"/>
                    <w:sz w:val="20"/>
                    <w:szCs w:val="20"/>
                  </w:rPr>
                  <w:t>YourReference</w:t>
                </w:r>
                <w:proofErr w:type="spellEnd"/>
              </w:p>
            </w:tc>
          </w:sdtContent>
        </w:sdt>
      </w:tr>
    </w:tbl>
    <w:tbl>
      <w:tblPr>
        <w:tblW w:w="10262" w:type="dxa"/>
        <w:tblLayout w:type="fixed"/>
        <w:tblCellMar>
          <w:top w:w="14" w:type="dxa"/>
          <w:left w:w="58" w:type="dxa"/>
          <w:bottom w:w="14" w:type="dxa"/>
          <w:right w:w="58" w:type="dxa"/>
        </w:tblCellMar>
        <w:tblLook w:val="04A0" w:firstRow="1" w:lastRow="0" w:firstColumn="1" w:lastColumn="0" w:noHBand="0" w:noVBand="1"/>
      </w:tblPr>
      <w:tblGrid>
        <w:gridCol w:w="1134"/>
        <w:gridCol w:w="3261"/>
        <w:gridCol w:w="1094"/>
        <w:gridCol w:w="711"/>
        <w:gridCol w:w="1030"/>
        <w:gridCol w:w="595"/>
        <w:gridCol w:w="113"/>
        <w:gridCol w:w="355"/>
        <w:gridCol w:w="496"/>
        <w:gridCol w:w="1439"/>
        <w:gridCol w:w="34"/>
      </w:tblGrid>
      <w:tr w:rsidR="0055738E" w:rsidRPr="0046083A" w:rsidTr="00E61560">
        <w:trPr>
          <w:gridAfter w:val="1"/>
          <w:wAfter w:w="34" w:type="dxa"/>
          <w:trHeight w:val="478"/>
        </w:trPr>
        <w:sdt>
          <w:sdtPr>
            <w:rPr>
              <w:rFonts w:ascii="Segoe UI" w:hAnsi="Segoe UI" w:cstheme="minorHAnsi"/>
              <w:b w:val="0"/>
              <w:sz w:val="20"/>
            </w:rPr>
            <w:alias w:val="#Nav: /Header/Line/ItemNo_Line_Lbl"/>
            <w:tag w:val="#Nav: Standard_Sales_Invoice/1306"/>
            <w:id w:val="771446451"/>
            <w:placeholder>
              <w:docPart w:val="348BB718B9064D349DD4841EFD3E78B7"/>
            </w:placeholder>
            <w:dataBinding w:prefixMappings="xmlns:ns0='urn:microsoft-dynamics-nav/reports/Standard_Sales_Invoice/1306/'" w:xpath="/ns0:NavWordReportXmlPart[1]/ns0:Header[1]/ns0:Line[1]/ns0:ItemNo_Line_Lbl[1]" w:storeItemID="{449FD958-388F-4BB5-BF33-B32A63E27B5D}"/>
            <w:text/>
          </w:sdtPr>
          <w:sdtEndPr/>
          <w:sdtContent>
            <w:tc>
              <w:tcPr>
                <w:tcW w:w="1134" w:type="dxa"/>
                <w:shd w:val="clear" w:color="auto" w:fill="F24F4F" w:themeFill="accent1"/>
                <w:vAlign w:val="bottom"/>
              </w:tcPr>
              <w:p w:rsidR="0055738E" w:rsidRPr="00871B1C" w:rsidRDefault="0055738E" w:rsidP="00346B21">
                <w:pPr>
                  <w:pStyle w:val="HeaderCaptionLeft"/>
                  <w:rPr>
                    <w:rFonts w:ascii="Segoe UI" w:hAnsi="Segoe UI" w:cstheme="minorHAnsi"/>
                    <w:b w:val="0"/>
                    <w:sz w:val="20"/>
                  </w:rPr>
                </w:pPr>
                <w:proofErr w:type="spellStart"/>
                <w:r w:rsidRPr="00871B1C">
                  <w:rPr>
                    <w:rFonts w:ascii="Segoe UI" w:hAnsi="Segoe UI" w:cstheme="minorHAnsi"/>
                    <w:b w:val="0"/>
                    <w:sz w:val="20"/>
                  </w:rPr>
                  <w:t>ItemNo_Line_Lbl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theme="minorHAnsi"/>
              <w:b w:val="0"/>
              <w:sz w:val="20"/>
            </w:rPr>
            <w:alias w:val="#Nav: /Header/Line/Description_Line_Lbl"/>
            <w:tag w:val="#Nav: Standard_Sales_Invoice/1306"/>
            <w:id w:val="1545399846"/>
            <w:placeholder>
              <w:docPart w:val="348BB718B9064D349DD4841EFD3E78B7"/>
            </w:placeholder>
            <w:dataBinding w:prefixMappings="xmlns:ns0='urn:microsoft-dynamics-nav/reports/Standard_Sales_Invoice/1306/'" w:xpath="/ns0:NavWordReportXmlPart[1]/ns0:Header[1]/ns0:Line[1]/ns0:Description_Line_Lbl[1]" w:storeItemID="{449FD958-388F-4BB5-BF33-B32A63E27B5D}"/>
            <w:text/>
          </w:sdtPr>
          <w:sdtEndPr/>
          <w:sdtContent>
            <w:tc>
              <w:tcPr>
                <w:tcW w:w="3261" w:type="dxa"/>
                <w:shd w:val="clear" w:color="auto" w:fill="F24F4F" w:themeFill="accent1"/>
                <w:vAlign w:val="bottom"/>
              </w:tcPr>
              <w:p w:rsidR="0055738E" w:rsidRPr="00871B1C" w:rsidRDefault="0055738E" w:rsidP="00346B21">
                <w:pPr>
                  <w:pStyle w:val="HeaderCaptionLeft"/>
                  <w:rPr>
                    <w:rFonts w:ascii="Segoe UI" w:hAnsi="Segoe UI" w:cstheme="minorHAnsi"/>
                    <w:b w:val="0"/>
                    <w:sz w:val="20"/>
                  </w:rPr>
                </w:pPr>
                <w:r w:rsidRPr="00871B1C">
                  <w:rPr>
                    <w:rFonts w:ascii="Segoe UI" w:hAnsi="Segoe UI" w:cstheme="minorHAnsi"/>
                    <w:b w:val="0"/>
                    <w:sz w:val="20"/>
                  </w:rPr>
                  <w:t>Description_Line_Lbl</w:t>
                </w:r>
              </w:p>
            </w:tc>
          </w:sdtContent>
        </w:sdt>
        <w:sdt>
          <w:sdtPr>
            <w:rPr>
              <w:rFonts w:ascii="Segoe UI" w:hAnsi="Segoe UI" w:cstheme="minorHAnsi"/>
              <w:b w:val="0"/>
              <w:sz w:val="20"/>
            </w:rPr>
            <w:alias w:val="#Nav: /Header/Line/Quantity_Line_Lbl"/>
            <w:tag w:val="#Nav: Standard_Sales_Invoice/1306"/>
            <w:id w:val="1182479650"/>
            <w:placeholder>
              <w:docPart w:val="9EBC2894080644B297B3C72FC1476728"/>
            </w:placeholder>
            <w:dataBinding w:prefixMappings="xmlns:ns0='urn:microsoft-dynamics-nav/reports/Standard_Sales_Invoice/1306/'" w:xpath="/ns0:NavWordReportXmlPart[1]/ns0:Header[1]/ns0:Line[1]/ns0:Quantity_Line_Lbl[1]" w:storeItemID="{449FD958-388F-4BB5-BF33-B32A63E27B5D}"/>
            <w:text/>
          </w:sdtPr>
          <w:sdtEndPr/>
          <w:sdtContent>
            <w:tc>
              <w:tcPr>
                <w:tcW w:w="1094" w:type="dxa"/>
                <w:shd w:val="clear" w:color="auto" w:fill="F24F4F" w:themeFill="accent1"/>
                <w:vAlign w:val="bottom"/>
              </w:tcPr>
              <w:p w:rsidR="0055738E" w:rsidRPr="00871B1C" w:rsidRDefault="0055738E" w:rsidP="00346B21">
                <w:pPr>
                  <w:pStyle w:val="HeaderCaptionRight"/>
                  <w:rPr>
                    <w:rFonts w:ascii="Segoe UI" w:hAnsi="Segoe UI" w:cstheme="minorHAnsi"/>
                    <w:b w:val="0"/>
                    <w:sz w:val="20"/>
                  </w:rPr>
                </w:pPr>
                <w:proofErr w:type="spellStart"/>
                <w:r w:rsidRPr="00871B1C">
                  <w:rPr>
                    <w:rFonts w:ascii="Segoe UI" w:hAnsi="Segoe UI" w:cstheme="minorHAnsi"/>
                    <w:b w:val="0"/>
                    <w:sz w:val="20"/>
                  </w:rPr>
                  <w:t>Quantity_Line_Lbl</w:t>
                </w:r>
                <w:proofErr w:type="spellEnd"/>
              </w:p>
            </w:tc>
          </w:sdtContent>
        </w:sdt>
        <w:sdt>
          <w:sdtPr>
            <w:rPr>
              <w:rStyle w:val="HeaderCaptionRightChar"/>
              <w:rFonts w:ascii="Segoe UI" w:hAnsi="Segoe UI" w:cstheme="minorHAnsi"/>
              <w:b w:val="0"/>
              <w:caps w:val="0"/>
              <w:sz w:val="20"/>
            </w:rPr>
            <w:alias w:val="#Nav: /Header/Line/Unit_Lbl"/>
            <w:tag w:val="#Nav: Standard_Sales_Invoice/1306"/>
            <w:id w:val="-92247916"/>
            <w:placeholder>
              <w:docPart w:val="9EBC2894080644B297B3C72FC1476728"/>
            </w:placeholder>
            <w:dataBinding w:prefixMappings="xmlns:ns0='urn:microsoft-dynamics-nav/reports/Standard_Sales_Invoice/1306/'" w:xpath="/ns0:NavWordReportXmlPart[1]/ns0:Header[1]/ns0:Line[1]/ns0:Unit_Lbl[1]" w:storeItemID="{449FD958-388F-4BB5-BF33-B32A63E27B5D}"/>
            <w:text/>
          </w:sdtPr>
          <w:sdtEndPr>
            <w:rPr>
              <w:rStyle w:val="HeaderCaptionRightChar"/>
            </w:rPr>
          </w:sdtEndPr>
          <w:sdtContent>
            <w:tc>
              <w:tcPr>
                <w:tcW w:w="711" w:type="dxa"/>
                <w:shd w:val="clear" w:color="auto" w:fill="F24F4F" w:themeFill="accent1"/>
                <w:vAlign w:val="bottom"/>
              </w:tcPr>
              <w:p w:rsidR="0055738E" w:rsidRPr="00871B1C" w:rsidRDefault="0055738E" w:rsidP="00346B21">
                <w:pPr>
                  <w:pStyle w:val="HeaderCaptionLeft"/>
                  <w:rPr>
                    <w:rFonts w:ascii="Segoe UI" w:hAnsi="Segoe UI" w:cstheme="minorHAnsi"/>
                    <w:b w:val="0"/>
                    <w:sz w:val="20"/>
                  </w:rPr>
                </w:pPr>
                <w:r w:rsidRPr="00871B1C">
                  <w:rPr>
                    <w:rStyle w:val="HeaderCaptionRightChar"/>
                    <w:rFonts w:ascii="Segoe UI" w:hAnsi="Segoe UI" w:cstheme="minorHAnsi"/>
                    <w:b w:val="0"/>
                    <w:caps w:val="0"/>
                    <w:sz w:val="20"/>
                  </w:rPr>
                  <w:t>Unit_Lbl</w:t>
                </w:r>
              </w:p>
            </w:tc>
          </w:sdtContent>
        </w:sdt>
        <w:sdt>
          <w:sdtPr>
            <w:rPr>
              <w:rFonts w:ascii="Segoe UI" w:hAnsi="Segoe UI" w:cstheme="minorHAnsi"/>
              <w:b w:val="0"/>
              <w:sz w:val="20"/>
            </w:rPr>
            <w:alias w:val="#Nav: /Header/Line/UnitPrice_Lbl"/>
            <w:tag w:val="#Nav: Standard_Sales_Invoice/1306"/>
            <w:id w:val="1794643282"/>
            <w:placeholder>
              <w:docPart w:val="454F6090FF0D49F5A0BEC4CA9FD74298"/>
            </w:placeholder>
            <w:dataBinding w:prefixMappings="xmlns:ns0='urn:microsoft-dynamics-nav/reports/Standard_Sales_Invoice/1306/'" w:xpath="/ns0:NavWordReportXmlPart[1]/ns0:Header[1]/ns0:Line[1]/ns0:UnitPrice_Lbl[1]" w:storeItemID="{449FD958-388F-4BB5-BF33-B32A63E27B5D}"/>
            <w:text/>
          </w:sdtPr>
          <w:sdtEndPr/>
          <w:sdtContent>
            <w:tc>
              <w:tcPr>
                <w:tcW w:w="1030" w:type="dxa"/>
                <w:shd w:val="clear" w:color="auto" w:fill="F24F4F" w:themeFill="accent1"/>
                <w:vAlign w:val="bottom"/>
              </w:tcPr>
              <w:p w:rsidR="0055738E" w:rsidRPr="00871B1C" w:rsidRDefault="0055738E" w:rsidP="00346B21">
                <w:pPr>
                  <w:pStyle w:val="HeaderCaptionRight"/>
                  <w:rPr>
                    <w:rFonts w:ascii="Segoe UI" w:hAnsi="Segoe UI" w:cstheme="minorHAnsi"/>
                    <w:b w:val="0"/>
                    <w:sz w:val="20"/>
                  </w:rPr>
                </w:pPr>
                <w:r>
                  <w:rPr>
                    <w:rFonts w:ascii="Segoe UI" w:hAnsi="Segoe UI" w:cstheme="minorHAnsi"/>
                    <w:b w:val="0"/>
                    <w:sz w:val="20"/>
                  </w:rPr>
                  <w:t>UnitPrice_Lbl</w:t>
                </w:r>
              </w:p>
            </w:tc>
          </w:sdtContent>
        </w:sdt>
        <w:tc>
          <w:tcPr>
            <w:tcW w:w="595" w:type="dxa"/>
            <w:shd w:val="clear" w:color="auto" w:fill="F24F4F" w:themeFill="accent1"/>
            <w:vAlign w:val="bottom"/>
          </w:tcPr>
          <w:p w:rsidR="0055738E" w:rsidRDefault="0055738E" w:rsidP="00346B21">
            <w:pPr>
              <w:pStyle w:val="HeaderCaptionRight"/>
              <w:rPr>
                <w:rFonts w:ascii="Segoe UI" w:hAnsi="Segoe UI" w:cstheme="minorHAnsi"/>
                <w:b w:val="0"/>
                <w:sz w:val="20"/>
              </w:rPr>
            </w:pPr>
          </w:p>
        </w:tc>
        <w:sdt>
          <w:sdtPr>
            <w:rPr>
              <w:rFonts w:ascii="Segoe UI" w:hAnsi="Segoe UI" w:cstheme="minorHAnsi"/>
              <w:b w:val="0"/>
              <w:sz w:val="20"/>
            </w:rPr>
            <w:alias w:val="#Nav: /Header/Line/VATPct_Line_Lbl"/>
            <w:tag w:val="#Nav: Standard_Sales_Invoice/1306"/>
            <w:id w:val="-1529559633"/>
            <w:placeholder>
              <w:docPart w:val="FE65451E52804CB28485C4F75E71AEBA"/>
            </w:placeholder>
            <w:dataBinding w:prefixMappings="xmlns:ns0='urn:microsoft-dynamics-nav/reports/Standard_Sales_Invoice/1306/'" w:xpath="/ns0:NavWordReportXmlPart[1]/ns0:Header[1]/ns0:Line[1]/ns0:VATPct_Line_Lbl[1]" w:storeItemID="{449FD958-388F-4BB5-BF33-B32A63E27B5D}"/>
            <w:text/>
          </w:sdtPr>
          <w:sdtEndPr/>
          <w:sdtContent>
            <w:tc>
              <w:tcPr>
                <w:tcW w:w="964" w:type="dxa"/>
                <w:gridSpan w:val="3"/>
                <w:shd w:val="clear" w:color="auto" w:fill="F24F4F" w:themeFill="accent1"/>
                <w:vAlign w:val="bottom"/>
              </w:tcPr>
              <w:p w:rsidR="0055738E" w:rsidRDefault="0055738E" w:rsidP="00346B21">
                <w:pPr>
                  <w:pStyle w:val="HeaderCaptionRight"/>
                  <w:rPr>
                    <w:rFonts w:ascii="Segoe UI" w:hAnsi="Segoe UI" w:cstheme="minorHAnsi"/>
                    <w:b w:val="0"/>
                    <w:sz w:val="20"/>
                  </w:rPr>
                </w:pPr>
                <w:r>
                  <w:rPr>
                    <w:rFonts w:ascii="Segoe UI" w:hAnsi="Segoe UI" w:cstheme="minorHAnsi"/>
                    <w:b w:val="0"/>
                    <w:sz w:val="20"/>
                  </w:rPr>
                  <w:t>VATPct_Line_Lbl</w:t>
                </w:r>
              </w:p>
            </w:tc>
          </w:sdtContent>
        </w:sdt>
        <w:sdt>
          <w:sdtPr>
            <w:rPr>
              <w:rFonts w:ascii="Segoe UI" w:hAnsi="Segoe UI" w:cstheme="minorHAnsi"/>
              <w:b w:val="0"/>
              <w:sz w:val="20"/>
            </w:rPr>
            <w:alias w:val="#Nav: /Header/Line/LineAmount_Line_Lbl"/>
            <w:tag w:val="#Nav: Standard_Sales_Invoice/1306"/>
            <w:id w:val="1017885413"/>
            <w:placeholder>
              <w:docPart w:val="454F6090FF0D49F5A0BEC4CA9FD74298"/>
            </w:placeholder>
            <w:dataBinding w:prefixMappings="xmlns:ns0='urn:microsoft-dynamics-nav/reports/Standard_Sales_Invoice/1306/'" w:xpath="/ns0:NavWordReportXmlPart[1]/ns0:Header[1]/ns0:Line[1]/ns0:LineAmount_Line_Lbl[1]" w:storeItemID="{449FD958-388F-4BB5-BF33-B32A63E27B5D}"/>
            <w:text/>
          </w:sdtPr>
          <w:sdtEndPr/>
          <w:sdtContent>
            <w:tc>
              <w:tcPr>
                <w:tcW w:w="1439" w:type="dxa"/>
                <w:shd w:val="clear" w:color="auto" w:fill="F24F4F" w:themeFill="accent1"/>
                <w:vAlign w:val="bottom"/>
              </w:tcPr>
              <w:p w:rsidR="0055738E" w:rsidRPr="00871B1C" w:rsidRDefault="0055738E" w:rsidP="00346B21">
                <w:pPr>
                  <w:pStyle w:val="HeaderCaptionRight"/>
                  <w:rPr>
                    <w:rFonts w:ascii="Segoe UI" w:hAnsi="Segoe UI" w:cstheme="minorHAnsi"/>
                    <w:b w:val="0"/>
                    <w:sz w:val="20"/>
                  </w:rPr>
                </w:pPr>
                <w:r>
                  <w:rPr>
                    <w:rFonts w:ascii="Segoe UI" w:hAnsi="Segoe UI" w:cstheme="minorHAnsi"/>
                    <w:b w:val="0"/>
                    <w:sz w:val="20"/>
                  </w:rPr>
                  <w:t>LineAmount_Line_Lbl</w:t>
                </w:r>
              </w:p>
            </w:tc>
          </w:sdtContent>
        </w:sdt>
      </w:tr>
      <w:sdt>
        <w:sdtPr>
          <w:rPr>
            <w:b/>
            <w:bCs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 " w:xpath="/ns0:NavWordReportXmlPart[1]/ns0:Header[1]/ns0:Line" w:storeItemID="{449FD958-388F-4BB5-BF33-B32A63E27B5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872800820"/>
              <w:placeholder>
                <w:docPart w:val="EC1FF0CCDF7549E3AEBCFCA13CA2E73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="0055738E" w:rsidRPr="00FD3C3E" w:rsidTr="000A2D83">
                <w:trPr>
                  <w:gridAfter w:val="1"/>
                  <w:wAfter w:w="34" w:type="dxa"/>
                  <w:trHeight w:val="198"/>
                </w:trPr>
                <w:sdt>
                  <w:sdtPr>
                    <w:rPr>
                      <w:b/>
                      <w:bCs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4B3151CCF016410C9162DFF148EF4E18"/>
                    </w:placeholder>
                    <w:dataBinding w:prefixMappings="xmlns:ns0='urn:microsoft-dynamics-nav/reports/Standard_Sales_Invoice/1306/'" w:xpath="/ns0:NavWordReportXmlPart[1]/ns0:Header[1]/ns0:Line[1]/ns0:ItemNo_Line[1]" w:storeItemID="{449FD958-388F-4BB5-BF33-B32A63E27B5D}"/>
                    <w:text/>
                  </w:sdtPr>
                  <w:sdtEndPr>
                    <w:rPr>
                      <w:b w:val="0"/>
                      <w:bCs w:val="0"/>
                    </w:rPr>
                  </w:sdtEndPr>
                  <w:sdtContent>
                    <w:tc>
                      <w:tcPr>
                        <w:tcW w:w="1134" w:type="dxa"/>
                        <w:tcBorders>
                          <w:bottom w:val="single" w:sz="4" w:space="0" w:color="auto"/>
                        </w:tcBorders>
                        <w:vAlign w:val="center"/>
                      </w:tcPr>
                      <w:p w:rsidR="0055738E" w:rsidRPr="00947B95" w:rsidRDefault="0055738E" w:rsidP="001E4D68">
                        <w:pPr>
                          <w:pStyle w:val="LeftAlign"/>
                        </w:pPr>
                        <w:r w:rsidRPr="00947B9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Invoice/1306"/>
                    <w:id w:val="-1420935410"/>
                    <w:placeholder>
                      <w:docPart w:val="248F49A6E6114556AC9BB3E441483A82"/>
                    </w:placeholder>
                    <w:dataBinding w:prefixMappings="xmlns:ns0='urn:microsoft-dynamics-nav/reports/Standard_Sales_Invoice/1306/'" w:xpath="/ns0:NavWordReportXmlPart[1]/ns0:Header[1]/ns0:Line[1]/ns0:Description_Line[1]" w:storeItemID="{449FD958-388F-4BB5-BF33-B32A63E27B5D}"/>
                    <w:text/>
                  </w:sdtPr>
                  <w:sdtEndPr/>
                  <w:sdtContent>
                    <w:tc>
                      <w:tcPr>
                        <w:tcW w:w="3261" w:type="dxa"/>
                        <w:tcBorders>
                          <w:bottom w:val="single" w:sz="4" w:space="0" w:color="auto"/>
                        </w:tcBorders>
                        <w:vAlign w:val="center"/>
                      </w:tcPr>
                      <w:p w:rsidR="0055738E" w:rsidRPr="00947B95" w:rsidRDefault="0055738E" w:rsidP="001E4D68">
                        <w:pPr>
                          <w:pStyle w:val="LeftAlign"/>
                        </w:pPr>
                        <w:r w:rsidRPr="00947B9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Invoice/1306"/>
                    <w:id w:val="382909601"/>
                    <w:placeholder>
                      <w:docPart w:val="4DD939944B7D481BAD92A0AC51618E12"/>
                    </w:placeholder>
                    <w:dataBinding w:prefixMappings="xmlns:ns0='urn:microsoft-dynamics-nav/reports/Standard_Sales_Invoice/1306/'" w:xpath="/ns0:NavWordReportXmlPart[1]/ns0:Header[1]/ns0:Line[1]/ns0:Quantity_Line[1]" w:storeItemID="{449FD958-388F-4BB5-BF33-B32A63E27B5D}"/>
                    <w:text/>
                  </w:sdtPr>
                  <w:sdtEndPr/>
                  <w:sdtContent>
                    <w:tc>
                      <w:tcPr>
                        <w:tcW w:w="1094" w:type="dxa"/>
                        <w:tcBorders>
                          <w:bottom w:val="single" w:sz="4" w:space="0" w:color="auto"/>
                        </w:tcBorders>
                        <w:vAlign w:val="center"/>
                      </w:tcPr>
                      <w:p w:rsidR="0055738E" w:rsidRPr="00947B95" w:rsidRDefault="0055738E" w:rsidP="001E4D68">
                        <w:pPr>
                          <w:pStyle w:val="RightAlign"/>
                        </w:pPr>
                        <w:r w:rsidRPr="00947B95"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rStyle w:val="LeftAlignChar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B53877BC4C104C97B4F622AB894EEC4A"/>
                    </w:placeholder>
                    <w:dataBinding w:prefixMappings="xmlns:ns0='urn:microsoft-dynamics-nav/reports/Standard_Sales_Invoice/1306/'" w:xpath="/ns0:NavWordReportXmlPart[1]/ns0:Header[1]/ns0:Line[1]/ns0:UnitOfMeasure[1]" w:storeItemID="{449FD958-388F-4BB5-BF33-B32A63E27B5D}"/>
                    <w:text/>
                  </w:sdtPr>
                  <w:sdtEndPr>
                    <w:rPr>
                      <w:rStyle w:val="LeftAlignChar"/>
                    </w:rPr>
                  </w:sdtEndPr>
                  <w:sdtContent>
                    <w:tc>
                      <w:tcPr>
                        <w:tcW w:w="711" w:type="dxa"/>
                        <w:tcBorders>
                          <w:bottom w:val="single" w:sz="4" w:space="0" w:color="auto"/>
                        </w:tcBorders>
                        <w:vAlign w:val="center"/>
                      </w:tcPr>
                      <w:p w:rsidR="0055738E" w:rsidRPr="00947B95" w:rsidRDefault="0055738E" w:rsidP="001E4D68">
                        <w:pPr>
                          <w:pStyle w:val="LeftAlign"/>
                        </w:pPr>
                        <w:r w:rsidRPr="00947B95">
                          <w:rPr>
                            <w:rStyle w:val="LeftAlignChar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Invoice/1306"/>
                    <w:id w:val="773364929"/>
                    <w:placeholder>
                      <w:docPart w:val="665032DE5DFA452490774734A25D1108"/>
                    </w:placeholder>
                    <w:dataBinding w:prefixMappings="xmlns:ns0='urn:microsoft-dynamics-nav/reports/Standard_Sales_Invoice/1306/'" w:xpath="/ns0:NavWordReportXmlPart[1]/ns0:Header[1]/ns0:Line[1]/ns0:UnitPrice[1]" w:storeItemID="{449FD958-388F-4BB5-BF33-B32A63E27B5D}"/>
                    <w:text/>
                  </w:sdtPr>
                  <w:sdtEndPr/>
                  <w:sdtContent>
                    <w:tc>
                      <w:tcPr>
                        <w:tcW w:w="1030" w:type="dxa"/>
                        <w:tcBorders>
                          <w:bottom w:val="single" w:sz="4" w:space="0" w:color="auto"/>
                        </w:tcBorders>
                        <w:vAlign w:val="center"/>
                      </w:tcPr>
                      <w:p w:rsidR="0055738E" w:rsidRPr="00947B95" w:rsidRDefault="0055738E" w:rsidP="001E4D68">
                        <w:pPr>
                          <w:pStyle w:val="RightAlign"/>
                        </w:pPr>
                        <w:r w:rsidRPr="00947B9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Invoice/1306"/>
                    <w:id w:val="1153113100"/>
                    <w:placeholder>
                      <w:docPart w:val="DefaultPlaceholder_-1854013440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449FD958-388F-4BB5-BF33-B32A63E27B5D}"/>
                    <w:text/>
                  </w:sdtPr>
                  <w:sdtEndPr/>
                  <w:sdtContent>
                    <w:tc>
                      <w:tcPr>
                        <w:tcW w:w="708" w:type="dxa"/>
                        <w:gridSpan w:val="2"/>
                        <w:tcBorders>
                          <w:bottom w:val="single" w:sz="4" w:space="0" w:color="auto"/>
                        </w:tcBorders>
                        <w:vAlign w:val="center"/>
                      </w:tcPr>
                      <w:p w:rsidR="0055738E" w:rsidRDefault="00DE3BB2" w:rsidP="001E4D68">
                        <w:pPr>
                          <w:pStyle w:val="RightAlign"/>
                        </w:pPr>
                        <w: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Invoice/1306"/>
                    <w:id w:val="635455182"/>
                    <w:placeholder>
                      <w:docPart w:val="FE65451E52804CB28485C4F75E71AEBA"/>
                    </w:placeholder>
                    <w:dataBinding w:prefixMappings="xmlns:ns0='urn:microsoft-dynamics-nav/reports/Standard_Sales_Invoice/1306/'" w:xpath="/ns0:NavWordReportXmlPart[1]/ns0:Header[1]/ns0:Line[1]/ns0:VATPct_Line[1]" w:storeItemID="{449FD958-388F-4BB5-BF33-B32A63E27B5D}"/>
                    <w:text/>
                  </w:sdtPr>
                  <w:sdtEndPr/>
                  <w:sdtContent>
                    <w:tc>
                      <w:tcPr>
                        <w:tcW w:w="851" w:type="dxa"/>
                        <w:gridSpan w:val="2"/>
                        <w:tcBorders>
                          <w:bottom w:val="single" w:sz="4" w:space="0" w:color="auto"/>
                        </w:tcBorders>
                        <w:vAlign w:val="center"/>
                      </w:tcPr>
                      <w:p w:rsidR="0055738E" w:rsidRDefault="0055738E" w:rsidP="001E4D68">
                        <w:pPr>
                          <w:pStyle w:val="RightAlign"/>
                        </w:pPr>
                        <w:r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Invoice/1306"/>
                    <w:id w:val="-1829895906"/>
                    <w:placeholder>
                      <w:docPart w:val="C508A30DAA424FD8B42DEDF1C69B19DF"/>
                    </w:placeholder>
                    <w:dataBinding w:prefixMappings="xmlns:ns0='urn:microsoft-dynamics-nav/reports/Standard_Sales_Invoice/1306/'" w:xpath="/ns0:NavWordReportXmlPart[1]/ns0:Header[1]/ns0:Line[1]/ns0:LineAmount_Line[1]" w:storeItemID="{449FD958-388F-4BB5-BF33-B32A63E27B5D}"/>
                    <w:text/>
                  </w:sdtPr>
                  <w:sdtEndPr/>
                  <w:sdtContent>
                    <w:tc>
                      <w:tcPr>
                        <w:tcW w:w="1439" w:type="dxa"/>
                        <w:tcBorders>
                          <w:bottom w:val="single" w:sz="4" w:space="0" w:color="auto"/>
                        </w:tcBorders>
                        <w:vAlign w:val="center"/>
                      </w:tcPr>
                      <w:p w:rsidR="0055738E" w:rsidRPr="00947B95" w:rsidRDefault="0055738E" w:rsidP="001E4D68">
                        <w:pPr>
                          <w:pStyle w:val="RightAlign"/>
                        </w:pPr>
                        <w:r w:rsidRPr="00947B9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sdt>
        <w:sdtPr>
          <w:rPr>
            <w:sz w:val="20"/>
            <w:szCs w:val="20"/>
            <w:lang w:val="da-DK"/>
          </w:rPr>
          <w:alias w:val="#Nav: /Header/ReportTotalsLine"/>
          <w:tag w:val="#Nav: Standard_Sales_Invoice/1306"/>
          <w:id w:val="1335187062"/>
          <w15:dataBinding w:prefixMappings="xmlns:ns0='urn:microsoft-dynamics-nav/reports/Standard_Sales_Invoice/1306/' " w:xpath="/ns0:NavWordReportXmlPart[1]/ns0:Header[1]/ns0:ReportTotalsLine" w:storeItemID="{449FD958-388F-4BB5-BF33-B32A63E27B5D}"/>
          <w15:repeatingSection/>
        </w:sdtPr>
        <w:sdtEndPr/>
        <w:sdtContent>
          <w:sdt>
            <w:sdtPr>
              <w:rPr>
                <w:sz w:val="20"/>
                <w:szCs w:val="20"/>
                <w:lang w:val="da-DK"/>
              </w:rPr>
              <w:id w:val="1255472063"/>
              <w:placeholder>
                <w:docPart w:val="48EC0E93177B48448BE82659E7054093"/>
              </w:placeholder>
              <w15:repeatingSectionItem/>
            </w:sdtPr>
            <w:sdtEndPr/>
            <w:sdtContent>
              <w:tr w:rsidR="0055738E" w:rsidRPr="0046083A" w:rsidTr="00346B21">
                <w:trPr>
                  <w:gridAfter w:val="1"/>
                  <w:wAfter w:w="34" w:type="dxa"/>
                  <w:cantSplit/>
                  <w:trHeight w:val="198"/>
                </w:trPr>
                <w:tc>
                  <w:tcPr>
                    <w:tcW w:w="1134" w:type="dxa"/>
                    <w:tcBorders>
                      <w:top w:val="single" w:sz="4" w:space="0" w:color="auto"/>
                      <w:bottom w:val="single" w:sz="4" w:space="0" w:color="9B9482" w:themeColor="text2" w:themeTint="99"/>
                    </w:tcBorders>
                  </w:tcPr>
                  <w:p w:rsidR="0055738E" w:rsidRPr="00947B95" w:rsidRDefault="0055738E" w:rsidP="00346B21">
                    <w:pPr>
                      <w:pStyle w:val="Ingenafstand"/>
                      <w:rPr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3261" w:type="dxa"/>
                    <w:tcBorders>
                      <w:top w:val="single" w:sz="4" w:space="0" w:color="auto"/>
                      <w:bottom w:val="single" w:sz="4" w:space="0" w:color="9B9482" w:themeColor="text2" w:themeTint="99"/>
                    </w:tcBorders>
                  </w:tcPr>
                  <w:p w:rsidR="0055738E" w:rsidRPr="00947B95" w:rsidRDefault="0055738E" w:rsidP="00346B21">
                    <w:pPr>
                      <w:pStyle w:val="Ingenafstand"/>
                      <w:rPr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1094" w:type="dxa"/>
                    <w:tcBorders>
                      <w:top w:val="single" w:sz="4" w:space="0" w:color="auto"/>
                      <w:bottom w:val="single" w:sz="4" w:space="0" w:color="9B9482" w:themeColor="text2" w:themeTint="99"/>
                    </w:tcBorders>
                  </w:tcPr>
                  <w:p w:rsidR="0055738E" w:rsidRPr="00947B95" w:rsidRDefault="0055738E" w:rsidP="00346B21">
                    <w:pPr>
                      <w:pStyle w:val="Ingenafstand"/>
                      <w:rPr>
                        <w:sz w:val="20"/>
                        <w:szCs w:val="20"/>
                      </w:rPr>
                    </w:pPr>
                  </w:p>
                </w:tc>
                <w:sdt>
                  <w:sdtPr>
                    <w:rPr>
                      <w:sz w:val="20"/>
                    </w:rPr>
                    <w:alias w:val="#Nav: /Header/ReportTotalsLine/Description_ReportTotalsLine"/>
                    <w:tag w:val="#Nav: Standard_Sales_Invoice/1306"/>
                    <w:id w:val="1245147859"/>
                    <w:placeholder>
                      <w:docPart w:val="2C39B0D7A2604722A58CA23E046D34B9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449FD958-388F-4BB5-BF33-B32A63E27B5D}"/>
                    <w:text/>
                  </w:sdtPr>
                  <w:sdtEndPr/>
                  <w:sdtContent>
                    <w:tc>
                      <w:tcPr>
                        <w:tcW w:w="3300" w:type="dxa"/>
                        <w:gridSpan w:val="6"/>
                        <w:tcBorders>
                          <w:top w:val="single" w:sz="4" w:space="0" w:color="auto"/>
                          <w:bottom w:val="single" w:sz="4" w:space="0" w:color="9B9482" w:themeColor="text2" w:themeTint="99"/>
                        </w:tcBorders>
                        <w:vAlign w:val="center"/>
                      </w:tcPr>
                      <w:p w:rsidR="0055738E" w:rsidRDefault="0055738E" w:rsidP="001E4D68">
                        <w:pPr>
                          <w:pStyle w:val="ForceRightNoSpacing"/>
                          <w:rPr>
                            <w:sz w:val="20"/>
                          </w:rPr>
                        </w:pPr>
                        <w:r w:rsidRPr="00947B95">
                          <w:rPr>
                            <w:sz w:val="20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</w:rPr>
                    <w:alias w:val="#Nav: /Header/ReportTotalsLine/AmountFormatted_ReportTotalsLine"/>
                    <w:tag w:val="#Nav: Standard_Sales_Invoice/1306"/>
                    <w:id w:val="-197393798"/>
                    <w:placeholder>
                      <w:docPart w:val="2C39B0D7A2604722A58CA23E046D34B9"/>
                    </w:placeholder>
                    <w:dataBinding w:prefixMappings="xmlns:ns0='urn:microsoft-dynamics-nav/reports/Standard_Sales_Invoice/1306/'" w:xpath="/ns0:NavWordReportXmlPart[1]/ns0:Header[1]/ns0:ReportTotalsLine[1]/ns0:AmountFormatted_ReportTotalsLine[1]" w:storeItemID="{449FD958-388F-4BB5-BF33-B32A63E27B5D}"/>
                    <w:text/>
                  </w:sdtPr>
                  <w:sdtEndPr/>
                  <w:sdtContent>
                    <w:tc>
                      <w:tcPr>
                        <w:tcW w:w="1439" w:type="dxa"/>
                        <w:tcBorders>
                          <w:top w:val="single" w:sz="4" w:space="0" w:color="auto"/>
                          <w:bottom w:val="single" w:sz="4" w:space="0" w:color="9B9482" w:themeColor="text2" w:themeTint="99"/>
                        </w:tcBorders>
                        <w:vAlign w:val="center"/>
                      </w:tcPr>
                      <w:p w:rsidR="0055738E" w:rsidRPr="00947B95" w:rsidRDefault="0055738E" w:rsidP="001E4D68">
                        <w:pPr>
                          <w:pStyle w:val="ForceRightNoSpacing"/>
                          <w:rPr>
                            <w:sz w:val="20"/>
                          </w:rPr>
                        </w:pPr>
                        <w:r w:rsidRPr="00947B95">
                          <w:rPr>
                            <w:sz w:val="20"/>
                          </w:rPr>
                          <w:t>AmountFormatted_ReportTotalsLine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55738E" w:rsidRPr="00FD3C3E" w:rsidTr="00346B21">
        <w:trPr>
          <w:cantSplit/>
          <w:trHeight w:val="200"/>
        </w:trPr>
        <w:tc>
          <w:tcPr>
            <w:tcW w:w="4395" w:type="dxa"/>
            <w:gridSpan w:val="2"/>
            <w:tcBorders>
              <w:top w:val="single" w:sz="4" w:space="0" w:color="9B9482" w:themeColor="text2" w:themeTint="99"/>
              <w:bottom w:val="single" w:sz="4" w:space="0" w:color="002060"/>
            </w:tcBorders>
          </w:tcPr>
          <w:p w:rsidR="0055738E" w:rsidRPr="00947B95" w:rsidRDefault="0055738E" w:rsidP="00346B21">
            <w:pPr>
              <w:pStyle w:val="Ingenafstand"/>
              <w:rPr>
                <w:sz w:val="20"/>
                <w:szCs w:val="20"/>
              </w:rPr>
            </w:pPr>
          </w:p>
        </w:tc>
        <w:tc>
          <w:tcPr>
            <w:tcW w:w="1094" w:type="dxa"/>
            <w:tcBorders>
              <w:top w:val="single" w:sz="4" w:space="0" w:color="9B9482" w:themeColor="text2" w:themeTint="99"/>
              <w:bottom w:val="single" w:sz="4" w:space="0" w:color="002060"/>
            </w:tcBorders>
          </w:tcPr>
          <w:p w:rsidR="0055738E" w:rsidRPr="00947B95" w:rsidRDefault="0055738E" w:rsidP="00346B21">
            <w:pPr>
              <w:pStyle w:val="Ingenafstand"/>
              <w:rPr>
                <w:sz w:val="20"/>
                <w:szCs w:val="20"/>
              </w:rPr>
            </w:pPr>
          </w:p>
        </w:tc>
        <w:sdt>
          <w:sdtPr>
            <w:rPr>
              <w:sz w:val="20"/>
            </w:rPr>
            <w:alias w:val="#Nav: /Header/Totals/TotalText"/>
            <w:tag w:val="#Nav: Standard_Sales_Invoice/1306"/>
            <w:id w:val="1088344960"/>
            <w:placeholder>
              <w:docPart w:val="8E6E9800387D4C929ACF2FB0603AA477"/>
            </w:placeholder>
            <w:dataBinding w:prefixMappings="xmlns:ns0='urn:microsoft-dynamics-nav/reports/Standard_Sales_Invoice/1306/'" w:xpath="/ns0:NavWordReportXmlPart[1]/ns0:Header[1]/ns0:Totals[1]/ns0:TotalText[1]" w:storeItemID="{449FD958-388F-4BB5-BF33-B32A63E27B5D}"/>
            <w:text/>
          </w:sdtPr>
          <w:sdtEndPr/>
          <w:sdtContent>
            <w:tc>
              <w:tcPr>
                <w:tcW w:w="2804" w:type="dxa"/>
                <w:gridSpan w:val="5"/>
                <w:tcBorders>
                  <w:top w:val="single" w:sz="4" w:space="0" w:color="9B9482" w:themeColor="text2" w:themeTint="99"/>
                  <w:bottom w:val="single" w:sz="4" w:space="0" w:color="002060"/>
                </w:tcBorders>
                <w:vAlign w:val="center"/>
              </w:tcPr>
              <w:p w:rsidR="0055738E" w:rsidRDefault="0055738E" w:rsidP="00346B21">
                <w:pPr>
                  <w:pStyle w:val="StrongnospacingForceRight"/>
                  <w:spacing w:before="40" w:after="40"/>
                  <w:jc w:val="left"/>
                  <w:rPr>
                    <w:sz w:val="20"/>
                    <w:szCs w:val="20"/>
                  </w:rPr>
                </w:pPr>
                <w:proofErr w:type="spellStart"/>
                <w:r w:rsidRPr="00947B95">
                  <w:rPr>
                    <w:sz w:val="20"/>
                  </w:rPr>
                  <w:t>TotalText</w:t>
                </w:r>
                <w:proofErr w:type="spellEnd"/>
              </w:p>
            </w:tc>
          </w:sdtContent>
        </w:sdt>
        <w:sdt>
          <w:sdtPr>
            <w:rPr>
              <w:sz w:val="20"/>
              <w:szCs w:val="20"/>
            </w:rPr>
            <w:alias w:val="#Nav: /Header/Totals/TotalAmountIncludingVAT"/>
            <w:tag w:val="#Nav: Standard_Sales_Invoice/1306"/>
            <w:id w:val="1661501859"/>
            <w:placeholder>
              <w:docPart w:val="1B23467F53D74360954403C6128BE346"/>
            </w:placeholder>
            <w:dataBinding w:prefixMappings="xmlns:ns0='urn:microsoft-dynamics-nav/reports/Standard_Sales_Invoice/1306/'" w:xpath="/ns0:NavWordReportXmlPart[1]/ns0:Header[1]/ns0:Totals[1]/ns0:TotalAmountIncludingVAT[1]" w:storeItemID="{449FD958-388F-4BB5-BF33-B32A63E27B5D}"/>
            <w:text/>
          </w:sdtPr>
          <w:sdtEndPr/>
          <w:sdtContent>
            <w:tc>
              <w:tcPr>
                <w:tcW w:w="1969" w:type="dxa"/>
                <w:gridSpan w:val="3"/>
                <w:tcBorders>
                  <w:top w:val="single" w:sz="4" w:space="0" w:color="9B9482" w:themeColor="text2" w:themeTint="99"/>
                  <w:bottom w:val="single" w:sz="4" w:space="0" w:color="002060"/>
                </w:tcBorders>
                <w:vAlign w:val="center"/>
              </w:tcPr>
              <w:p w:rsidR="0055738E" w:rsidRPr="00947B95" w:rsidRDefault="0055738E" w:rsidP="00346B21">
                <w:pPr>
                  <w:pStyle w:val="StrongnospacingForceRight"/>
                  <w:spacing w:before="40" w:after="40"/>
                  <w:rPr>
                    <w:sz w:val="20"/>
                    <w:szCs w:val="20"/>
                  </w:rPr>
                </w:pPr>
                <w:proofErr w:type="spellStart"/>
                <w:r w:rsidRPr="00947B95">
                  <w:rPr>
                    <w:sz w:val="20"/>
                    <w:szCs w:val="20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0314D6" w:rsidRDefault="000314D6" w:rsidP="005B41A2">
      <w:pPr>
        <w:pStyle w:val="GroupSeparation"/>
        <w:spacing w:after="0" w:line="240" w:lineRule="auto"/>
      </w:pP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2694"/>
      </w:tblGrid>
      <w:tr w:rsidR="006D4464" w:rsidTr="006D4464">
        <w:sdt>
          <w:sdtPr>
            <w:rPr>
              <w:rFonts w:ascii="Segoe UI" w:hAnsi="Segoe UI" w:cs="Segoe UI"/>
              <w:b/>
              <w:sz w:val="20"/>
              <w:szCs w:val="20"/>
            </w:rPr>
            <w:alias w:val="#Nav: /Header/VATClauseLine/VATClausesHeader"/>
            <w:tag w:val="#Nav: Standard_Sales_Invoice/1306"/>
            <w:id w:val="1380523852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VATClauseLine[1]/ns0:VATClausesHeader[1]" w:storeItemID="{449FD958-388F-4BB5-BF33-B32A63E27B5D}"/>
            <w:text/>
          </w:sdtPr>
          <w:sdtEndPr/>
          <w:sdtContent>
            <w:tc>
              <w:tcPr>
                <w:tcW w:w="3969" w:type="dxa"/>
              </w:tcPr>
              <w:p w:rsidR="006D4464" w:rsidRPr="005B41A2" w:rsidRDefault="005F6041" w:rsidP="00E676EF">
                <w:pPr>
                  <w:pStyle w:val="GroupSeparation"/>
                  <w:spacing w:after="120"/>
                  <w:rPr>
                    <w:rFonts w:ascii="Segoe UI" w:hAnsi="Segoe UI" w:cs="Segoe UI"/>
                    <w:b/>
                    <w:sz w:val="20"/>
                    <w:szCs w:val="20"/>
                  </w:rPr>
                </w:pPr>
                <w:r>
                  <w:rPr>
                    <w:rFonts w:ascii="Segoe UI" w:hAnsi="Segoe UI" w:cs="Segoe UI"/>
                    <w:b/>
                    <w:sz w:val="20"/>
                    <w:szCs w:val="20"/>
                    <w:lang w:val="da-DK"/>
                  </w:rPr>
                  <w:t>VATClausesHeader</w:t>
                </w:r>
              </w:p>
            </w:tc>
          </w:sdtContent>
        </w:sdt>
        <w:tc>
          <w:tcPr>
            <w:tcW w:w="2694" w:type="dxa"/>
          </w:tcPr>
          <w:p w:rsidR="006D4464" w:rsidRDefault="006D4464" w:rsidP="000314D6">
            <w:pPr>
              <w:pStyle w:val="GroupSeparation"/>
              <w:spacing w:after="120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</w:tr>
      <w:sdt>
        <w:sdtPr>
          <w:rPr>
            <w:rFonts w:ascii="Segoe UI" w:hAnsi="Segoe UI" w:cs="Segoe UI"/>
            <w:sz w:val="20"/>
            <w:szCs w:val="20"/>
          </w:rPr>
          <w:alias w:val="#Nav: /Header/VATClauseLine"/>
          <w:tag w:val="#Nav: Standard_Sales_Invoice/1306"/>
          <w:id w:val="-2089679520"/>
          <w15:dataBinding w:prefixMappings="xmlns:ns0='urn:microsoft-dynamics-nav/reports/Standard_Sales_Invoice/1306/' " w:xpath="/ns0:NavWordReportXmlPart[1]/ns0:Header[1]/ns0:VATClauseLine" w:storeItemID="{449FD958-388F-4BB5-BF33-B32A63E27B5D}"/>
          <w15:repeatingSection/>
        </w:sdtPr>
        <w:sdtEndPr/>
        <w:sdtContent>
          <w:sdt>
            <w:sdtPr>
              <w:rPr>
                <w:rFonts w:ascii="Segoe UI" w:hAnsi="Segoe UI" w:cs="Segoe UI"/>
                <w:sz w:val="20"/>
                <w:szCs w:val="20"/>
              </w:rPr>
              <w:id w:val="174161637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6D4464" w:rsidTr="006D4464">
                <w:sdt>
                  <w:sdtPr>
                    <w:rPr>
                      <w:rFonts w:ascii="Segoe UI" w:hAnsi="Segoe UI" w:cs="Segoe UI"/>
                      <w:sz w:val="20"/>
                      <w:szCs w:val="20"/>
                    </w:rPr>
                    <w:alias w:val="#Nav: /Header/VATClauseLine/Description_VATClauseLine"/>
                    <w:tag w:val="#Nav: Standard_Sales_Invoice/1306"/>
                    <w:id w:val="2057501889"/>
                    <w:placeholder>
                      <w:docPart w:val="DefaultPlaceholder_-1854013440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449FD958-388F-4BB5-BF33-B32A63E27B5D}"/>
                    <w:text/>
                  </w:sdtPr>
                  <w:sdtEndPr/>
                  <w:sdtContent>
                    <w:tc>
                      <w:tcPr>
                        <w:tcW w:w="3969" w:type="dxa"/>
                      </w:tcPr>
                      <w:p w:rsidR="006D4464" w:rsidRPr="006D4464" w:rsidRDefault="006D4464" w:rsidP="001E4D68">
                        <w:pPr>
                          <w:pStyle w:val="GroupSeparation"/>
                          <w:rPr>
                            <w:rFonts w:ascii="Segoe UI" w:hAnsi="Segoe UI" w:cs="Segoe UI"/>
                            <w:sz w:val="20"/>
                            <w:szCs w:val="20"/>
                          </w:rPr>
                        </w:pPr>
                        <w:r w:rsidRPr="006D4464">
                          <w:rPr>
                            <w:rFonts w:ascii="Segoe UI" w:hAnsi="Segoe UI" w:cs="Segoe UI"/>
                            <w:sz w:val="20"/>
                            <w:szCs w:val="20"/>
                            <w:lang w:val="da-DK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20"/>
                      <w:szCs w:val="20"/>
                    </w:rPr>
                    <w:alias w:val="#Nav: /Header/VATClauseLine/VATAmount_VATClauseLine"/>
                    <w:tag w:val="#Nav: Standard_Sales_Invoice/1306"/>
                    <w:id w:val="1469402071"/>
                    <w:placeholder>
                      <w:docPart w:val="DefaultPlaceholder_-1854013440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449FD958-388F-4BB5-BF33-B32A63E27B5D}"/>
                    <w:text/>
                  </w:sdtPr>
                  <w:sdtEndPr/>
                  <w:sdtContent>
                    <w:tc>
                      <w:tcPr>
                        <w:tcW w:w="2694" w:type="dxa"/>
                      </w:tcPr>
                      <w:p w:rsidR="006D4464" w:rsidRPr="006D4464" w:rsidRDefault="006D4464" w:rsidP="001E4D68">
                        <w:pPr>
                          <w:pStyle w:val="GroupSeparation"/>
                          <w:rPr>
                            <w:rFonts w:ascii="Segoe UI" w:hAnsi="Segoe UI" w:cs="Segoe UI"/>
                            <w:sz w:val="20"/>
                            <w:szCs w:val="20"/>
                          </w:rPr>
                        </w:pPr>
                        <w:r w:rsidRPr="006D4464">
                          <w:rPr>
                            <w:rFonts w:ascii="Segoe UI" w:hAnsi="Segoe UI" w:cs="Segoe UI"/>
                            <w:sz w:val="20"/>
                            <w:szCs w:val="20"/>
                            <w:lang w:val="da-DK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sdt>
      <w:sdtPr>
        <w:id w:val="-448084604"/>
        <w15:dataBinding w:prefixMappings="xmlns:ns0='urn:microsoft-dynamics-nav/reports/Standard_Sales_Invoice/1306/' " w:xpath="/ns0:NavWordReportXmlPart[1]/ns0:Header[1]/ns0:RightHeader" w:storeItemID="{449FD958-388F-4BB5-BF33-B32A63E27B5D}"/>
        <w15:repeatingSection/>
      </w:sdtPr>
      <w:sdtContent>
        <w:sdt>
          <w:sdtPr>
            <w:id w:val="1157196048"/>
            <w:placeholder>
              <w:docPart w:val="DefaultPlaceholder_-1854013436"/>
            </w:placeholder>
            <w15:repeatingSectionItem/>
          </w:sdtPr>
          <w:sdtContent>
            <w:sdt>
              <w:sdtPr>
                <w:id w:val="-1327276499"/>
                <w:placeholder>
                  <w:docPart w:val="DefaultPlaceholder_-1854013440"/>
                </w:placeholder>
                <w:dataBinding w:prefixMappings="xmlns:ns0='urn:microsoft-dynamics-nav/reports/Standard_Sales_Invoice/1306/' " w:xpath="/ns0:NavWordReportXmlPart[1]/ns0:Header[1]/ns0:RightHeader[1]/ns0:RightHeaderValue[1]" w:storeItemID="{449FD958-388F-4BB5-BF33-B32A63E27B5D}"/>
                <w:text/>
              </w:sdtPr>
              <w:sdtContent>
                <w:p w:rsidR="006D4464" w:rsidRDefault="00AE61A6" w:rsidP="00AE61A6">
                  <w:pPr>
                    <w:pStyle w:val="GroupSeparation"/>
                  </w:pPr>
                  <w:proofErr w:type="spellStart"/>
                  <w:r>
                    <w:t>RightHeaderValue</w:t>
                  </w:r>
                  <w:proofErr w:type="spellEnd"/>
                </w:p>
              </w:sdtContent>
            </w:sdt>
          </w:sdtContent>
        </w:sdt>
      </w:sdtContent>
    </w:sdt>
    <w:sdt>
      <w:sdtPr>
        <w:alias w:val="#Nav: /Header/WorkDescriptionLines"/>
        <w:tag w:val="#Nav: Standard_Sales_Invoice/1306"/>
        <w:id w:val="465787805"/>
        <w15:dataBinding w:prefixMappings="xmlns:ns0='urn:microsoft-dynamics-nav/reports/Standard_Sales_Invoice/1306/' " w:xpath="/ns0:NavWordReportXmlPart[1]/ns0:Header[1]/ns0:WorkDescriptionLines" w:storeItemID="{449FD958-388F-4BB5-BF33-B32A63E27B5D}"/>
        <w15:repeatingSection/>
      </w:sdtPr>
      <w:sdtEndPr/>
      <w:sdtContent>
        <w:sdt>
          <w:sdtPr>
            <w:id w:val="1485276586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rPr>
                  <w:rFonts w:ascii="Segoe UI" w:hAnsi="Segoe UI" w:cs="Segoe UI"/>
                  <w:sz w:val="20"/>
                  <w:szCs w:val="20"/>
                </w:rPr>
                <w:alias w:val="#Nav: /Header/WorkDescriptionLines/WorkDescriptionLine"/>
                <w:tag w:val="#Nav: Standard_Sales_Invoice/1306"/>
                <w:id w:val="-297763334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449FD958-388F-4BB5-BF33-B32A63E27B5D}"/>
                <w:text/>
              </w:sdtPr>
              <w:sdtEndPr/>
              <w:sdtContent>
                <w:p w:rsidR="00D54DEE" w:rsidRDefault="001A63CC" w:rsidP="001E4D68">
                  <w:pPr>
                    <w:pStyle w:val="GroupSeparation"/>
                  </w:pPr>
                  <w:r w:rsidRPr="005B41A2">
                    <w:rPr>
                      <w:rFonts w:ascii="Segoe UI" w:hAnsi="Segoe UI" w:cs="Segoe UI"/>
                      <w:sz w:val="20"/>
                      <w:szCs w:val="20"/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sdt>
      <w:sdtPr>
        <w:rPr>
          <w:rFonts w:asciiTheme="majorHAnsi" w:eastAsia="Calibri" w:hAnsiTheme="majorHAns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 " w:xpath="/ns0:NavWordReportXmlPart[1]/ns0:Header[1]/ns0:PaymentReportingArgument" w:storeItemID="{449FD958-388F-4BB5-BF33-B32A63E27B5D}"/>
        <w15:repeatingSection/>
      </w:sdtPr>
      <w:sdtEndPr>
        <w:rPr>
          <w:rFonts w:ascii="Calibri" w:hAnsi="Calibri"/>
          <w:color w:val="auto"/>
          <w:sz w:val="20"/>
          <w:szCs w:val="20"/>
        </w:rPr>
      </w:sdtEndPr>
      <w:sdtContent>
        <w:sdt>
          <w:sdtPr>
            <w:rPr>
              <w:rFonts w:asciiTheme="majorHAnsi" w:eastAsia="Calibri" w:hAnsiTheme="majorHAnsi" w:cs="Times New Roman"/>
              <w:color w:val="0070C0"/>
              <w:szCs w:val="16"/>
              <w:u w:val="single"/>
            </w:rPr>
            <w:id w:val="-2112965349"/>
            <w:placeholder>
              <w:docPart w:val="721F3943A5B8465FAC25A9402C25ED8E"/>
            </w:placeholder>
            <w15:repeatingSectionItem/>
          </w:sdtPr>
          <w:sdtEndPr>
            <w:rPr>
              <w:rFonts w:ascii="Calibri" w:hAnsi="Calibri"/>
              <w:color w:val="auto"/>
              <w:sz w:val="20"/>
              <w:szCs w:val="20"/>
            </w:rPr>
          </w:sdtEndPr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449FD958-388F-4BB5-BF33-B32A63E27B5D}"/>
                <w:picture/>
              </w:sdtPr>
              <w:sdtEndPr/>
              <w:sdtContent>
                <w:p w:rsidR="00A97B8A" w:rsidRDefault="00A97B8A" w:rsidP="001E4D68">
                  <w:r>
                    <w:rPr>
                      <w:noProof/>
                      <w:lang w:val="da-DK" w:eastAsia="da-DK"/>
                    </w:rPr>
                    <w:drawing>
                      <wp:inline distT="0" distB="0" distL="0" distR="0" wp14:anchorId="1F306572" wp14:editId="1EB08402">
                        <wp:extent cx="1079482" cy="1080000"/>
                        <wp:effectExtent l="0" t="0" r="6985" b="635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t="-26" b="-26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8051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rPr>
                  <w:rFonts w:asciiTheme="minorHAnsi" w:eastAsiaTheme="minorHAnsi" w:hAnsiTheme="minorHAnsi" w:cstheme="minorBidi"/>
                  <w:color w:val="auto"/>
                  <w:sz w:val="20"/>
                  <w:szCs w:val="20"/>
                  <w:u w:val="none"/>
                </w:rPr>
                <w:alias w:val="#Nav: /Header/PaymentReportingArgument/PaymentServiceText_Url"/>
                <w:tag w:val="#Nav: Standard_Sales_Invoice/1306"/>
                <w:id w:val="1283080237"/>
                <w:placeholder>
                  <w:docPart w:val="2CB5C3ECB74C49BEABB9012E4274CA6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449FD958-388F-4BB5-BF33-B32A63E27B5D}"/>
                <w:text/>
              </w:sdtPr>
              <w:sdtEndPr/>
              <w:sdtContent>
                <w:p w:rsidR="00A97B8A" w:rsidRDefault="00A97B8A" w:rsidP="001E4D68">
                  <w:pPr>
                    <w:pStyle w:val="Style1"/>
                    <w:rPr>
                      <w:rFonts w:asciiTheme="minorHAnsi" w:eastAsiaTheme="minorEastAsia" w:hAnsiTheme="minorHAnsi" w:cstheme="minorBidi"/>
                      <w:color w:val="auto"/>
                      <w:sz w:val="20"/>
                      <w:szCs w:val="20"/>
                      <w:u w:val="none"/>
                    </w:rPr>
                  </w:pPr>
                  <w:proofErr w:type="spellStart"/>
                  <w:r w:rsidRPr="005A2FAF">
                    <w:rPr>
                      <w:rFonts w:asciiTheme="minorHAnsi" w:eastAsiaTheme="minorHAnsi" w:hAnsiTheme="minorHAnsi" w:cstheme="minorBidi"/>
                      <w:color w:val="auto"/>
                      <w:sz w:val="20"/>
                      <w:szCs w:val="20"/>
                      <w:u w:val="none"/>
                    </w:rPr>
                    <w:t>PaymentServiceText_Url</w:t>
                  </w:r>
                  <w:proofErr w:type="spellEnd"/>
                </w:p>
              </w:sdtContent>
            </w:sdt>
          </w:sdtContent>
        </w:sdt>
      </w:sdtContent>
    </w:sdt>
    <w:p w:rsidR="002848A5" w:rsidRPr="005A2FAF" w:rsidRDefault="002848A5" w:rsidP="00B33B68">
      <w:pPr>
        <w:pStyle w:val="Style1"/>
        <w:rPr>
          <w:color w:val="auto"/>
          <w:sz w:val="20"/>
          <w:szCs w:val="20"/>
        </w:rPr>
      </w:pPr>
    </w:p>
    <w:p w:rsidR="008166C0" w:rsidRDefault="008166C0" w:rsidP="008166C0">
      <w:pPr>
        <w:pStyle w:val="SubGroupSeparation"/>
      </w:pPr>
    </w:p>
    <w:p w:rsidR="008166C0" w:rsidRDefault="008166C0" w:rsidP="00FF5235">
      <w:pPr>
        <w:spacing w:before="60" w:after="60"/>
        <w:ind w:right="144"/>
      </w:pPr>
    </w:p>
    <w:sectPr w:rsidR="008166C0" w:rsidSect="00E61560">
      <w:headerReference w:type="default" r:id="rId10"/>
      <w:footerReference w:type="default" r:id="rId11"/>
      <w:footerReference w:type="first" r:id="rId12"/>
      <w:pgSz w:w="11906" w:h="16838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519D" w:rsidRDefault="001B519D" w:rsidP="00E40C63">
      <w:pPr>
        <w:spacing w:after="0"/>
      </w:pPr>
      <w:r>
        <w:separator/>
      </w:r>
    </w:p>
  </w:endnote>
  <w:endnote w:type="continuationSeparator" w:id="0">
    <w:p w:rsidR="001B519D" w:rsidRDefault="001B519D" w:rsidP="00E40C6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-Gitter"/>
      <w:tblW w:w="5000" w:type="pct"/>
      <w:tblCellSpacing w:w="1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5"/>
    </w:tblGrid>
    <w:tr w:rsidR="001D1CE2" w:rsidRPr="00982950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el-Gitter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4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449FD958-388F-4BB5-BF33-B32A63E27B5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RDefault="00C43401" w:rsidP="0090637C">
                    <w:pPr>
                      <w:pStyle w:val="Ingenafstand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RDefault="001D1CE2" w:rsidP="0090637C">
          <w:pPr>
            <w:pStyle w:val="Ingenafstand"/>
            <w:rPr>
              <w:sz w:val="18"/>
              <w:szCs w:val="18"/>
            </w:rPr>
          </w:pPr>
        </w:p>
      </w:tc>
    </w:tr>
  </w:tbl>
  <w:p w:rsidR="000E071F" w:rsidRPr="001D1CE2" w:rsidRDefault="000E071F" w:rsidP="001D1CE2">
    <w:pPr>
      <w:pStyle w:val="Sidefod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-Gitter"/>
      <w:tblW w:w="4996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3545"/>
      <w:gridCol w:w="2125"/>
      <w:gridCol w:w="1978"/>
      <w:gridCol w:w="2549"/>
    </w:tblGrid>
    <w:tr w:rsidR="0023400D" w:rsidTr="004763E0">
      <w:sdt>
        <w:sdtPr>
          <w:rPr>
            <w:rFonts w:asciiTheme="minorHAnsi" w:hAnsiTheme="minorHAnsi" w:cstheme="minorHAnsi"/>
            <w:caps w:val="0"/>
            <w:color w:val="FF0000"/>
            <w:sz w:val="20"/>
            <w:szCs w:val="20"/>
          </w:rPr>
          <w:alias w:val="#Nav: /Header/CompanyBankName_Lbl"/>
          <w:tag w:val="#Nav: Standard_Sales_Invoice/1306"/>
          <w:id w:val="1621726738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CompanyBankName_Lbl[1]" w:storeItemID="{449FD958-388F-4BB5-BF33-B32A63E27B5D}"/>
          <w:text/>
        </w:sdtPr>
        <w:sdtEndPr/>
        <w:sdtContent>
          <w:tc>
            <w:tcPr>
              <w:tcW w:w="1738" w:type="pct"/>
            </w:tcPr>
            <w:p w:rsidR="0023400D" w:rsidRPr="003260F6" w:rsidRDefault="00922B1D" w:rsidP="00C43401">
              <w:pPr>
                <w:pStyle w:val="Overskrift2"/>
                <w:outlineLvl w:val="1"/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</w:rPr>
              </w:pPr>
              <w:r w:rsidRPr="00AE1366">
                <w:rPr>
                  <w:rFonts w:asciiTheme="minorHAnsi" w:hAnsiTheme="minorHAnsi" w:cstheme="minorHAnsi"/>
                  <w:caps w:val="0"/>
                  <w:color w:val="FF0000"/>
                  <w:sz w:val="20"/>
                  <w:szCs w:val="20"/>
                  <w:lang w:val="da-DK"/>
                </w:rPr>
                <w:t>CompanyBankName_Lbl</w:t>
              </w:r>
            </w:p>
          </w:tc>
        </w:sdtContent>
      </w:sdt>
      <w:sdt>
        <w:sdtPr>
          <w:rPr>
            <w:rFonts w:asciiTheme="minorHAnsi" w:hAnsiTheme="minorHAnsi" w:cstheme="minorHAnsi"/>
            <w:caps w:val="0"/>
            <w:color w:val="FF0000"/>
            <w:sz w:val="20"/>
            <w:szCs w:val="20"/>
            <w:lang w:val="da-DK"/>
          </w:rPr>
          <w:alias w:val="#Nav: /Header/CompanyBankBranchNo_Lbl"/>
          <w:tag w:val="#Nav: Standard_Sales_Invoice/1306"/>
          <w:id w:val="-303618989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CompanyBankBranchNo_Lbl[1]" w:storeItemID="{449FD958-388F-4BB5-BF33-B32A63E27B5D}"/>
          <w:text/>
        </w:sdtPr>
        <w:sdtEndPr/>
        <w:sdtContent>
          <w:tc>
            <w:tcPr>
              <w:tcW w:w="1042" w:type="pct"/>
            </w:tcPr>
            <w:p w:rsidR="0023400D" w:rsidRPr="003260F6" w:rsidRDefault="00922B1D" w:rsidP="00C43401">
              <w:pPr>
                <w:pStyle w:val="Overskrift2"/>
                <w:outlineLvl w:val="1"/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  <w:lang w:val="da-DK"/>
                </w:rPr>
              </w:pPr>
              <w:r w:rsidRPr="00AE1366">
                <w:rPr>
                  <w:rFonts w:asciiTheme="minorHAnsi" w:hAnsiTheme="minorHAnsi" w:cstheme="minorHAnsi"/>
                  <w:caps w:val="0"/>
                  <w:color w:val="FF0000"/>
                  <w:sz w:val="20"/>
                  <w:szCs w:val="20"/>
                  <w:lang w:val="da-DK"/>
                </w:rPr>
                <w:t>CompanyBankBranchNo_Lbl</w:t>
              </w:r>
            </w:p>
          </w:tc>
        </w:sdtContent>
      </w:sdt>
      <w:sdt>
        <w:sdtPr>
          <w:rPr>
            <w:rFonts w:asciiTheme="minorHAnsi" w:hAnsiTheme="minorHAnsi" w:cstheme="minorHAnsi"/>
            <w:caps w:val="0"/>
            <w:color w:val="FF0000"/>
            <w:sz w:val="20"/>
            <w:szCs w:val="20"/>
          </w:rPr>
          <w:alias w:val="#Nav: /Header/CompanyBankAccountNo_Lbl"/>
          <w:tag w:val="#Nav: Standard_Sales_Invoice/1306"/>
          <w:id w:val="-1145497313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CompanyBankAccountNo_Lbl[1]" w:storeItemID="{449FD958-388F-4BB5-BF33-B32A63E27B5D}"/>
          <w:text/>
        </w:sdtPr>
        <w:sdtEndPr/>
        <w:sdtContent>
          <w:tc>
            <w:tcPr>
              <w:tcW w:w="970" w:type="pct"/>
              <w:tcMar>
                <w:right w:w="0" w:type="dxa"/>
              </w:tcMar>
            </w:tcPr>
            <w:p w:rsidR="0023400D" w:rsidRPr="003260F6" w:rsidRDefault="00922B1D" w:rsidP="00C43401">
              <w:pPr>
                <w:pStyle w:val="Overskrift2"/>
                <w:outlineLvl w:val="1"/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</w:rPr>
              </w:pPr>
              <w:r w:rsidRPr="00AE1366">
                <w:rPr>
                  <w:rFonts w:asciiTheme="minorHAnsi" w:hAnsiTheme="minorHAnsi" w:cstheme="minorHAnsi"/>
                  <w:caps w:val="0"/>
                  <w:color w:val="FF0000"/>
                  <w:sz w:val="20"/>
                  <w:szCs w:val="20"/>
                  <w:lang w:val="da-DK"/>
                </w:rPr>
                <w:t>CompanyBankAccountNo_Lbl</w:t>
              </w:r>
            </w:p>
          </w:tc>
        </w:sdtContent>
      </w:sdt>
      <w:sdt>
        <w:sdtPr>
          <w:rPr>
            <w:rFonts w:asciiTheme="minorHAnsi" w:hAnsiTheme="minorHAnsi" w:cstheme="minorHAnsi"/>
            <w:caps w:val="0"/>
            <w:color w:val="FF0000"/>
            <w:sz w:val="20"/>
            <w:szCs w:val="20"/>
          </w:rPr>
          <w:id w:val="883304529"/>
          <w:placeholder>
            <w:docPart w:val="DefaultPlaceholder_-1854013440"/>
          </w:placeholder>
          <w15:dataBinding w:prefixMappings="xmlns:ns0='urn:microsoft-dynamics-nav/reports/Standard_Sales_Invoice/1306/' " w:xpath="/ns0:NavWordReportXmlPart[1]/ns0:Header[1]/ns0:CompanyVATRegNo_Lbl[1]" w:storeItemID="{449FD958-388F-4BB5-BF33-B32A63E27B5D}"/>
        </w:sdtPr>
        <w:sdtEndPr/>
        <w:sdtContent>
          <w:tc>
            <w:tcPr>
              <w:tcW w:w="1250" w:type="pct"/>
            </w:tcPr>
            <w:p w:rsidR="0023400D" w:rsidRPr="003260F6" w:rsidRDefault="001E4D68" w:rsidP="00C43401">
              <w:pPr>
                <w:pStyle w:val="Overskrift2"/>
                <w:outlineLvl w:val="1"/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</w:rPr>
              </w:pPr>
              <w:r w:rsidRPr="00AE1366">
                <w:rPr>
                  <w:rFonts w:cstheme="minorHAnsi"/>
                  <w:color w:val="FF0000"/>
                  <w:sz w:val="20"/>
                  <w:szCs w:val="20"/>
                </w:rPr>
                <w:t>CompanyVATRegNo_Lbl</w:t>
              </w:r>
            </w:p>
          </w:tc>
        </w:sdtContent>
      </w:sdt>
    </w:tr>
    <w:tr w:rsidR="0023400D" w:rsidRPr="00F83594" w:rsidTr="004763E0">
      <w:sdt>
        <w:sdtPr>
          <w:rPr>
            <w:rFonts w:cstheme="minorHAnsi"/>
            <w:sz w:val="20"/>
            <w:szCs w:val="20"/>
          </w:rPr>
          <w:alias w:val="#Nav: /Header/CompanyBankName"/>
          <w:tag w:val="#Nav: Standard_Sales_Invoice/1306"/>
          <w:id w:val="2128658290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CompanyBankName[1]" w:storeItemID="{449FD958-388F-4BB5-BF33-B32A63E27B5D}"/>
          <w:text/>
        </w:sdtPr>
        <w:sdtEndPr/>
        <w:sdtContent>
          <w:tc>
            <w:tcPr>
              <w:tcW w:w="1738" w:type="pct"/>
            </w:tcPr>
            <w:p w:rsidR="0023400D" w:rsidRPr="005A2FAF" w:rsidRDefault="00922B1D" w:rsidP="00C43401">
              <w:pPr>
                <w:rPr>
                  <w:rFonts w:cstheme="minorHAnsi"/>
                  <w:sz w:val="20"/>
                  <w:szCs w:val="20"/>
                </w:rPr>
              </w:pPr>
              <w:r>
                <w:rPr>
                  <w:rFonts w:cstheme="minorHAnsi"/>
                  <w:sz w:val="20"/>
                  <w:szCs w:val="20"/>
                  <w:lang w:val="da-DK"/>
                </w:rPr>
                <w:t>CompanyBankName</w:t>
              </w:r>
            </w:p>
          </w:tc>
        </w:sdtContent>
      </w:sdt>
      <w:sdt>
        <w:sdtPr>
          <w:rPr>
            <w:rFonts w:cstheme="minorHAnsi"/>
            <w:sz w:val="20"/>
            <w:szCs w:val="20"/>
            <w:lang w:val="da-DK"/>
          </w:rPr>
          <w:alias w:val="#Nav: /Header/CompanyBankBranchNo"/>
          <w:tag w:val="#Nav: Standard_Sales_Invoice/1306"/>
          <w:id w:val="-1001884951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CompanyBankBranchNo[1]" w:storeItemID="{449FD958-388F-4BB5-BF33-B32A63E27B5D}"/>
          <w:text/>
        </w:sdtPr>
        <w:sdtEndPr/>
        <w:sdtContent>
          <w:tc>
            <w:tcPr>
              <w:tcW w:w="1042" w:type="pct"/>
            </w:tcPr>
            <w:p w:rsidR="0023400D" w:rsidRPr="005A2FAF" w:rsidRDefault="00922B1D" w:rsidP="00C43401">
              <w:pPr>
                <w:rPr>
                  <w:rFonts w:cstheme="minorHAnsi"/>
                  <w:sz w:val="20"/>
                  <w:szCs w:val="20"/>
                  <w:lang w:val="da-DK"/>
                </w:rPr>
              </w:pPr>
              <w:r>
                <w:rPr>
                  <w:rFonts w:cstheme="minorHAnsi"/>
                  <w:sz w:val="20"/>
                  <w:szCs w:val="20"/>
                  <w:lang w:val="da-DK"/>
                </w:rPr>
                <w:t>CompanyBankBranchNo</w:t>
              </w:r>
            </w:p>
          </w:tc>
        </w:sdtContent>
      </w:sdt>
      <w:sdt>
        <w:sdtPr>
          <w:rPr>
            <w:rFonts w:cstheme="minorHAnsi"/>
            <w:sz w:val="20"/>
            <w:szCs w:val="20"/>
          </w:rPr>
          <w:alias w:val="#Nav: /Header/CompanyBankAccountNo"/>
          <w:tag w:val="#Nav: Standard_Sales_Invoice/1306"/>
          <w:id w:val="413605402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CompanyBankAccountNo[1]" w:storeItemID="{449FD958-388F-4BB5-BF33-B32A63E27B5D}"/>
          <w:text/>
        </w:sdtPr>
        <w:sdtEndPr/>
        <w:sdtContent>
          <w:tc>
            <w:tcPr>
              <w:tcW w:w="970" w:type="pct"/>
              <w:tcMar>
                <w:right w:w="0" w:type="dxa"/>
              </w:tcMar>
            </w:tcPr>
            <w:p w:rsidR="0023400D" w:rsidRPr="005A2FAF" w:rsidRDefault="00922B1D" w:rsidP="00C43401">
              <w:pPr>
                <w:rPr>
                  <w:rFonts w:cstheme="minorHAnsi"/>
                  <w:sz w:val="20"/>
                  <w:szCs w:val="20"/>
                </w:rPr>
              </w:pPr>
              <w:r>
                <w:rPr>
                  <w:rFonts w:cstheme="minorHAnsi"/>
                  <w:sz w:val="20"/>
                  <w:szCs w:val="20"/>
                  <w:lang w:val="da-DK"/>
                </w:rPr>
                <w:t>CompanyBankAccountNo</w:t>
              </w:r>
            </w:p>
          </w:tc>
        </w:sdtContent>
      </w:sdt>
      <w:sdt>
        <w:sdtPr>
          <w:rPr>
            <w:rFonts w:cstheme="minorHAnsi"/>
            <w:sz w:val="20"/>
            <w:szCs w:val="20"/>
          </w:rPr>
          <w:id w:val="2043394005"/>
          <w:placeholder>
            <w:docPart w:val="DefaultPlaceholder_-1854013440"/>
          </w:placeholder>
          <w15:dataBinding w:prefixMappings="xmlns:ns0='urn:microsoft-dynamics-nav/reports/Standard_Sales_Invoice/1306/' " w:xpath="/ns0:NavWordReportXmlPart[1]/ns0:Header[1]/ns0:CompanyVATRegNo[1]" w:storeItemID="{449FD958-388F-4BB5-BF33-B32A63E27B5D}"/>
        </w:sdtPr>
        <w:sdtEndPr/>
        <w:sdtContent>
          <w:tc>
            <w:tcPr>
              <w:tcW w:w="1250" w:type="pct"/>
            </w:tcPr>
            <w:p w:rsidR="0023400D" w:rsidRPr="005A2FAF" w:rsidRDefault="001E4D68" w:rsidP="00C43401">
              <w:pPr>
                <w:rPr>
                  <w:rFonts w:cstheme="minorHAnsi"/>
                  <w:sz w:val="20"/>
                  <w:szCs w:val="20"/>
                </w:rPr>
              </w:pPr>
              <w:proofErr w:type="spellStart"/>
              <w:r>
                <w:rPr>
                  <w:rFonts w:cstheme="minorHAnsi"/>
                  <w:sz w:val="20"/>
                  <w:szCs w:val="20"/>
                </w:rPr>
                <w:t>CompanyVATRegNo</w:t>
              </w:r>
              <w:proofErr w:type="spellEnd"/>
            </w:p>
          </w:tc>
        </w:sdtContent>
      </w:sdt>
    </w:tr>
  </w:tbl>
  <w:p w:rsidR="00C43401" w:rsidRPr="005C497A" w:rsidRDefault="00C43401">
    <w:pPr>
      <w:pStyle w:val="Sidefod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519D" w:rsidRDefault="001B519D" w:rsidP="00E40C63">
      <w:pPr>
        <w:spacing w:after="0"/>
      </w:pPr>
      <w:r>
        <w:separator/>
      </w:r>
    </w:p>
  </w:footnote>
  <w:footnote w:type="continuationSeparator" w:id="0">
    <w:p w:rsidR="001B519D" w:rsidRDefault="001B519D" w:rsidP="00E40C6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-Gitter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8"/>
      <w:gridCol w:w="4227"/>
    </w:tblGrid>
    <w:tr w:rsidR="00C43401" w:rsidTr="00772EA7">
      <w:tc>
        <w:tcPr>
          <w:tcW w:w="2929" w:type="pct"/>
        </w:tcPr>
        <w:p w:rsidR="00C43401" w:rsidRPr="00C43401" w:rsidRDefault="001B519D" w:rsidP="00C43401">
          <w:pPr>
            <w:rPr>
              <w:rStyle w:val="Strk"/>
            </w:rPr>
          </w:pPr>
          <w:sdt>
            <w:sdtPr>
              <w:rPr>
                <w:rStyle w:val="Strk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449FD958-388F-4BB5-BF33-B32A63E27B5D}"/>
              <w:text/>
            </w:sdtPr>
            <w:sdtEndPr>
              <w:rPr>
                <w:rStyle w:val="Strk"/>
              </w:rPr>
            </w:sdtEndPr>
            <w:sdtContent>
              <w:proofErr w:type="spellStart"/>
              <w:r w:rsidR="00C43401" w:rsidRPr="00C43401">
                <w:rPr>
                  <w:rStyle w:val="Strk"/>
                </w:rPr>
                <w:t>DocumentTitle_Lbl</w:t>
              </w:r>
              <w:proofErr w:type="spellEnd"/>
            </w:sdtContent>
          </w:sdt>
          <w:r w:rsidR="00C43401" w:rsidRPr="00C43401">
            <w:rPr>
              <w:rStyle w:val="Strk"/>
            </w:rPr>
            <w:t xml:space="preserve"> </w:t>
          </w:r>
          <w:sdt>
            <w:sdtPr>
              <w:rPr>
                <w:rStyle w:val="Strk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449FD958-388F-4BB5-BF33-B32A63E27B5D}"/>
              <w:text/>
            </w:sdtPr>
            <w:sdtEndPr>
              <w:rPr>
                <w:rStyle w:val="Strk"/>
              </w:rPr>
            </w:sdtEndPr>
            <w:sdtContent>
              <w:proofErr w:type="spellStart"/>
              <w:r w:rsidR="001D2965">
                <w:rPr>
                  <w:rStyle w:val="Strk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449FD958-388F-4BB5-BF33-B32A63E27B5D}"/>
            <w:text/>
          </w:sdtPr>
          <w:sdtEndPr/>
          <w:sdtContent>
            <w:p w:rsidR="00C43401" w:rsidRDefault="00C43401" w:rsidP="00C43401">
              <w:pPr>
                <w:pStyle w:val="Ingenafstand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RDefault="001B519D" w:rsidP="00C43401">
          <w:pPr>
            <w:pStyle w:val="Ingenafstand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449FD958-388F-4BB5-BF33-B32A63E27B5D}"/>
              <w:text/>
            </w:sdtPr>
            <w:sdtEndPr/>
            <w:sdtContent>
              <w:proofErr w:type="spellStart"/>
              <w:r w:rsidR="00C43401" w:rsidRPr="00204F31">
                <w:t>Page_Lbl</w:t>
              </w:r>
              <w:proofErr w:type="spellEnd"/>
            </w:sdtContent>
          </w:sdt>
          <w:r w:rsidR="00C43401" w:rsidRPr="00204F31">
            <w:t xml:space="preserve">  </w:t>
          </w:r>
          <w:r w:rsidR="00C43401" w:rsidRPr="00204F31">
            <w:rPr>
              <w:bCs/>
            </w:rPr>
            <w:fldChar w:fldCharType="begin"/>
          </w:r>
          <w:r w:rsidR="00C43401" w:rsidRPr="00204F31">
            <w:rPr>
              <w:bCs/>
            </w:rPr>
            <w:instrText xml:space="preserve"> PAGE  \* Arabic  \* MERGEFORMAT </w:instrText>
          </w:r>
          <w:r w:rsidR="00C43401" w:rsidRPr="00204F31">
            <w:rPr>
              <w:bCs/>
            </w:rPr>
            <w:fldChar w:fldCharType="separate"/>
          </w:r>
          <w:r w:rsidR="001E4D68">
            <w:rPr>
              <w:bCs/>
              <w:noProof/>
            </w:rPr>
            <w:t>2</w:t>
          </w:r>
          <w:r w:rsidR="00C43401" w:rsidRPr="00204F31">
            <w:rPr>
              <w:bCs/>
            </w:rPr>
            <w:fldChar w:fldCharType="end"/>
          </w:r>
          <w:r w:rsidR="00C43401" w:rsidRPr="00204F31">
            <w:t xml:space="preserve"> / </w:t>
          </w:r>
          <w:r w:rsidR="00C43401" w:rsidRPr="00204F31">
            <w:rPr>
              <w:bCs/>
            </w:rPr>
            <w:fldChar w:fldCharType="begin"/>
          </w:r>
          <w:r w:rsidR="00C43401" w:rsidRPr="00204F31">
            <w:rPr>
              <w:bCs/>
            </w:rPr>
            <w:instrText xml:space="preserve"> NUMPAGES  \* Arabic  \* MERGEFORMAT </w:instrText>
          </w:r>
          <w:r w:rsidR="00C43401" w:rsidRPr="00204F31">
            <w:rPr>
              <w:bCs/>
            </w:rPr>
            <w:fldChar w:fldCharType="separate"/>
          </w:r>
          <w:r w:rsidR="001E4D68">
            <w:rPr>
              <w:bCs/>
              <w:noProof/>
            </w:rPr>
            <w:t>2</w:t>
          </w:r>
          <w:r w:rsidR="00C43401" w:rsidRPr="00204F3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RDefault="00C43401" w:rsidP="00C43401">
          <w:pPr>
            <w:pStyle w:val="Sidehoved"/>
            <w:jc w:val="right"/>
            <w:rPr>
              <w:b/>
            </w:rPr>
          </w:pPr>
        </w:p>
      </w:tc>
    </w:tr>
  </w:tbl>
  <w:p w:rsidR="00D6006D" w:rsidRPr="001D1CE2" w:rsidRDefault="00D6006D" w:rsidP="00D6006D">
    <w:pPr>
      <w:pStyle w:val="Sidehoved"/>
      <w:ind w:right="141"/>
      <w:rPr>
        <w:b/>
        <w:sz w:val="12"/>
        <w:szCs w:val="1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15C5C"/>
    <w:rsid w:val="000314D6"/>
    <w:rsid w:val="00032E69"/>
    <w:rsid w:val="000357EB"/>
    <w:rsid w:val="00037882"/>
    <w:rsid w:val="00047143"/>
    <w:rsid w:val="00063F20"/>
    <w:rsid w:val="00066F99"/>
    <w:rsid w:val="000675B3"/>
    <w:rsid w:val="00070EE8"/>
    <w:rsid w:val="00074151"/>
    <w:rsid w:val="000844A3"/>
    <w:rsid w:val="000A2D83"/>
    <w:rsid w:val="000A665A"/>
    <w:rsid w:val="000D228E"/>
    <w:rsid w:val="000D537A"/>
    <w:rsid w:val="000D5A6D"/>
    <w:rsid w:val="000E071F"/>
    <w:rsid w:val="00103846"/>
    <w:rsid w:val="00107E39"/>
    <w:rsid w:val="0011793B"/>
    <w:rsid w:val="00122441"/>
    <w:rsid w:val="00123A7D"/>
    <w:rsid w:val="00126D5A"/>
    <w:rsid w:val="00130677"/>
    <w:rsid w:val="00134A71"/>
    <w:rsid w:val="00151C73"/>
    <w:rsid w:val="00160832"/>
    <w:rsid w:val="001616DC"/>
    <w:rsid w:val="001621D9"/>
    <w:rsid w:val="00177B82"/>
    <w:rsid w:val="00193DE5"/>
    <w:rsid w:val="0019543A"/>
    <w:rsid w:val="00195AC3"/>
    <w:rsid w:val="001A63CC"/>
    <w:rsid w:val="001B519D"/>
    <w:rsid w:val="001B793C"/>
    <w:rsid w:val="001D1CE2"/>
    <w:rsid w:val="001D2965"/>
    <w:rsid w:val="001D6807"/>
    <w:rsid w:val="001E3C59"/>
    <w:rsid w:val="001E4D68"/>
    <w:rsid w:val="001F101C"/>
    <w:rsid w:val="001F1FAA"/>
    <w:rsid w:val="001F7B9D"/>
    <w:rsid w:val="00200316"/>
    <w:rsid w:val="0020108A"/>
    <w:rsid w:val="00216A16"/>
    <w:rsid w:val="0022414A"/>
    <w:rsid w:val="00227BDC"/>
    <w:rsid w:val="0023400D"/>
    <w:rsid w:val="00235CA0"/>
    <w:rsid w:val="00236BD5"/>
    <w:rsid w:val="00245B0E"/>
    <w:rsid w:val="00251FA8"/>
    <w:rsid w:val="00261876"/>
    <w:rsid w:val="0026269B"/>
    <w:rsid w:val="00264D8D"/>
    <w:rsid w:val="002653C3"/>
    <w:rsid w:val="002669DB"/>
    <w:rsid w:val="00273BA9"/>
    <w:rsid w:val="00283270"/>
    <w:rsid w:val="002848A5"/>
    <w:rsid w:val="0029628E"/>
    <w:rsid w:val="002A29DF"/>
    <w:rsid w:val="002A37A1"/>
    <w:rsid w:val="002A382C"/>
    <w:rsid w:val="002B6B46"/>
    <w:rsid w:val="002B7F36"/>
    <w:rsid w:val="002C7384"/>
    <w:rsid w:val="002E2A56"/>
    <w:rsid w:val="002E7F9A"/>
    <w:rsid w:val="002F42BD"/>
    <w:rsid w:val="00304C33"/>
    <w:rsid w:val="00316C60"/>
    <w:rsid w:val="003260F6"/>
    <w:rsid w:val="003312E9"/>
    <w:rsid w:val="00335150"/>
    <w:rsid w:val="0033761E"/>
    <w:rsid w:val="00337723"/>
    <w:rsid w:val="00341222"/>
    <w:rsid w:val="00341E83"/>
    <w:rsid w:val="00346B21"/>
    <w:rsid w:val="00355E20"/>
    <w:rsid w:val="00364529"/>
    <w:rsid w:val="00364FD7"/>
    <w:rsid w:val="00374316"/>
    <w:rsid w:val="00375035"/>
    <w:rsid w:val="00381659"/>
    <w:rsid w:val="0038349C"/>
    <w:rsid w:val="0038633D"/>
    <w:rsid w:val="00390535"/>
    <w:rsid w:val="00393BE1"/>
    <w:rsid w:val="00394029"/>
    <w:rsid w:val="003A0907"/>
    <w:rsid w:val="003A0E92"/>
    <w:rsid w:val="003A31D7"/>
    <w:rsid w:val="003A7E69"/>
    <w:rsid w:val="003B1D59"/>
    <w:rsid w:val="003B344A"/>
    <w:rsid w:val="003B4DE8"/>
    <w:rsid w:val="003C1AC6"/>
    <w:rsid w:val="003C2C96"/>
    <w:rsid w:val="003C4ED3"/>
    <w:rsid w:val="003D120B"/>
    <w:rsid w:val="003D4B80"/>
    <w:rsid w:val="003E2178"/>
    <w:rsid w:val="003F77E2"/>
    <w:rsid w:val="0040698F"/>
    <w:rsid w:val="0041602B"/>
    <w:rsid w:val="0041708A"/>
    <w:rsid w:val="004251CE"/>
    <w:rsid w:val="0043655A"/>
    <w:rsid w:val="00442833"/>
    <w:rsid w:val="00444563"/>
    <w:rsid w:val="00447486"/>
    <w:rsid w:val="00451877"/>
    <w:rsid w:val="00451D06"/>
    <w:rsid w:val="0046083A"/>
    <w:rsid w:val="0047382C"/>
    <w:rsid w:val="004763E0"/>
    <w:rsid w:val="0048687D"/>
    <w:rsid w:val="00492354"/>
    <w:rsid w:val="004A4D71"/>
    <w:rsid w:val="004B22F6"/>
    <w:rsid w:val="004B3E55"/>
    <w:rsid w:val="004B47ED"/>
    <w:rsid w:val="004B6FE5"/>
    <w:rsid w:val="004C32D6"/>
    <w:rsid w:val="004C60A5"/>
    <w:rsid w:val="004D3B0A"/>
    <w:rsid w:val="004E006E"/>
    <w:rsid w:val="004F2432"/>
    <w:rsid w:val="004F4682"/>
    <w:rsid w:val="0050342F"/>
    <w:rsid w:val="0051660C"/>
    <w:rsid w:val="00524711"/>
    <w:rsid w:val="00524FE6"/>
    <w:rsid w:val="0053573B"/>
    <w:rsid w:val="00543913"/>
    <w:rsid w:val="00546672"/>
    <w:rsid w:val="00552846"/>
    <w:rsid w:val="0055738E"/>
    <w:rsid w:val="00563DCD"/>
    <w:rsid w:val="00571E70"/>
    <w:rsid w:val="00572373"/>
    <w:rsid w:val="00572B65"/>
    <w:rsid w:val="005731CF"/>
    <w:rsid w:val="00581EF8"/>
    <w:rsid w:val="00583B97"/>
    <w:rsid w:val="00587157"/>
    <w:rsid w:val="0059110D"/>
    <w:rsid w:val="00592D3C"/>
    <w:rsid w:val="00595F7F"/>
    <w:rsid w:val="005963DE"/>
    <w:rsid w:val="00597124"/>
    <w:rsid w:val="0059739C"/>
    <w:rsid w:val="005A0994"/>
    <w:rsid w:val="005A2CF5"/>
    <w:rsid w:val="005A2FAF"/>
    <w:rsid w:val="005A4BD1"/>
    <w:rsid w:val="005B247B"/>
    <w:rsid w:val="005B3676"/>
    <w:rsid w:val="005B41A2"/>
    <w:rsid w:val="005C497A"/>
    <w:rsid w:val="005D1B96"/>
    <w:rsid w:val="005E5022"/>
    <w:rsid w:val="005F14C5"/>
    <w:rsid w:val="005F2559"/>
    <w:rsid w:val="005F5EC9"/>
    <w:rsid w:val="005F6041"/>
    <w:rsid w:val="005F6BCC"/>
    <w:rsid w:val="0060202A"/>
    <w:rsid w:val="00610A30"/>
    <w:rsid w:val="00612ABF"/>
    <w:rsid w:val="006130B3"/>
    <w:rsid w:val="006245DA"/>
    <w:rsid w:val="00641A26"/>
    <w:rsid w:val="006433EE"/>
    <w:rsid w:val="0067225B"/>
    <w:rsid w:val="0067403D"/>
    <w:rsid w:val="00677AD5"/>
    <w:rsid w:val="006800CE"/>
    <w:rsid w:val="0068273F"/>
    <w:rsid w:val="00682832"/>
    <w:rsid w:val="00683CCE"/>
    <w:rsid w:val="00684EEB"/>
    <w:rsid w:val="006907F2"/>
    <w:rsid w:val="00691708"/>
    <w:rsid w:val="006955C1"/>
    <w:rsid w:val="006A130F"/>
    <w:rsid w:val="006A2A7B"/>
    <w:rsid w:val="006B0504"/>
    <w:rsid w:val="006B2F4E"/>
    <w:rsid w:val="006B7EAD"/>
    <w:rsid w:val="006C30D9"/>
    <w:rsid w:val="006C4581"/>
    <w:rsid w:val="006D4464"/>
    <w:rsid w:val="006D4B90"/>
    <w:rsid w:val="006D64AE"/>
    <w:rsid w:val="006F2626"/>
    <w:rsid w:val="00702AAD"/>
    <w:rsid w:val="007057CA"/>
    <w:rsid w:val="007107F8"/>
    <w:rsid w:val="0071439C"/>
    <w:rsid w:val="00716E24"/>
    <w:rsid w:val="007200AD"/>
    <w:rsid w:val="00731217"/>
    <w:rsid w:val="00731840"/>
    <w:rsid w:val="00735EC6"/>
    <w:rsid w:val="00741F6B"/>
    <w:rsid w:val="00746740"/>
    <w:rsid w:val="007532CB"/>
    <w:rsid w:val="007537BA"/>
    <w:rsid w:val="00760FA8"/>
    <w:rsid w:val="00765190"/>
    <w:rsid w:val="00766078"/>
    <w:rsid w:val="0077236B"/>
    <w:rsid w:val="007773B8"/>
    <w:rsid w:val="00777632"/>
    <w:rsid w:val="00777ADC"/>
    <w:rsid w:val="00797305"/>
    <w:rsid w:val="007A0A2F"/>
    <w:rsid w:val="007A3649"/>
    <w:rsid w:val="007B235B"/>
    <w:rsid w:val="007B3609"/>
    <w:rsid w:val="007C71CD"/>
    <w:rsid w:val="007D6516"/>
    <w:rsid w:val="007E323C"/>
    <w:rsid w:val="007E4BFF"/>
    <w:rsid w:val="007F0817"/>
    <w:rsid w:val="007F505E"/>
    <w:rsid w:val="00802B5B"/>
    <w:rsid w:val="00807754"/>
    <w:rsid w:val="008157A5"/>
    <w:rsid w:val="008158B0"/>
    <w:rsid w:val="00815D27"/>
    <w:rsid w:val="008166C0"/>
    <w:rsid w:val="00817EE6"/>
    <w:rsid w:val="00820262"/>
    <w:rsid w:val="00836184"/>
    <w:rsid w:val="00843DFA"/>
    <w:rsid w:val="00844D12"/>
    <w:rsid w:val="00845DAF"/>
    <w:rsid w:val="00845E08"/>
    <w:rsid w:val="008533EF"/>
    <w:rsid w:val="00854DDE"/>
    <w:rsid w:val="008562DD"/>
    <w:rsid w:val="00856BBF"/>
    <w:rsid w:val="00860ECE"/>
    <w:rsid w:val="00871B1C"/>
    <w:rsid w:val="00877E93"/>
    <w:rsid w:val="008972AA"/>
    <w:rsid w:val="008A3457"/>
    <w:rsid w:val="008A4D6C"/>
    <w:rsid w:val="008B6890"/>
    <w:rsid w:val="008B6A7B"/>
    <w:rsid w:val="008C2393"/>
    <w:rsid w:val="008C3901"/>
    <w:rsid w:val="008D7475"/>
    <w:rsid w:val="008E766D"/>
    <w:rsid w:val="008F0A38"/>
    <w:rsid w:val="0090637C"/>
    <w:rsid w:val="009072D1"/>
    <w:rsid w:val="00907ECA"/>
    <w:rsid w:val="00912C61"/>
    <w:rsid w:val="00922B1D"/>
    <w:rsid w:val="0092542A"/>
    <w:rsid w:val="00933DB5"/>
    <w:rsid w:val="00934610"/>
    <w:rsid w:val="00940735"/>
    <w:rsid w:val="00943A17"/>
    <w:rsid w:val="009453BC"/>
    <w:rsid w:val="00947B95"/>
    <w:rsid w:val="00954C6C"/>
    <w:rsid w:val="00962B71"/>
    <w:rsid w:val="00966D04"/>
    <w:rsid w:val="00982950"/>
    <w:rsid w:val="00991278"/>
    <w:rsid w:val="0099175E"/>
    <w:rsid w:val="009930BD"/>
    <w:rsid w:val="009943A4"/>
    <w:rsid w:val="00997858"/>
    <w:rsid w:val="009A071B"/>
    <w:rsid w:val="009A16F6"/>
    <w:rsid w:val="009B485A"/>
    <w:rsid w:val="009B79E5"/>
    <w:rsid w:val="009D29F0"/>
    <w:rsid w:val="009D508B"/>
    <w:rsid w:val="009D6FE7"/>
    <w:rsid w:val="009D74C0"/>
    <w:rsid w:val="009E16EA"/>
    <w:rsid w:val="009E251E"/>
    <w:rsid w:val="009E3855"/>
    <w:rsid w:val="009F21B5"/>
    <w:rsid w:val="00A00B95"/>
    <w:rsid w:val="00A01AB9"/>
    <w:rsid w:val="00A048EC"/>
    <w:rsid w:val="00A132E3"/>
    <w:rsid w:val="00A30C38"/>
    <w:rsid w:val="00A3773A"/>
    <w:rsid w:val="00A42BE5"/>
    <w:rsid w:val="00A54A4D"/>
    <w:rsid w:val="00A57FD1"/>
    <w:rsid w:val="00A76F36"/>
    <w:rsid w:val="00A773DB"/>
    <w:rsid w:val="00A9010E"/>
    <w:rsid w:val="00A92EBA"/>
    <w:rsid w:val="00A940EF"/>
    <w:rsid w:val="00A9726D"/>
    <w:rsid w:val="00A97B8A"/>
    <w:rsid w:val="00AA59F5"/>
    <w:rsid w:val="00AB0297"/>
    <w:rsid w:val="00AB47BE"/>
    <w:rsid w:val="00AB4E3C"/>
    <w:rsid w:val="00AD1D9E"/>
    <w:rsid w:val="00AE1366"/>
    <w:rsid w:val="00AE5590"/>
    <w:rsid w:val="00AE6131"/>
    <w:rsid w:val="00AE61A6"/>
    <w:rsid w:val="00AF1EDD"/>
    <w:rsid w:val="00AF4452"/>
    <w:rsid w:val="00B01DA6"/>
    <w:rsid w:val="00B10D67"/>
    <w:rsid w:val="00B1593F"/>
    <w:rsid w:val="00B22FDE"/>
    <w:rsid w:val="00B32D4B"/>
    <w:rsid w:val="00B33B68"/>
    <w:rsid w:val="00B402B9"/>
    <w:rsid w:val="00B437D5"/>
    <w:rsid w:val="00B53D5E"/>
    <w:rsid w:val="00B57659"/>
    <w:rsid w:val="00B60D54"/>
    <w:rsid w:val="00B8041E"/>
    <w:rsid w:val="00B8205C"/>
    <w:rsid w:val="00B86BCD"/>
    <w:rsid w:val="00B86E6F"/>
    <w:rsid w:val="00B91CA1"/>
    <w:rsid w:val="00B92F96"/>
    <w:rsid w:val="00B96060"/>
    <w:rsid w:val="00BA7E80"/>
    <w:rsid w:val="00BB2438"/>
    <w:rsid w:val="00BB7320"/>
    <w:rsid w:val="00BC1D68"/>
    <w:rsid w:val="00BC232B"/>
    <w:rsid w:val="00BC2E22"/>
    <w:rsid w:val="00BD2533"/>
    <w:rsid w:val="00BD35AE"/>
    <w:rsid w:val="00BE5952"/>
    <w:rsid w:val="00BE6BE6"/>
    <w:rsid w:val="00BF0F10"/>
    <w:rsid w:val="00C14376"/>
    <w:rsid w:val="00C25361"/>
    <w:rsid w:val="00C27C1A"/>
    <w:rsid w:val="00C34D11"/>
    <w:rsid w:val="00C35AB3"/>
    <w:rsid w:val="00C36F18"/>
    <w:rsid w:val="00C37817"/>
    <w:rsid w:val="00C40BE4"/>
    <w:rsid w:val="00C41DE3"/>
    <w:rsid w:val="00C43401"/>
    <w:rsid w:val="00C448D1"/>
    <w:rsid w:val="00C470EC"/>
    <w:rsid w:val="00C47206"/>
    <w:rsid w:val="00C64219"/>
    <w:rsid w:val="00C70685"/>
    <w:rsid w:val="00C754E4"/>
    <w:rsid w:val="00C96149"/>
    <w:rsid w:val="00CA1259"/>
    <w:rsid w:val="00CA4E0D"/>
    <w:rsid w:val="00CA6394"/>
    <w:rsid w:val="00CA6666"/>
    <w:rsid w:val="00CB70AD"/>
    <w:rsid w:val="00CC0844"/>
    <w:rsid w:val="00CC289D"/>
    <w:rsid w:val="00CD0D35"/>
    <w:rsid w:val="00CD1B92"/>
    <w:rsid w:val="00CD7E5C"/>
    <w:rsid w:val="00CE5ADF"/>
    <w:rsid w:val="00CF5F27"/>
    <w:rsid w:val="00D06263"/>
    <w:rsid w:val="00D21D63"/>
    <w:rsid w:val="00D22638"/>
    <w:rsid w:val="00D235D0"/>
    <w:rsid w:val="00D267CC"/>
    <w:rsid w:val="00D30130"/>
    <w:rsid w:val="00D31EB2"/>
    <w:rsid w:val="00D40A70"/>
    <w:rsid w:val="00D41DC8"/>
    <w:rsid w:val="00D47B7B"/>
    <w:rsid w:val="00D52551"/>
    <w:rsid w:val="00D52B82"/>
    <w:rsid w:val="00D53B6F"/>
    <w:rsid w:val="00D54A61"/>
    <w:rsid w:val="00D54DEE"/>
    <w:rsid w:val="00D568E3"/>
    <w:rsid w:val="00D6006D"/>
    <w:rsid w:val="00D6071C"/>
    <w:rsid w:val="00D72A07"/>
    <w:rsid w:val="00D72E02"/>
    <w:rsid w:val="00D754C6"/>
    <w:rsid w:val="00D75AAF"/>
    <w:rsid w:val="00DA0F11"/>
    <w:rsid w:val="00DA1CFC"/>
    <w:rsid w:val="00DA2E06"/>
    <w:rsid w:val="00DA38F1"/>
    <w:rsid w:val="00DA580A"/>
    <w:rsid w:val="00DB2F98"/>
    <w:rsid w:val="00DB3747"/>
    <w:rsid w:val="00DB4496"/>
    <w:rsid w:val="00DB4B5B"/>
    <w:rsid w:val="00DC306F"/>
    <w:rsid w:val="00DC7132"/>
    <w:rsid w:val="00DD708C"/>
    <w:rsid w:val="00DE2DFF"/>
    <w:rsid w:val="00DE3BB2"/>
    <w:rsid w:val="00DE531F"/>
    <w:rsid w:val="00DF30F1"/>
    <w:rsid w:val="00DF7640"/>
    <w:rsid w:val="00E044F1"/>
    <w:rsid w:val="00E111C4"/>
    <w:rsid w:val="00E11F42"/>
    <w:rsid w:val="00E15258"/>
    <w:rsid w:val="00E21ED9"/>
    <w:rsid w:val="00E22B7E"/>
    <w:rsid w:val="00E375BC"/>
    <w:rsid w:val="00E40C63"/>
    <w:rsid w:val="00E41182"/>
    <w:rsid w:val="00E4361D"/>
    <w:rsid w:val="00E470F6"/>
    <w:rsid w:val="00E53A6E"/>
    <w:rsid w:val="00E54F17"/>
    <w:rsid w:val="00E61560"/>
    <w:rsid w:val="00E65451"/>
    <w:rsid w:val="00E67097"/>
    <w:rsid w:val="00E676EF"/>
    <w:rsid w:val="00E73173"/>
    <w:rsid w:val="00E902EA"/>
    <w:rsid w:val="00E96A2B"/>
    <w:rsid w:val="00EA246E"/>
    <w:rsid w:val="00EA27AA"/>
    <w:rsid w:val="00EB2DC0"/>
    <w:rsid w:val="00EB5B19"/>
    <w:rsid w:val="00EC1995"/>
    <w:rsid w:val="00EC2DD6"/>
    <w:rsid w:val="00EC4C86"/>
    <w:rsid w:val="00EC595B"/>
    <w:rsid w:val="00EC7907"/>
    <w:rsid w:val="00ED0377"/>
    <w:rsid w:val="00EE015A"/>
    <w:rsid w:val="00EE2CA3"/>
    <w:rsid w:val="00EE4CAD"/>
    <w:rsid w:val="00EE4E92"/>
    <w:rsid w:val="00EE53F7"/>
    <w:rsid w:val="00EF0F89"/>
    <w:rsid w:val="00EF30DA"/>
    <w:rsid w:val="00F02657"/>
    <w:rsid w:val="00F117EC"/>
    <w:rsid w:val="00F14176"/>
    <w:rsid w:val="00F20F72"/>
    <w:rsid w:val="00F219F1"/>
    <w:rsid w:val="00F3494A"/>
    <w:rsid w:val="00F36FA0"/>
    <w:rsid w:val="00F44822"/>
    <w:rsid w:val="00F45ED2"/>
    <w:rsid w:val="00F56E4E"/>
    <w:rsid w:val="00F66A1F"/>
    <w:rsid w:val="00F80884"/>
    <w:rsid w:val="00F81AE9"/>
    <w:rsid w:val="00F848FB"/>
    <w:rsid w:val="00F86468"/>
    <w:rsid w:val="00F910D0"/>
    <w:rsid w:val="00FA4D66"/>
    <w:rsid w:val="00FA76F1"/>
    <w:rsid w:val="00FB06A1"/>
    <w:rsid w:val="00FB3DCE"/>
    <w:rsid w:val="00FB5CF4"/>
    <w:rsid w:val="00FB753C"/>
    <w:rsid w:val="00FC2D88"/>
    <w:rsid w:val="00FD6A00"/>
    <w:rsid w:val="00FE1868"/>
    <w:rsid w:val="00FF5235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8667A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4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4DDE"/>
  </w:style>
  <w:style w:type="paragraph" w:styleId="Overskrift1">
    <w:name w:val="heading 1"/>
    <w:basedOn w:val="Normal"/>
    <w:next w:val="Normal"/>
    <w:link w:val="Overskrift1Tegn"/>
    <w:uiPriority w:val="9"/>
    <w:qFormat/>
    <w:rsid w:val="00854DDE"/>
    <w:pPr>
      <w:keepNext/>
      <w:keepLines/>
      <w:spacing w:before="40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854DD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854DDE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854DDE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854DDE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854DDE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854DDE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854DDE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854DDE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fod">
    <w:name w:val="footer"/>
    <w:basedOn w:val="Normal"/>
    <w:link w:val="SidefodTegn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SidefodTegn">
    <w:name w:val="Sidefod Tegn"/>
    <w:basedOn w:val="Standardskrifttypeiafsnit"/>
    <w:link w:val="Sidefod"/>
    <w:uiPriority w:val="99"/>
    <w:rsid w:val="00E40C63"/>
  </w:style>
  <w:style w:type="character" w:styleId="Strk">
    <w:name w:val="Strong"/>
    <w:basedOn w:val="Standardskrifttypeiafsnit"/>
    <w:uiPriority w:val="22"/>
    <w:qFormat/>
    <w:rsid w:val="00854DDE"/>
    <w:rPr>
      <w:b/>
      <w:bCs/>
    </w:rPr>
  </w:style>
  <w:style w:type="paragraph" w:styleId="Sidehoved">
    <w:name w:val="header"/>
    <w:basedOn w:val="Normal"/>
    <w:link w:val="SidehovedTegn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SidehovedTegn">
    <w:name w:val="Sidehoved Tegn"/>
    <w:basedOn w:val="Standardskrifttypeiafsnit"/>
    <w:link w:val="Sidehoved"/>
    <w:uiPriority w:val="99"/>
    <w:rsid w:val="00E40C63"/>
  </w:style>
  <w:style w:type="character" w:styleId="Pladsholdertekst">
    <w:name w:val="Placeholder Text"/>
    <w:basedOn w:val="Standardskrifttypeiafsnit"/>
    <w:uiPriority w:val="99"/>
    <w:semiHidden/>
    <w:rsid w:val="00E40C63"/>
    <w:rPr>
      <w:color w:val="808080"/>
    </w:rPr>
  </w:style>
  <w:style w:type="table" w:styleId="Tabelgitter-lys">
    <w:name w:val="Grid Table Light"/>
    <w:basedOn w:val="Tabel-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Ingenafstand">
    <w:name w:val="No Spacing"/>
    <w:link w:val="IngenafstandTegn"/>
    <w:uiPriority w:val="1"/>
    <w:qFormat/>
    <w:rsid w:val="00854DDE"/>
    <w:pPr>
      <w:spacing w:after="0" w:line="240" w:lineRule="auto"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854DDE"/>
    <w:rPr>
      <w:rFonts w:asciiTheme="majorHAnsi" w:eastAsiaTheme="majorEastAsia" w:hAnsiTheme="majorHAnsi" w:cstheme="majorBidi"/>
      <w:caps/>
      <w:sz w:val="36"/>
      <w:szCs w:val="36"/>
    </w:rPr>
  </w:style>
  <w:style w:type="paragraph" w:styleId="Titel">
    <w:name w:val="Title"/>
    <w:basedOn w:val="Normal"/>
    <w:next w:val="Normal"/>
    <w:link w:val="TitelTegn"/>
    <w:uiPriority w:val="10"/>
    <w:qFormat/>
    <w:rsid w:val="00854DDE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elTegn">
    <w:name w:val="Titel Tegn"/>
    <w:basedOn w:val="Standardskrifttypeiafsnit"/>
    <w:link w:val="Titel"/>
    <w:uiPriority w:val="10"/>
    <w:rsid w:val="00854DDE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854DDE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854DDE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854DDE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854DDE"/>
    <w:rPr>
      <w:rFonts w:asciiTheme="majorHAnsi" w:eastAsiaTheme="majorEastAsia" w:hAnsiTheme="majorHAnsi" w:cstheme="majorBidi"/>
      <w:smallCaps/>
      <w:sz w:val="28"/>
      <w:szCs w:val="28"/>
    </w:rPr>
  </w:style>
  <w:style w:type="paragraph" w:styleId="Sluthilsen">
    <w:name w:val="Closing"/>
    <w:basedOn w:val="Normal"/>
    <w:link w:val="SluthilsenTegn"/>
    <w:uiPriority w:val="3"/>
    <w:semiHidden/>
    <w:unhideWhenUsed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F24F4F" w:themeColor="accent1"/>
    </w:rPr>
  </w:style>
  <w:style w:type="character" w:customStyle="1" w:styleId="SluthilsenTegn">
    <w:name w:val="Sluthilsen Tegn"/>
    <w:basedOn w:val="Standardskrifttypeiafsnit"/>
    <w:link w:val="Sluthilsen"/>
    <w:uiPriority w:val="3"/>
    <w:semiHidden/>
    <w:rsid w:val="00123A7D"/>
    <w:rPr>
      <w:rFonts w:asciiTheme="majorHAnsi" w:eastAsiaTheme="majorEastAsia" w:hAnsiTheme="majorHAnsi" w:cstheme="majorBidi"/>
      <w:color w:val="F24F4F" w:themeColor="accent1"/>
    </w:rPr>
  </w:style>
  <w:style w:type="character" w:customStyle="1" w:styleId="Style1Char">
    <w:name w:val="Style1 Char"/>
    <w:basedOn w:val="Standardskrifttypeiafsnit"/>
    <w:link w:val="Style1"/>
    <w:locked/>
    <w:rsid w:val="00AB47BE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rsid w:val="00AB47BE"/>
    <w:pPr>
      <w:spacing w:after="0"/>
    </w:pPr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RightAlign">
    <w:name w:val="Right Align"/>
    <w:basedOn w:val="Normal"/>
    <w:link w:val="RightAlignChar"/>
    <w:rsid w:val="00375035"/>
    <w:pPr>
      <w:jc w:val="right"/>
    </w:pPr>
    <w:rPr>
      <w:sz w:val="20"/>
      <w:szCs w:val="20"/>
      <w:lang w:val="da-DK"/>
    </w:rPr>
  </w:style>
  <w:style w:type="paragraph" w:customStyle="1" w:styleId="LeftAlign">
    <w:name w:val="Left Align"/>
    <w:basedOn w:val="RightAlign"/>
    <w:link w:val="LeftAlignChar"/>
    <w:rsid w:val="00375035"/>
    <w:pPr>
      <w:jc w:val="left"/>
    </w:pPr>
  </w:style>
  <w:style w:type="character" w:customStyle="1" w:styleId="RightAlignChar">
    <w:name w:val="Right Align Char"/>
    <w:basedOn w:val="Standardskrifttypeiafsnit"/>
    <w:link w:val="RightAlign"/>
    <w:rsid w:val="00375035"/>
    <w:rPr>
      <w:sz w:val="20"/>
      <w:szCs w:val="20"/>
      <w:lang w:val="da-DK"/>
    </w:rPr>
  </w:style>
  <w:style w:type="character" w:customStyle="1" w:styleId="LeftAlignChar">
    <w:name w:val="Left Align Char"/>
    <w:basedOn w:val="Standardskrifttypeiafsnit"/>
    <w:link w:val="LeftAlign"/>
    <w:rsid w:val="00375035"/>
    <w:rPr>
      <w:sz w:val="20"/>
      <w:szCs w:val="20"/>
      <w:lang w:val="da-DK"/>
    </w:rPr>
  </w:style>
  <w:style w:type="paragraph" w:customStyle="1" w:styleId="SideBarRed">
    <w:name w:val="SideBar Red"/>
    <w:basedOn w:val="Titel"/>
    <w:link w:val="SideBarRedChar"/>
    <w:rsid w:val="00D6071C"/>
    <w:pPr>
      <w:jc w:val="right"/>
    </w:pPr>
    <w:rPr>
      <w:color w:val="FF0000"/>
      <w:kern w:val="28"/>
      <w:sz w:val="62"/>
      <w:szCs w:val="62"/>
      <w:lang w:val="da-DK"/>
    </w:rPr>
  </w:style>
  <w:style w:type="paragraph" w:customStyle="1" w:styleId="SideBarBlack">
    <w:name w:val="SideBar Black"/>
    <w:basedOn w:val="Titel"/>
    <w:link w:val="SideBarBlackChar"/>
    <w:rsid w:val="00D6071C"/>
    <w:pPr>
      <w:jc w:val="right"/>
    </w:pPr>
    <w:rPr>
      <w:color w:val="4C483D" w:themeColor="text2"/>
      <w:kern w:val="28"/>
      <w:sz w:val="62"/>
      <w:szCs w:val="62"/>
    </w:rPr>
  </w:style>
  <w:style w:type="character" w:customStyle="1" w:styleId="SideBarRedChar">
    <w:name w:val="SideBar Red Char"/>
    <w:basedOn w:val="TitelTegn"/>
    <w:link w:val="SideBarRed"/>
    <w:rsid w:val="00D6071C"/>
    <w:rPr>
      <w:rFonts w:asciiTheme="majorHAnsi" w:eastAsiaTheme="majorEastAsia" w:hAnsiTheme="majorHAnsi" w:cstheme="majorBidi"/>
      <w:caps/>
      <w:color w:val="FF0000"/>
      <w:spacing w:val="-10"/>
      <w:kern w:val="28"/>
      <w:sz w:val="62"/>
      <w:szCs w:val="62"/>
      <w:lang w:val="da-DK"/>
    </w:rPr>
  </w:style>
  <w:style w:type="character" w:customStyle="1" w:styleId="SideBarBlackChar">
    <w:name w:val="SideBar Black Char"/>
    <w:basedOn w:val="TitelTegn"/>
    <w:link w:val="SideBarBlack"/>
    <w:rsid w:val="00D6071C"/>
    <w:rPr>
      <w:rFonts w:asciiTheme="majorHAnsi" w:eastAsiaTheme="majorEastAsia" w:hAnsiTheme="majorHAnsi" w:cstheme="majorBidi"/>
      <w:caps/>
      <w:color w:val="4C483D" w:themeColor="text2"/>
      <w:spacing w:val="-10"/>
      <w:kern w:val="28"/>
      <w:sz w:val="62"/>
      <w:szCs w:val="62"/>
    </w:rPr>
  </w:style>
  <w:style w:type="paragraph" w:customStyle="1" w:styleId="H1-Left">
    <w:name w:val="H1 - Left"/>
    <w:basedOn w:val="Overskrift1"/>
    <w:link w:val="H1-LeftChar"/>
    <w:rsid w:val="0023400D"/>
    <w:rPr>
      <w:color w:val="FFFFFF" w:themeColor="background1"/>
      <w:szCs w:val="20"/>
    </w:rPr>
  </w:style>
  <w:style w:type="paragraph" w:customStyle="1" w:styleId="H1-Right">
    <w:name w:val="H1 - Right"/>
    <w:basedOn w:val="H1-Left"/>
    <w:link w:val="H1-RightChar"/>
    <w:rsid w:val="00375035"/>
    <w:pPr>
      <w:jc w:val="right"/>
    </w:pPr>
    <w:rPr>
      <w:lang w:val="da-DK"/>
    </w:rPr>
  </w:style>
  <w:style w:type="character" w:customStyle="1" w:styleId="H1-LeftChar">
    <w:name w:val="H1 - Left Char"/>
    <w:basedOn w:val="Overskrift1Tegn"/>
    <w:link w:val="H1-Left"/>
    <w:rsid w:val="0023400D"/>
    <w:rPr>
      <w:rFonts w:asciiTheme="majorHAnsi" w:eastAsiaTheme="majorEastAsia" w:hAnsiTheme="majorHAnsi" w:cstheme="majorBidi"/>
      <w:b w:val="0"/>
      <w:caps/>
      <w:color w:val="FFFFFF" w:themeColor="background1"/>
      <w:sz w:val="18"/>
      <w:szCs w:val="20"/>
    </w:rPr>
  </w:style>
  <w:style w:type="paragraph" w:customStyle="1" w:styleId="CenterAlign">
    <w:name w:val="Center Align"/>
    <w:basedOn w:val="Normal"/>
    <w:link w:val="CenterAlignChar"/>
    <w:rsid w:val="00375035"/>
    <w:pPr>
      <w:jc w:val="center"/>
    </w:pPr>
    <w:rPr>
      <w:sz w:val="20"/>
      <w:szCs w:val="20"/>
      <w:lang w:val="da-DK"/>
    </w:rPr>
  </w:style>
  <w:style w:type="character" w:customStyle="1" w:styleId="H1-RightChar">
    <w:name w:val="H1 - Right Char"/>
    <w:basedOn w:val="H1-LeftChar"/>
    <w:link w:val="H1-Right"/>
    <w:rsid w:val="00375035"/>
    <w:rPr>
      <w:rFonts w:asciiTheme="majorHAnsi" w:eastAsiaTheme="majorEastAsia" w:hAnsiTheme="majorHAnsi" w:cstheme="majorBidi"/>
      <w:b w:val="0"/>
      <w:caps/>
      <w:color w:val="FFFFFF" w:themeColor="background1"/>
      <w:sz w:val="20"/>
      <w:szCs w:val="20"/>
      <w:lang w:val="da-DK"/>
    </w:rPr>
  </w:style>
  <w:style w:type="character" w:customStyle="1" w:styleId="CenterAlignChar">
    <w:name w:val="Center Align Char"/>
    <w:basedOn w:val="Standardskrifttypeiafsnit"/>
    <w:link w:val="CenterAlign"/>
    <w:rsid w:val="00375035"/>
    <w:rPr>
      <w:sz w:val="20"/>
      <w:szCs w:val="20"/>
      <w:lang w:val="da-DK"/>
    </w:rPr>
  </w:style>
  <w:style w:type="paragraph" w:customStyle="1" w:styleId="ForceLeft">
    <w:name w:val="Force Left"/>
    <w:basedOn w:val="Normal"/>
    <w:link w:val="ForceLeftChar"/>
    <w:rsid w:val="00A57FD1"/>
    <w:rPr>
      <w:sz w:val="20"/>
      <w:szCs w:val="20"/>
    </w:rPr>
  </w:style>
  <w:style w:type="character" w:customStyle="1" w:styleId="ForceLeftChar">
    <w:name w:val="Force Left Char"/>
    <w:basedOn w:val="Standardskrifttypeiafsnit"/>
    <w:link w:val="ForceLeft"/>
    <w:rsid w:val="00A57FD1"/>
    <w:rPr>
      <w:sz w:val="20"/>
      <w:szCs w:val="20"/>
    </w:rPr>
  </w:style>
  <w:style w:type="paragraph" w:customStyle="1" w:styleId="SubGroupSeparation">
    <w:name w:val="Sub Group Separation"/>
    <w:basedOn w:val="Normal"/>
    <w:link w:val="SubGroupSeparationChar"/>
    <w:rsid w:val="00581EF8"/>
    <w:rPr>
      <w:b/>
      <w:bCs/>
      <w:szCs w:val="12"/>
    </w:rPr>
  </w:style>
  <w:style w:type="paragraph" w:customStyle="1" w:styleId="GroupSeparation">
    <w:name w:val="Group Separation"/>
    <w:basedOn w:val="Normal"/>
    <w:link w:val="GroupSeparationChar"/>
    <w:rsid w:val="00777632"/>
    <w:pPr>
      <w:spacing w:after="400"/>
    </w:pPr>
  </w:style>
  <w:style w:type="character" w:customStyle="1" w:styleId="SubGroupSeparationChar">
    <w:name w:val="Sub Group Separation Char"/>
    <w:basedOn w:val="Standardskrifttypeiafsnit"/>
    <w:link w:val="SubGroupSeparation"/>
    <w:rsid w:val="00581EF8"/>
    <w:rPr>
      <w:b/>
      <w:bCs/>
      <w:szCs w:val="12"/>
    </w:rPr>
  </w:style>
  <w:style w:type="paragraph" w:customStyle="1" w:styleId="ForceRightNoSpacing">
    <w:name w:val="Force Right No Spacing"/>
    <w:basedOn w:val="RightAlign"/>
    <w:link w:val="ForceRightNoSpacingChar"/>
    <w:rsid w:val="00EC595B"/>
    <w:pPr>
      <w:spacing w:after="0"/>
    </w:pPr>
    <w:rPr>
      <w:sz w:val="22"/>
    </w:rPr>
  </w:style>
  <w:style w:type="character" w:customStyle="1" w:styleId="GroupSeparationChar">
    <w:name w:val="Group Separation Char"/>
    <w:basedOn w:val="Standardskrifttypeiafsnit"/>
    <w:link w:val="GroupSeparation"/>
    <w:rsid w:val="00777632"/>
  </w:style>
  <w:style w:type="paragraph" w:customStyle="1" w:styleId="Strongnospacing">
    <w:name w:val="Strong no spacing"/>
    <w:basedOn w:val="Ingenafstand"/>
    <w:link w:val="StrongnospacingChar"/>
    <w:rsid w:val="00EC595B"/>
    <w:rPr>
      <w:b/>
      <w:szCs w:val="20"/>
    </w:rPr>
  </w:style>
  <w:style w:type="character" w:customStyle="1" w:styleId="ForceRightNoSpacingChar">
    <w:name w:val="Force Right No Spacing Char"/>
    <w:basedOn w:val="RightAlignChar"/>
    <w:link w:val="ForceRightNoSpacing"/>
    <w:rsid w:val="00EC595B"/>
    <w:rPr>
      <w:sz w:val="20"/>
      <w:szCs w:val="20"/>
      <w:lang w:val="da-DK"/>
    </w:rPr>
  </w:style>
  <w:style w:type="paragraph" w:customStyle="1" w:styleId="StrongnospacingForceRight">
    <w:name w:val="Strong no spacing Force Right"/>
    <w:basedOn w:val="Ingenafstand"/>
    <w:link w:val="StrongnospacingForceRightChar"/>
    <w:rsid w:val="00EC595B"/>
    <w:pPr>
      <w:jc w:val="right"/>
    </w:pPr>
    <w:rPr>
      <w:b/>
    </w:rPr>
  </w:style>
  <w:style w:type="character" w:customStyle="1" w:styleId="IngenafstandTegn">
    <w:name w:val="Ingen afstand Tegn"/>
    <w:basedOn w:val="Standardskrifttypeiafsnit"/>
    <w:link w:val="Ingenafstand"/>
    <w:uiPriority w:val="1"/>
    <w:rsid w:val="00EC595B"/>
  </w:style>
  <w:style w:type="character" w:customStyle="1" w:styleId="StrongnospacingChar">
    <w:name w:val="Strong no spacing Char"/>
    <w:basedOn w:val="IngenafstandTegn"/>
    <w:link w:val="Strongnospacing"/>
    <w:rsid w:val="00EC595B"/>
    <w:rPr>
      <w:b/>
      <w:szCs w:val="20"/>
    </w:rPr>
  </w:style>
  <w:style w:type="character" w:customStyle="1" w:styleId="StrongnospacingForceRightChar">
    <w:name w:val="Strong no spacing Force Right Char"/>
    <w:basedOn w:val="IngenafstandTegn"/>
    <w:link w:val="StrongnospacingForceRight"/>
    <w:rsid w:val="00EC595B"/>
    <w:rPr>
      <w:b/>
    </w:rPr>
  </w:style>
  <w:style w:type="paragraph" w:customStyle="1" w:styleId="Style2">
    <w:name w:val="Style2"/>
    <w:basedOn w:val="Ingenafstand"/>
    <w:link w:val="Style2Char"/>
    <w:rsid w:val="00AD1D9E"/>
  </w:style>
  <w:style w:type="character" w:customStyle="1" w:styleId="Style2Char">
    <w:name w:val="Style2 Char"/>
    <w:basedOn w:val="IngenafstandTegn"/>
    <w:link w:val="Style2"/>
    <w:rsid w:val="00AD1D9E"/>
  </w:style>
  <w:style w:type="paragraph" w:customStyle="1" w:styleId="HeaderCaptionRight">
    <w:name w:val="Header Caption Right"/>
    <w:basedOn w:val="Normal"/>
    <w:link w:val="HeaderCaptionRightChar"/>
    <w:rsid w:val="00572B65"/>
    <w:pPr>
      <w:spacing w:after="0" w:line="200" w:lineRule="exact"/>
      <w:jc w:val="right"/>
      <w:outlineLvl w:val="0"/>
    </w:pPr>
    <w:rPr>
      <w:rFonts w:asciiTheme="majorHAnsi" w:hAnsiTheme="majorHAnsi"/>
      <w:b/>
      <w:color w:val="FFFFFF" w:themeColor="background1"/>
      <w:sz w:val="18"/>
      <w:szCs w:val="20"/>
      <w:lang w:val="da-DK"/>
    </w:rPr>
  </w:style>
  <w:style w:type="paragraph" w:customStyle="1" w:styleId="HeaderCaptionLeft">
    <w:name w:val="Header Caption Left"/>
    <w:basedOn w:val="HeaderCaptionRight"/>
    <w:link w:val="HeaderCaptionLeftChar"/>
    <w:rsid w:val="00572B65"/>
    <w:pPr>
      <w:jc w:val="left"/>
    </w:pPr>
  </w:style>
  <w:style w:type="character" w:customStyle="1" w:styleId="HeaderCaptionRightChar">
    <w:name w:val="Header Caption Right Char"/>
    <w:basedOn w:val="H1-LeftChar"/>
    <w:link w:val="HeaderCaptionRight"/>
    <w:rsid w:val="00572B65"/>
    <w:rPr>
      <w:rFonts w:asciiTheme="majorHAnsi" w:eastAsiaTheme="majorEastAsia" w:hAnsiTheme="majorHAnsi" w:cstheme="majorBidi"/>
      <w:b w:val="0"/>
      <w:caps/>
      <w:color w:val="FFFFFF" w:themeColor="background1"/>
      <w:sz w:val="18"/>
      <w:szCs w:val="20"/>
      <w:lang w:val="da-DK"/>
    </w:rPr>
  </w:style>
  <w:style w:type="character" w:customStyle="1" w:styleId="HeaderCaptionLeftChar">
    <w:name w:val="Header Caption Left Char"/>
    <w:basedOn w:val="HeaderCaptionRightChar"/>
    <w:link w:val="HeaderCaptionLeft"/>
    <w:rsid w:val="00572B65"/>
    <w:rPr>
      <w:rFonts w:asciiTheme="majorHAnsi" w:eastAsiaTheme="majorEastAsia" w:hAnsiTheme="majorHAnsi" w:cstheme="majorBidi"/>
      <w:b w:val="0"/>
      <w:caps/>
      <w:color w:val="FFFFFF" w:themeColor="background1"/>
      <w:sz w:val="18"/>
      <w:szCs w:val="20"/>
      <w:lang w:val="da-DK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854DDE"/>
    <w:rPr>
      <w:rFonts w:asciiTheme="majorHAnsi" w:eastAsiaTheme="majorEastAsia" w:hAnsiTheme="majorHAnsi" w:cstheme="majorBidi"/>
      <w:caps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854DDE"/>
    <w:rPr>
      <w:rFonts w:asciiTheme="majorHAnsi" w:eastAsiaTheme="majorEastAsia" w:hAnsiTheme="majorHAnsi" w:cstheme="majorBidi"/>
      <w:i/>
      <w:iCs/>
      <w:caps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854DDE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854DDE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854DDE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854DDE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854DDE"/>
    <w:pPr>
      <w:spacing w:line="240" w:lineRule="auto"/>
    </w:pPr>
    <w:rPr>
      <w:b/>
      <w:bCs/>
      <w:smallCaps/>
      <w:color w:val="595959" w:themeColor="text1" w:themeTint="A6"/>
    </w:rPr>
  </w:style>
  <w:style w:type="character" w:styleId="Fremhv">
    <w:name w:val="Emphasis"/>
    <w:basedOn w:val="Standardskrifttypeiafsnit"/>
    <w:uiPriority w:val="20"/>
    <w:qFormat/>
    <w:rsid w:val="00854DDE"/>
    <w:rPr>
      <w:i/>
      <w:iCs/>
    </w:rPr>
  </w:style>
  <w:style w:type="paragraph" w:styleId="Citat">
    <w:name w:val="Quote"/>
    <w:basedOn w:val="Normal"/>
    <w:next w:val="Normal"/>
    <w:link w:val="CitatTegn"/>
    <w:uiPriority w:val="29"/>
    <w:qFormat/>
    <w:rsid w:val="00854DDE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CitatTegn">
    <w:name w:val="Citat Tegn"/>
    <w:basedOn w:val="Standardskrifttypeiafsnit"/>
    <w:link w:val="Citat"/>
    <w:uiPriority w:val="29"/>
    <w:rsid w:val="00854DDE"/>
    <w:rPr>
      <w:rFonts w:asciiTheme="majorHAnsi" w:eastAsiaTheme="majorEastAsia" w:hAnsiTheme="majorHAnsi" w:cstheme="majorBidi"/>
      <w:sz w:val="25"/>
      <w:szCs w:val="25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854DDE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854DDE"/>
    <w:rPr>
      <w:color w:val="404040" w:themeColor="text1" w:themeTint="BF"/>
      <w:sz w:val="32"/>
      <w:szCs w:val="32"/>
    </w:rPr>
  </w:style>
  <w:style w:type="character" w:styleId="Svagfremhvning">
    <w:name w:val="Subtle Emphasis"/>
    <w:basedOn w:val="Standardskrifttypeiafsnit"/>
    <w:uiPriority w:val="19"/>
    <w:qFormat/>
    <w:rsid w:val="00854DDE"/>
    <w:rPr>
      <w:i/>
      <w:iCs/>
      <w:color w:val="595959" w:themeColor="text1" w:themeTint="A6"/>
    </w:rPr>
  </w:style>
  <w:style w:type="character" w:styleId="Kraftigfremhvning">
    <w:name w:val="Intense Emphasis"/>
    <w:basedOn w:val="Standardskrifttypeiafsnit"/>
    <w:uiPriority w:val="21"/>
    <w:qFormat/>
    <w:rsid w:val="00854DDE"/>
    <w:rPr>
      <w:b/>
      <w:bCs/>
      <w:i/>
      <w:iCs/>
    </w:rPr>
  </w:style>
  <w:style w:type="character" w:styleId="Svaghenvisning">
    <w:name w:val="Subtle Reference"/>
    <w:basedOn w:val="Standardskrifttypeiafsnit"/>
    <w:uiPriority w:val="31"/>
    <w:qFormat/>
    <w:rsid w:val="00854DDE"/>
    <w:rPr>
      <w:smallCaps/>
      <w:color w:val="404040" w:themeColor="text1" w:themeTint="BF"/>
      <w:u w:val="single" w:color="7F7F7F" w:themeColor="text1" w:themeTint="80"/>
    </w:rPr>
  </w:style>
  <w:style w:type="character" w:styleId="Kraftighenvisning">
    <w:name w:val="Intense Reference"/>
    <w:basedOn w:val="Standardskrifttypeiafsnit"/>
    <w:uiPriority w:val="32"/>
    <w:qFormat/>
    <w:rsid w:val="00854DDE"/>
    <w:rPr>
      <w:b/>
      <w:bCs/>
      <w:caps w:val="0"/>
      <w:smallCaps/>
      <w:color w:val="auto"/>
      <w:spacing w:val="3"/>
      <w:u w:val="single"/>
    </w:rPr>
  </w:style>
  <w:style w:type="character" w:styleId="Bogenstitel">
    <w:name w:val="Book Title"/>
    <w:basedOn w:val="Standardskrifttypeiafsnit"/>
    <w:uiPriority w:val="33"/>
    <w:qFormat/>
    <w:rsid w:val="00854DDE"/>
    <w:rPr>
      <w:b/>
      <w:bCs/>
      <w:smallCaps/>
      <w:spacing w:val="7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854DD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5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bin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kolak\Desktop\US_REP1304_Blu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ABB4D-12A7-484D-A14A-009C8778199D}"/>
      </w:docPartPr>
      <w:docPartBody>
        <w:p w:rsidR="00A732B7" w:rsidRDefault="00997A5F">
          <w:r w:rsidRPr="002B6D6B">
            <w:rPr>
              <w:rStyle w:val="Pladsholdertekst"/>
            </w:rPr>
            <w:t>Click or tap here to enter text.</w:t>
          </w:r>
        </w:p>
      </w:docPartBody>
    </w:docPart>
    <w:docPart>
      <w:docPartPr>
        <w:name w:val="85758097D8C34212AF8DAF95B08FCD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504526-7033-4D98-932F-9F318D2E0137}"/>
      </w:docPartPr>
      <w:docPartBody>
        <w:p w:rsidR="00B07230" w:rsidRDefault="001A3C35" w:rsidP="001A3C35">
          <w:pPr>
            <w:pStyle w:val="85758097D8C34212AF8DAF95B08FCDF4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307BB909485C4311BBC925D3CFFB4E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E7EB9F-EA5A-434F-80A6-D18567EAB91E}"/>
      </w:docPartPr>
      <w:docPartBody>
        <w:p w:rsidR="00B07230" w:rsidRDefault="001A3C35" w:rsidP="001A3C35">
          <w:pPr>
            <w:pStyle w:val="307BB909485C4311BBC925D3CFFB4EB9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5B99259E5F0F4219A390EAC7C6F3BC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A170B-1CD7-4007-9ED8-60EC2CFB694B}"/>
      </w:docPartPr>
      <w:docPartBody>
        <w:p w:rsidR="00B07230" w:rsidRDefault="001A3C35" w:rsidP="001A3C35">
          <w:pPr>
            <w:pStyle w:val="5B99259E5F0F4219A390EAC7C6F3BC4A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EAD57C8AAAEA4DC3B7D05DF5636AB7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32CBBC-0434-4564-9666-49F9B77CF5DC}"/>
      </w:docPartPr>
      <w:docPartBody>
        <w:p w:rsidR="00B07230" w:rsidRDefault="001A3C35" w:rsidP="001A3C35">
          <w:pPr>
            <w:pStyle w:val="EAD57C8AAAEA4DC3B7D05DF5636AB741"/>
          </w:pPr>
          <w:r w:rsidRPr="00423BA4">
            <w:rPr>
              <w:rStyle w:val="Pladsholdertekst"/>
            </w:rPr>
            <w:t>Click here to enter text.</w:t>
          </w:r>
        </w:p>
      </w:docPartBody>
    </w:docPart>
    <w:docPart>
      <w:docPartPr>
        <w:name w:val="14CF228A6E094452B2C96AA1464BC6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784550-DCED-4491-9A18-49A72ABDC311}"/>
      </w:docPartPr>
      <w:docPartBody>
        <w:p w:rsidR="00B07230" w:rsidRDefault="001A3C35" w:rsidP="001A3C35">
          <w:pPr>
            <w:pStyle w:val="14CF228A6E094452B2C96AA1464BC619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D1A8F81C7B1D47EF82723A4C15B078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5D25-779C-4DCE-9F24-1ADE431A408F}"/>
      </w:docPartPr>
      <w:docPartBody>
        <w:p w:rsidR="00B07230" w:rsidRDefault="001A3C35" w:rsidP="001A3C35">
          <w:pPr>
            <w:pStyle w:val="D1A8F81C7B1D47EF82723A4C15B07895"/>
          </w:pPr>
          <w:r w:rsidRPr="00423BA4">
            <w:rPr>
              <w:rStyle w:val="Pladsholdertekst"/>
            </w:rPr>
            <w:t>Click here to enter text.</w:t>
          </w:r>
        </w:p>
      </w:docPartBody>
    </w:docPart>
    <w:docPart>
      <w:docPartPr>
        <w:name w:val="44BD56F6F70B4CA3B10AAA110CD805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391035-5F38-40A2-8C3D-A96A669EAB05}"/>
      </w:docPartPr>
      <w:docPartBody>
        <w:p w:rsidR="00B07230" w:rsidRDefault="001A3C35" w:rsidP="001A3C35">
          <w:pPr>
            <w:pStyle w:val="44BD56F6F70B4CA3B10AAA110CD80572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FD78D6F567F84973BA5EB698532873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3208B6-2CFB-44AE-963E-786E3EF9F13A}"/>
      </w:docPartPr>
      <w:docPartBody>
        <w:p w:rsidR="00B07230" w:rsidRDefault="001A3C35" w:rsidP="001A3C35">
          <w:pPr>
            <w:pStyle w:val="FD78D6F567F84973BA5EB69853287383"/>
          </w:pPr>
          <w:r w:rsidRPr="00423BA4">
            <w:rPr>
              <w:rStyle w:val="Pladsholdertekst"/>
            </w:rPr>
            <w:t>Click here to enter text.</w:t>
          </w:r>
        </w:p>
      </w:docPartBody>
    </w:docPart>
    <w:docPart>
      <w:docPartPr>
        <w:name w:val="5D70E0F275D540C397F638C9F7D042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7F7C30-5CE3-491E-9676-A55F9860C45E}"/>
      </w:docPartPr>
      <w:docPartBody>
        <w:p w:rsidR="00B07230" w:rsidRDefault="001A3C35" w:rsidP="001A3C35">
          <w:pPr>
            <w:pStyle w:val="5D70E0F275D540C397F638C9F7D04211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11AAC405FEED42CA8A1BEEC0A0A292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8C07F4-6C9F-4A1D-856B-2A609A888ECE}"/>
      </w:docPartPr>
      <w:docPartBody>
        <w:p w:rsidR="00B07230" w:rsidRDefault="001A3C35" w:rsidP="001A3C35">
          <w:pPr>
            <w:pStyle w:val="11AAC405FEED42CA8A1BEEC0A0A292EB"/>
          </w:pPr>
          <w:r w:rsidRPr="00423BA4">
            <w:rPr>
              <w:rStyle w:val="Pladsholdertekst"/>
            </w:rPr>
            <w:t>Click here to enter text.</w:t>
          </w:r>
        </w:p>
      </w:docPartBody>
    </w:docPart>
    <w:docPart>
      <w:docPartPr>
        <w:name w:val="026DDE8B55A14F81A84F3087B79FC1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DB6FA8-B432-42B4-A657-40585C22CCFD}"/>
      </w:docPartPr>
      <w:docPartBody>
        <w:p w:rsidR="00B07230" w:rsidRDefault="001A3C35" w:rsidP="001A3C35">
          <w:pPr>
            <w:pStyle w:val="026DDE8B55A14F81A84F3087B79FC1BA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7326169C29D24F42A770CFDB930877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9B965F-BAA7-4CD3-9BDC-090833BB3B3E}"/>
      </w:docPartPr>
      <w:docPartBody>
        <w:p w:rsidR="00B07230" w:rsidRDefault="001A3C35" w:rsidP="001A3C35">
          <w:pPr>
            <w:pStyle w:val="7326169C29D24F42A770CFDB930877E5"/>
          </w:pPr>
          <w:r w:rsidRPr="00423BA4">
            <w:rPr>
              <w:rStyle w:val="Pladsholdertekst"/>
            </w:rPr>
            <w:t>Click here to enter text.</w:t>
          </w:r>
        </w:p>
      </w:docPartBody>
    </w:docPart>
    <w:docPart>
      <w:docPartPr>
        <w:name w:val="5063F8D9291A4A299E2E6C826432A0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9CBAA1-3C42-470E-8572-C07342EC89A2}"/>
      </w:docPartPr>
      <w:docPartBody>
        <w:p w:rsidR="00B07230" w:rsidRDefault="001A3C35" w:rsidP="001A3C35">
          <w:pPr>
            <w:pStyle w:val="5063F8D9291A4A299E2E6C826432A089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BE36AAA301C74DEC9C28639A5BA9B3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10250-95B2-44AF-B966-3069459041F7}"/>
      </w:docPartPr>
      <w:docPartBody>
        <w:p w:rsidR="00B07230" w:rsidRDefault="001A3C35" w:rsidP="001A3C35">
          <w:pPr>
            <w:pStyle w:val="BE36AAA301C74DEC9C28639A5BA9B354"/>
          </w:pPr>
          <w:r w:rsidRPr="00423BA4">
            <w:rPr>
              <w:rStyle w:val="Pladsholdertekst"/>
            </w:rPr>
            <w:t>Click here to enter text.</w:t>
          </w:r>
        </w:p>
      </w:docPartBody>
    </w:docPart>
    <w:docPart>
      <w:docPartPr>
        <w:name w:val="54582147559649649C2E4FF27A925D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7B620B-1A85-4221-9228-14EE700E5BA3}"/>
      </w:docPartPr>
      <w:docPartBody>
        <w:p w:rsidR="00B07230" w:rsidRDefault="001A3C35" w:rsidP="001A3C35">
          <w:pPr>
            <w:pStyle w:val="54582147559649649C2E4FF27A925DCA"/>
          </w:pPr>
          <w:r w:rsidRPr="00382EBB">
            <w:rPr>
              <w:rStyle w:val="Pladsholderteks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A55430-72C7-4F77-8552-781175399E37}"/>
      </w:docPartPr>
      <w:docPartBody>
        <w:p w:rsidR="00DA62AA" w:rsidRDefault="006706AC">
          <w:r w:rsidRPr="00E805A9">
            <w:rPr>
              <w:rStyle w:val="Pladsholderteks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721F3943A5B8465FAC25A9402C25ED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F4D1DF-4DA9-46C9-B7A6-D26D0E7FB61C}"/>
      </w:docPartPr>
      <w:docPartBody>
        <w:p w:rsidR="00F242DB" w:rsidRDefault="000C32FA" w:rsidP="000C32FA">
          <w:pPr>
            <w:pStyle w:val="721F3943A5B8465FAC25A9402C25ED8E"/>
          </w:pPr>
          <w:r>
            <w:rPr>
              <w:rStyle w:val="Pladsholderteks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CB5C3ECB74C49BEABB9012E4274CA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747B60-2D31-4437-A060-D2B7BBA742CF}"/>
      </w:docPartPr>
      <w:docPartBody>
        <w:p w:rsidR="00F242DB" w:rsidRDefault="000C32FA" w:rsidP="000C32FA">
          <w:pPr>
            <w:pStyle w:val="2CB5C3ECB74C49BEABB9012E4274CA62"/>
          </w:pPr>
          <w:r w:rsidRPr="002B6D6B">
            <w:rPr>
              <w:rStyle w:val="Pladsholdertekst"/>
            </w:rPr>
            <w:t>Click or tap here to enter text.</w:t>
          </w:r>
        </w:p>
      </w:docPartBody>
    </w:docPart>
    <w:docPart>
      <w:docPartPr>
        <w:name w:val="348BB718B9064D349DD4841EFD3E78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F2F60A-FAC0-4C66-8E2B-89D39FD09BF9}"/>
      </w:docPartPr>
      <w:docPartBody>
        <w:p w:rsidR="005F6D68" w:rsidRDefault="002D5A0A" w:rsidP="002D5A0A">
          <w:pPr>
            <w:pStyle w:val="348BB718B9064D349DD4841EFD3E78B7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9EBC2894080644B297B3C72FC14767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DA4520-291C-459E-B705-CBD0D4A4DB82}"/>
      </w:docPartPr>
      <w:docPartBody>
        <w:p w:rsidR="005F6D68" w:rsidRDefault="002D5A0A" w:rsidP="002D5A0A">
          <w:pPr>
            <w:pStyle w:val="9EBC2894080644B297B3C72FC1476728"/>
          </w:pPr>
          <w:r w:rsidRPr="002B6D6B">
            <w:rPr>
              <w:rStyle w:val="Pladsholdertekst"/>
            </w:rPr>
            <w:t>Click or tap here to enter text.</w:t>
          </w:r>
        </w:p>
      </w:docPartBody>
    </w:docPart>
    <w:docPart>
      <w:docPartPr>
        <w:name w:val="454F6090FF0D49F5A0BEC4CA9FD74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600067-803E-4696-90B0-292FF926196D}"/>
      </w:docPartPr>
      <w:docPartBody>
        <w:p w:rsidR="005F6D68" w:rsidRDefault="002D5A0A" w:rsidP="002D5A0A">
          <w:pPr>
            <w:pStyle w:val="454F6090FF0D49F5A0BEC4CA9FD74298"/>
          </w:pPr>
          <w:r w:rsidRPr="002B6D6B">
            <w:rPr>
              <w:rStyle w:val="Pladsholdertekst"/>
            </w:rPr>
            <w:t>Click or tap here to enter text.</w:t>
          </w:r>
        </w:p>
      </w:docPartBody>
    </w:docPart>
    <w:docPart>
      <w:docPartPr>
        <w:name w:val="FE65451E52804CB28485C4F75E71AE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8F30CE-EF9B-459B-85CA-EF62D6F2424D}"/>
      </w:docPartPr>
      <w:docPartBody>
        <w:p w:rsidR="005F6D68" w:rsidRDefault="002D5A0A" w:rsidP="002D5A0A">
          <w:pPr>
            <w:pStyle w:val="FE65451E52804CB28485C4F75E71AEBA"/>
          </w:pPr>
          <w:r w:rsidRPr="002B6D6B">
            <w:rPr>
              <w:rStyle w:val="Pladsholdertekst"/>
            </w:rPr>
            <w:t>Click or tap here to enter text.</w:t>
          </w:r>
        </w:p>
      </w:docPartBody>
    </w:docPart>
    <w:docPart>
      <w:docPartPr>
        <w:name w:val="EC1FF0CCDF7549E3AEBCFCA13CA2E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E58847-8A27-4465-949C-E472DAA5C020}"/>
      </w:docPartPr>
      <w:docPartBody>
        <w:p w:rsidR="005F6D68" w:rsidRDefault="002D5A0A" w:rsidP="002D5A0A">
          <w:pPr>
            <w:pStyle w:val="EC1FF0CCDF7549E3AEBCFCA13CA2E73B"/>
          </w:pPr>
          <w:r w:rsidRPr="00865D43">
            <w:rPr>
              <w:rStyle w:val="Pladsholderteks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B3151CCF016410C9162DFF148EF4E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3952E-EB17-4EAC-90D6-149EC71D56F3}"/>
      </w:docPartPr>
      <w:docPartBody>
        <w:p w:rsidR="005F6D68" w:rsidRDefault="002D5A0A" w:rsidP="002D5A0A">
          <w:pPr>
            <w:pStyle w:val="4B3151CCF016410C9162DFF148EF4E18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248F49A6E6114556AC9BB3E441483A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7BCB4C-12F8-41C8-AB15-1492E26DA0CF}"/>
      </w:docPartPr>
      <w:docPartBody>
        <w:p w:rsidR="005F6D68" w:rsidRDefault="002D5A0A" w:rsidP="002D5A0A">
          <w:pPr>
            <w:pStyle w:val="248F49A6E6114556AC9BB3E441483A82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4DD939944B7D481BAD92A0AC51618E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B28D26-A0D2-47C7-BAF9-912EB095AC43}"/>
      </w:docPartPr>
      <w:docPartBody>
        <w:p w:rsidR="005F6D68" w:rsidRDefault="002D5A0A" w:rsidP="002D5A0A">
          <w:pPr>
            <w:pStyle w:val="4DD939944B7D481BAD92A0AC51618E12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B53877BC4C104C97B4F622AB894EEC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EB2D7D-429D-4A6B-9D61-81797D3335B1}"/>
      </w:docPartPr>
      <w:docPartBody>
        <w:p w:rsidR="005F6D68" w:rsidRDefault="002D5A0A" w:rsidP="002D5A0A">
          <w:pPr>
            <w:pStyle w:val="B53877BC4C104C97B4F622AB894EEC4A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665032DE5DFA452490774734A25D11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E95507-2D50-466A-B800-D49047940E74}"/>
      </w:docPartPr>
      <w:docPartBody>
        <w:p w:rsidR="005F6D68" w:rsidRDefault="002D5A0A" w:rsidP="002D5A0A">
          <w:pPr>
            <w:pStyle w:val="665032DE5DFA452490774734A25D1108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C508A30DAA424FD8B42DEDF1C69B19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1BF38F-D984-4FE7-ADBA-07E23CE1DEDA}"/>
      </w:docPartPr>
      <w:docPartBody>
        <w:p w:rsidR="005F6D68" w:rsidRDefault="002D5A0A" w:rsidP="002D5A0A">
          <w:pPr>
            <w:pStyle w:val="C508A30DAA424FD8B42DEDF1C69B19DF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48EC0E93177B48448BE82659E70540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F2A35B-A566-4794-BD93-9DC4F7C2CA9F}"/>
      </w:docPartPr>
      <w:docPartBody>
        <w:p w:rsidR="005F6D68" w:rsidRDefault="002D5A0A" w:rsidP="002D5A0A">
          <w:pPr>
            <w:pStyle w:val="48EC0E93177B48448BE82659E7054093"/>
          </w:pPr>
          <w:r w:rsidRPr="00F13DBE">
            <w:rPr>
              <w:rStyle w:val="Pladsholderteks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C39B0D7A2604722A58CA23E046D34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7BBC1-351F-4E60-81C0-0BD556796F59}"/>
      </w:docPartPr>
      <w:docPartBody>
        <w:p w:rsidR="005F6D68" w:rsidRDefault="002D5A0A" w:rsidP="002D5A0A">
          <w:pPr>
            <w:pStyle w:val="2C39B0D7A2604722A58CA23E046D34B9"/>
          </w:pPr>
          <w:r w:rsidRPr="002B6D6B">
            <w:rPr>
              <w:rStyle w:val="Pladsholdertekst"/>
            </w:rPr>
            <w:t>Click or tap here to enter text.</w:t>
          </w:r>
        </w:p>
      </w:docPartBody>
    </w:docPart>
    <w:docPart>
      <w:docPartPr>
        <w:name w:val="8E6E9800387D4C929ACF2FB0603AA4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DF4A74-AD1C-4C07-9CE1-2272ED50B571}"/>
      </w:docPartPr>
      <w:docPartBody>
        <w:p w:rsidR="005F6D68" w:rsidRDefault="002D5A0A" w:rsidP="002D5A0A">
          <w:pPr>
            <w:pStyle w:val="8E6E9800387D4C929ACF2FB0603AA477"/>
          </w:pPr>
          <w:r w:rsidRPr="002B6D6B">
            <w:rPr>
              <w:rStyle w:val="Pladsholdertekst"/>
            </w:rPr>
            <w:t>Click or tap here to enter text.</w:t>
          </w:r>
        </w:p>
      </w:docPartBody>
    </w:docPart>
    <w:docPart>
      <w:docPartPr>
        <w:name w:val="1B23467F53D74360954403C6128BE3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4AE5CA-6879-4261-9C21-03D364F960F9}"/>
      </w:docPartPr>
      <w:docPartBody>
        <w:p w:rsidR="005F6D68" w:rsidRDefault="002D5A0A" w:rsidP="002D5A0A">
          <w:pPr>
            <w:pStyle w:val="1B23467F53D74360954403C6128BE346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E1FC14028D77417A944F0393DC30313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B4DCDA53-707D-4BE0-BBF9-FC1DE4808D59}"/>
      </w:docPartPr>
      <w:docPartBody>
        <w:p w:rsidR="00000000" w:rsidRDefault="00F50EFB" w:rsidP="00F50EFB">
          <w:pPr>
            <w:pStyle w:val="E1FC14028D77417A944F0393DC303136"/>
          </w:pPr>
          <w:r w:rsidRPr="006C639E">
            <w:rPr>
              <w:rStyle w:val="Pladsholdertekst"/>
            </w:rPr>
            <w:t>Click or tap here to enter text.</w:t>
          </w:r>
        </w:p>
      </w:docPartBody>
    </w:docPart>
    <w:docPart>
      <w:docPartPr>
        <w:name w:val="6BF52F62EDF144B7BCA1809530E80494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2D7B4986-1453-4B5B-9268-5F94ADAD3D00}"/>
      </w:docPartPr>
      <w:docPartBody>
        <w:p w:rsidR="00000000" w:rsidRDefault="00F50EFB" w:rsidP="00F50EFB">
          <w:pPr>
            <w:pStyle w:val="6BF52F62EDF144B7BCA1809530E80494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5870F02224364FE5A1379E8490B43DDF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BA3ACDA1-51E5-4025-91C4-E2E55FC923B5}"/>
      </w:docPartPr>
      <w:docPartBody>
        <w:p w:rsidR="00000000" w:rsidRDefault="00F50EFB" w:rsidP="00F50EFB">
          <w:pPr>
            <w:pStyle w:val="5870F02224364FE5A1379E8490B43DDF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DBA6CD32B3C04BEBB6BC271C728CEB8C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59CF64BE-D939-4FCA-A3FC-44174D5BAAB5}"/>
      </w:docPartPr>
      <w:docPartBody>
        <w:p w:rsidR="00000000" w:rsidRDefault="00F50EFB" w:rsidP="00F50EFB">
          <w:pPr>
            <w:pStyle w:val="DBA6CD32B3C04BEBB6BC271C728CEB8C"/>
          </w:pPr>
          <w:r w:rsidRPr="006C639E">
            <w:rPr>
              <w:rStyle w:val="Pladsholdertekst"/>
            </w:rPr>
            <w:t>Click or tap here to enter text.</w:t>
          </w:r>
        </w:p>
      </w:docPartBody>
    </w:docPart>
    <w:docPart>
      <w:docPartPr>
        <w:name w:val="46978B7F65CB4816A2E95094D8CD116A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65A42395-C4E0-421E-8ED2-B307C51A69F7}"/>
      </w:docPartPr>
      <w:docPartBody>
        <w:p w:rsidR="00000000" w:rsidRDefault="00F50EFB" w:rsidP="00F50EFB">
          <w:pPr>
            <w:pStyle w:val="46978B7F65CB4816A2E95094D8CD116A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B4EEBCAAF1E4484AA88F22DBAEE01C95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CC44B4E3-7AC0-4AC5-B18D-E05DACFB34ED}"/>
      </w:docPartPr>
      <w:docPartBody>
        <w:p w:rsidR="00000000" w:rsidRDefault="00F50EFB" w:rsidP="00F50EFB">
          <w:pPr>
            <w:pStyle w:val="B4EEBCAAF1E4484AA88F22DBAEE01C95"/>
          </w:pPr>
          <w:r w:rsidRPr="00783ECD">
            <w:rPr>
              <w:rStyle w:val="Pladsholderteks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62BCC"/>
    <w:rsid w:val="000C099C"/>
    <w:rsid w:val="000C30DE"/>
    <w:rsid w:val="000C32FA"/>
    <w:rsid w:val="000C6630"/>
    <w:rsid w:val="000D4FFA"/>
    <w:rsid w:val="00111F37"/>
    <w:rsid w:val="00155F0C"/>
    <w:rsid w:val="00187355"/>
    <w:rsid w:val="001A3C35"/>
    <w:rsid w:val="001B1B00"/>
    <w:rsid w:val="001C0E35"/>
    <w:rsid w:val="001D6FE3"/>
    <w:rsid w:val="001E6A8A"/>
    <w:rsid w:val="001F6C15"/>
    <w:rsid w:val="00235D29"/>
    <w:rsid w:val="00236015"/>
    <w:rsid w:val="00237D72"/>
    <w:rsid w:val="0026137A"/>
    <w:rsid w:val="00271F3D"/>
    <w:rsid w:val="00273637"/>
    <w:rsid w:val="00280217"/>
    <w:rsid w:val="00285F3C"/>
    <w:rsid w:val="002A5D7D"/>
    <w:rsid w:val="002B16B0"/>
    <w:rsid w:val="002C6608"/>
    <w:rsid w:val="002D4377"/>
    <w:rsid w:val="002D5A0A"/>
    <w:rsid w:val="002F6AA1"/>
    <w:rsid w:val="0034089E"/>
    <w:rsid w:val="00350A6F"/>
    <w:rsid w:val="003633E3"/>
    <w:rsid w:val="0038586A"/>
    <w:rsid w:val="00391CDB"/>
    <w:rsid w:val="003E037C"/>
    <w:rsid w:val="003F46D3"/>
    <w:rsid w:val="004069F2"/>
    <w:rsid w:val="00441283"/>
    <w:rsid w:val="00471979"/>
    <w:rsid w:val="00496861"/>
    <w:rsid w:val="004C7006"/>
    <w:rsid w:val="004E2932"/>
    <w:rsid w:val="005073E4"/>
    <w:rsid w:val="0051742B"/>
    <w:rsid w:val="005336F2"/>
    <w:rsid w:val="00537FE2"/>
    <w:rsid w:val="00594512"/>
    <w:rsid w:val="005D3D73"/>
    <w:rsid w:val="005D7221"/>
    <w:rsid w:val="005E35BE"/>
    <w:rsid w:val="005E3CE5"/>
    <w:rsid w:val="005F4655"/>
    <w:rsid w:val="005F6D68"/>
    <w:rsid w:val="00600011"/>
    <w:rsid w:val="00606FF7"/>
    <w:rsid w:val="006278B9"/>
    <w:rsid w:val="00643240"/>
    <w:rsid w:val="006706AC"/>
    <w:rsid w:val="0067402E"/>
    <w:rsid w:val="00691B54"/>
    <w:rsid w:val="006A568E"/>
    <w:rsid w:val="006B1307"/>
    <w:rsid w:val="006E63B9"/>
    <w:rsid w:val="0071615C"/>
    <w:rsid w:val="00724BA0"/>
    <w:rsid w:val="007351AB"/>
    <w:rsid w:val="00781235"/>
    <w:rsid w:val="00796E3F"/>
    <w:rsid w:val="007A26C4"/>
    <w:rsid w:val="007A3BCA"/>
    <w:rsid w:val="007B0896"/>
    <w:rsid w:val="007D08E3"/>
    <w:rsid w:val="00803470"/>
    <w:rsid w:val="0081124A"/>
    <w:rsid w:val="00822ECA"/>
    <w:rsid w:val="00833113"/>
    <w:rsid w:val="00850A00"/>
    <w:rsid w:val="00886193"/>
    <w:rsid w:val="008B3F9C"/>
    <w:rsid w:val="008C327C"/>
    <w:rsid w:val="008D307E"/>
    <w:rsid w:val="008F7F35"/>
    <w:rsid w:val="008F7F50"/>
    <w:rsid w:val="00920D69"/>
    <w:rsid w:val="009248DD"/>
    <w:rsid w:val="00954758"/>
    <w:rsid w:val="009563FB"/>
    <w:rsid w:val="00997A5F"/>
    <w:rsid w:val="009B550E"/>
    <w:rsid w:val="009C7718"/>
    <w:rsid w:val="00A1762E"/>
    <w:rsid w:val="00A21A72"/>
    <w:rsid w:val="00A27CB6"/>
    <w:rsid w:val="00A42AC1"/>
    <w:rsid w:val="00A555E7"/>
    <w:rsid w:val="00A732B7"/>
    <w:rsid w:val="00A81735"/>
    <w:rsid w:val="00A82E31"/>
    <w:rsid w:val="00A91182"/>
    <w:rsid w:val="00A917F9"/>
    <w:rsid w:val="00A93787"/>
    <w:rsid w:val="00AC6E16"/>
    <w:rsid w:val="00AF6278"/>
    <w:rsid w:val="00B07230"/>
    <w:rsid w:val="00B20C44"/>
    <w:rsid w:val="00B24D45"/>
    <w:rsid w:val="00B25766"/>
    <w:rsid w:val="00B70ABA"/>
    <w:rsid w:val="00B807F9"/>
    <w:rsid w:val="00BE0C78"/>
    <w:rsid w:val="00BE5109"/>
    <w:rsid w:val="00BE60AD"/>
    <w:rsid w:val="00BE7623"/>
    <w:rsid w:val="00C03606"/>
    <w:rsid w:val="00C16093"/>
    <w:rsid w:val="00C22EFB"/>
    <w:rsid w:val="00C945BD"/>
    <w:rsid w:val="00CB561E"/>
    <w:rsid w:val="00D0317A"/>
    <w:rsid w:val="00D95EC1"/>
    <w:rsid w:val="00DA1BBC"/>
    <w:rsid w:val="00DA62AA"/>
    <w:rsid w:val="00DB52A8"/>
    <w:rsid w:val="00DC713A"/>
    <w:rsid w:val="00DD1F5E"/>
    <w:rsid w:val="00DE673B"/>
    <w:rsid w:val="00E022EC"/>
    <w:rsid w:val="00E246A7"/>
    <w:rsid w:val="00E82CAF"/>
    <w:rsid w:val="00E92499"/>
    <w:rsid w:val="00EA0CDB"/>
    <w:rsid w:val="00EB11C4"/>
    <w:rsid w:val="00EE0A47"/>
    <w:rsid w:val="00EF7AB9"/>
    <w:rsid w:val="00F05A6F"/>
    <w:rsid w:val="00F11ACD"/>
    <w:rsid w:val="00F220BD"/>
    <w:rsid w:val="00F242DB"/>
    <w:rsid w:val="00F260A2"/>
    <w:rsid w:val="00F26E0A"/>
    <w:rsid w:val="00F50EFB"/>
    <w:rsid w:val="00F635C5"/>
    <w:rsid w:val="00F87021"/>
    <w:rsid w:val="00F90B5E"/>
    <w:rsid w:val="00FC37AF"/>
    <w:rsid w:val="00FC586F"/>
    <w:rsid w:val="00FE1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F50EFB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9B021DDF424F4CA2B08927EC042D10CE">
    <w:name w:val="9B021DDF424F4CA2B08927EC042D10CE"/>
    <w:rsid w:val="00A732B7"/>
  </w:style>
  <w:style w:type="paragraph" w:customStyle="1" w:styleId="0B0EF98445EA4257B09935A5FD2580AF">
    <w:name w:val="0B0EF98445EA4257B09935A5FD2580AF"/>
    <w:rsid w:val="00A732B7"/>
  </w:style>
  <w:style w:type="paragraph" w:customStyle="1" w:styleId="F143455995764689883BEE057902B0A1">
    <w:name w:val="F143455995764689883BEE057902B0A1"/>
    <w:rsid w:val="00A732B7"/>
  </w:style>
  <w:style w:type="paragraph" w:customStyle="1" w:styleId="EEA7D7DAC210431BB6AEA89BBA58FD00">
    <w:name w:val="EEA7D7DAC210431BB6AEA89BBA58FD00"/>
    <w:rsid w:val="00A732B7"/>
  </w:style>
  <w:style w:type="paragraph" w:customStyle="1" w:styleId="B2E4E87BBE114C5589388BD6E8A7721F">
    <w:name w:val="B2E4E87BBE114C5589388BD6E8A7721F"/>
    <w:rsid w:val="00A732B7"/>
  </w:style>
  <w:style w:type="paragraph" w:customStyle="1" w:styleId="6F35A0D9E60F4EE89987D37D001B753C">
    <w:name w:val="6F35A0D9E60F4EE89987D37D001B753C"/>
    <w:rsid w:val="00A732B7"/>
  </w:style>
  <w:style w:type="paragraph" w:customStyle="1" w:styleId="27E5252CA65C40E4AA77AEA7E6FB074C">
    <w:name w:val="27E5252CA65C40E4AA77AEA7E6FB074C"/>
    <w:rsid w:val="00A732B7"/>
  </w:style>
  <w:style w:type="paragraph" w:customStyle="1" w:styleId="5C1D253EFD354223B5DE992B8E381A14">
    <w:name w:val="5C1D253EFD354223B5DE992B8E381A14"/>
    <w:rsid w:val="00A732B7"/>
  </w:style>
  <w:style w:type="paragraph" w:customStyle="1" w:styleId="BC9317CBDAB14B5C976B5A4F66C65AD1">
    <w:name w:val="BC9317CBDAB14B5C976B5A4F66C65AD1"/>
    <w:rsid w:val="00A732B7"/>
  </w:style>
  <w:style w:type="paragraph" w:customStyle="1" w:styleId="38A50CC556DF447DADF777F4CF1734FE">
    <w:name w:val="38A50CC556DF447DADF777F4CF1734FE"/>
    <w:rsid w:val="00A732B7"/>
  </w:style>
  <w:style w:type="paragraph" w:customStyle="1" w:styleId="8A7057C69A8A46AFB22B6C4823168DE0">
    <w:name w:val="8A7057C69A8A46AFB22B6C4823168DE0"/>
    <w:rsid w:val="00A732B7"/>
  </w:style>
  <w:style w:type="paragraph" w:customStyle="1" w:styleId="175D3A3F8E894915A182898536FB0633">
    <w:name w:val="175D3A3F8E894915A182898536FB0633"/>
    <w:rsid w:val="00A732B7"/>
  </w:style>
  <w:style w:type="paragraph" w:customStyle="1" w:styleId="A7C545BE892342989077FB77A5D21A1C">
    <w:name w:val="A7C545BE892342989077FB77A5D21A1C"/>
    <w:rsid w:val="00A732B7"/>
  </w:style>
  <w:style w:type="paragraph" w:customStyle="1" w:styleId="37057669D80642D2B70DABE32514E4DC">
    <w:name w:val="37057669D80642D2B70DABE32514E4DC"/>
    <w:rsid w:val="00A732B7"/>
  </w:style>
  <w:style w:type="paragraph" w:customStyle="1" w:styleId="B5C8EC59240A402EB279F810FBCF4DE5">
    <w:name w:val="B5C8EC59240A402EB279F810FBCF4DE5"/>
    <w:rsid w:val="00A732B7"/>
  </w:style>
  <w:style w:type="paragraph" w:customStyle="1" w:styleId="2BD5FD5D90734C74A698C50D0B8ECDDE">
    <w:name w:val="2BD5FD5D90734C74A698C50D0B8ECDDE"/>
    <w:rsid w:val="00A732B7"/>
  </w:style>
  <w:style w:type="paragraph" w:customStyle="1" w:styleId="650C140D83AD42F98D8C2853EF15522E">
    <w:name w:val="650C140D83AD42F98D8C2853EF15522E"/>
    <w:rsid w:val="00A732B7"/>
  </w:style>
  <w:style w:type="paragraph" w:customStyle="1" w:styleId="54A02B3EAFBD4E7CB593364722A9D476">
    <w:name w:val="54A02B3EAFBD4E7CB593364722A9D476"/>
    <w:rsid w:val="00A732B7"/>
  </w:style>
  <w:style w:type="paragraph" w:customStyle="1" w:styleId="B726E1034DF6404DB4640D7D33F72AC0">
    <w:name w:val="B726E1034DF6404DB4640D7D33F72AC0"/>
    <w:rsid w:val="00A732B7"/>
  </w:style>
  <w:style w:type="paragraph" w:customStyle="1" w:styleId="34FBE95CAAF94AAC9E1365005504C27C">
    <w:name w:val="34FBE95CAAF94AAC9E1365005504C27C"/>
    <w:rsid w:val="00A732B7"/>
  </w:style>
  <w:style w:type="paragraph" w:customStyle="1" w:styleId="1792E3A588C649F4B7C9A55684FB3DF7">
    <w:name w:val="1792E3A588C649F4B7C9A55684FB3DF7"/>
    <w:rsid w:val="00A732B7"/>
  </w:style>
  <w:style w:type="paragraph" w:customStyle="1" w:styleId="1ACA379683174CA0BAB089DADBCCF494">
    <w:name w:val="1ACA379683174CA0BAB089DADBCCF494"/>
    <w:rsid w:val="00A732B7"/>
  </w:style>
  <w:style w:type="paragraph" w:customStyle="1" w:styleId="0119A020CF16460EA60498E6B21AA633">
    <w:name w:val="0119A020CF16460EA60498E6B21AA633"/>
    <w:rsid w:val="00A732B7"/>
  </w:style>
  <w:style w:type="paragraph" w:customStyle="1" w:styleId="47AD646C23B3435FA8B70C0A62692BDC">
    <w:name w:val="47AD646C23B3435FA8B70C0A62692BDC"/>
    <w:rsid w:val="00A732B7"/>
  </w:style>
  <w:style w:type="paragraph" w:customStyle="1" w:styleId="37B04D21465F4874AAA99CFCC9B2E482">
    <w:name w:val="37B04D21465F4874AAA99CFCC9B2E482"/>
    <w:rsid w:val="00A732B7"/>
  </w:style>
  <w:style w:type="paragraph" w:customStyle="1" w:styleId="45F154DDDE734A99B29B62E452C92D85">
    <w:name w:val="45F154DDDE734A99B29B62E452C92D85"/>
    <w:rsid w:val="00A732B7"/>
  </w:style>
  <w:style w:type="paragraph" w:customStyle="1" w:styleId="DEB18E681A0D490A89AAEE2C7E7FF97F">
    <w:name w:val="DEB18E681A0D490A89AAEE2C7E7FF97F"/>
    <w:rsid w:val="00A732B7"/>
  </w:style>
  <w:style w:type="paragraph" w:customStyle="1" w:styleId="4B3DEF4AA77E48258AEF01BC83691556">
    <w:name w:val="4B3DEF4AA77E48258AEF01BC83691556"/>
    <w:rsid w:val="00A732B7"/>
  </w:style>
  <w:style w:type="paragraph" w:customStyle="1" w:styleId="34C53893996047069667687E8E7F7277">
    <w:name w:val="34C53893996047069667687E8E7F7277"/>
    <w:rsid w:val="00A732B7"/>
  </w:style>
  <w:style w:type="paragraph" w:customStyle="1" w:styleId="D6B6A6152A7A4C04B36316B071B8AF5D">
    <w:name w:val="D6B6A6152A7A4C04B36316B071B8AF5D"/>
    <w:rsid w:val="00A732B7"/>
  </w:style>
  <w:style w:type="paragraph" w:customStyle="1" w:styleId="C9311C98D6494107B8634C766E4DDBBD">
    <w:name w:val="C9311C98D6494107B8634C766E4DDBBD"/>
    <w:rsid w:val="00A732B7"/>
  </w:style>
  <w:style w:type="paragraph" w:customStyle="1" w:styleId="FC675E12AB5940D9BA8A4A34208702AF">
    <w:name w:val="FC675E12AB5940D9BA8A4A34208702AF"/>
    <w:rsid w:val="00A732B7"/>
  </w:style>
  <w:style w:type="paragraph" w:customStyle="1" w:styleId="776955302DF7496B8E8F23EA427AA479">
    <w:name w:val="776955302DF7496B8E8F23EA427AA479"/>
    <w:rsid w:val="00A732B7"/>
  </w:style>
  <w:style w:type="paragraph" w:customStyle="1" w:styleId="F30F2FBAFCF14AFDACA55634A8AB4E97">
    <w:name w:val="F30F2FBAFCF14AFDACA55634A8AB4E97"/>
    <w:rsid w:val="00A732B7"/>
  </w:style>
  <w:style w:type="paragraph" w:customStyle="1" w:styleId="D2AF418760DF4F95A1098EA8A5A15015">
    <w:name w:val="D2AF418760DF4F95A1098EA8A5A15015"/>
    <w:rsid w:val="00A732B7"/>
  </w:style>
  <w:style w:type="paragraph" w:customStyle="1" w:styleId="1AED6D4ACB07449381032C9BAAF146E4">
    <w:name w:val="1AED6D4ACB07449381032C9BAAF146E4"/>
    <w:rsid w:val="00A732B7"/>
  </w:style>
  <w:style w:type="paragraph" w:customStyle="1" w:styleId="9EDE545B9C4745D8916E16F7CCB2F14C">
    <w:name w:val="9EDE545B9C4745D8916E16F7CCB2F14C"/>
    <w:rsid w:val="00A732B7"/>
  </w:style>
  <w:style w:type="paragraph" w:customStyle="1" w:styleId="C13A28D8DEA949EB9C5EF942939F7C9C">
    <w:name w:val="C13A28D8DEA949EB9C5EF942939F7C9C"/>
    <w:rsid w:val="00A732B7"/>
  </w:style>
  <w:style w:type="paragraph" w:customStyle="1" w:styleId="95C8C422EF0B438983B98CA673CA4C71">
    <w:name w:val="95C8C422EF0B438983B98CA673CA4C71"/>
    <w:rsid w:val="00A732B7"/>
  </w:style>
  <w:style w:type="paragraph" w:customStyle="1" w:styleId="45195B071D5F43228A24DC184CCD3D6B">
    <w:name w:val="45195B071D5F43228A24DC184CCD3D6B"/>
    <w:rsid w:val="00A732B7"/>
  </w:style>
  <w:style w:type="paragraph" w:customStyle="1" w:styleId="C6474A988BFA4DD89B99CC7C79B5FA09">
    <w:name w:val="C6474A988BFA4DD89B99CC7C79B5FA09"/>
    <w:rsid w:val="00A732B7"/>
  </w:style>
  <w:style w:type="paragraph" w:customStyle="1" w:styleId="0E9FFD2D45CE402CA92F9425FCF89B32">
    <w:name w:val="0E9FFD2D45CE402CA92F9425FCF89B32"/>
    <w:rsid w:val="00A732B7"/>
  </w:style>
  <w:style w:type="paragraph" w:customStyle="1" w:styleId="464DA222DA124CE0AEAF01B7067716D6">
    <w:name w:val="464DA222DA124CE0AEAF01B7067716D6"/>
    <w:rsid w:val="00A732B7"/>
  </w:style>
  <w:style w:type="paragraph" w:customStyle="1" w:styleId="0BCD2B1608C84A958D451C4B5630063E">
    <w:name w:val="0BCD2B1608C84A958D451C4B5630063E"/>
    <w:rsid w:val="00A732B7"/>
  </w:style>
  <w:style w:type="paragraph" w:customStyle="1" w:styleId="40F53F2C6444433AB3BB7AAFFC151FCA">
    <w:name w:val="40F53F2C6444433AB3BB7AAFFC151FCA"/>
    <w:rsid w:val="00A732B7"/>
  </w:style>
  <w:style w:type="paragraph" w:customStyle="1" w:styleId="234C42211D194F06B1DA628EFC3AEDE8">
    <w:name w:val="234C42211D194F06B1DA628EFC3AEDE8"/>
    <w:rsid w:val="00A732B7"/>
  </w:style>
  <w:style w:type="paragraph" w:customStyle="1" w:styleId="6973CAD7B87F407882A182EB12AB9ADC">
    <w:name w:val="6973CAD7B87F407882A182EB12AB9ADC"/>
    <w:rsid w:val="00A732B7"/>
  </w:style>
  <w:style w:type="paragraph" w:customStyle="1" w:styleId="AE493C8CCFA84F4E9FA11A9BA83AD1D6">
    <w:name w:val="AE493C8CCFA84F4E9FA11A9BA83AD1D6"/>
    <w:rsid w:val="00A732B7"/>
  </w:style>
  <w:style w:type="paragraph" w:customStyle="1" w:styleId="A3A144CE9E684AF0A6EA1D557AFCB31E">
    <w:name w:val="A3A144CE9E684AF0A6EA1D557AFCB31E"/>
    <w:rsid w:val="00A732B7"/>
  </w:style>
  <w:style w:type="paragraph" w:customStyle="1" w:styleId="C919B5BDE17E462FA65F78FCBFDAF47E">
    <w:name w:val="C919B5BDE17E462FA65F78FCBFDAF47E"/>
    <w:rsid w:val="00A732B7"/>
  </w:style>
  <w:style w:type="paragraph" w:customStyle="1" w:styleId="E09CBE70589940DAA910AAE7BBE56E88">
    <w:name w:val="E09CBE70589940DAA910AAE7BBE56E88"/>
    <w:rsid w:val="00A732B7"/>
  </w:style>
  <w:style w:type="paragraph" w:customStyle="1" w:styleId="E75130CB04A84E42AC8E269BA9398193">
    <w:name w:val="E75130CB04A84E42AC8E269BA9398193"/>
    <w:rsid w:val="00DE673B"/>
  </w:style>
  <w:style w:type="paragraph" w:customStyle="1" w:styleId="B20DB76BB9804753AB5AB8ECE90C352D">
    <w:name w:val="B20DB76BB9804753AB5AB8ECE90C352D"/>
    <w:rsid w:val="00DE673B"/>
  </w:style>
  <w:style w:type="paragraph" w:customStyle="1" w:styleId="AA765F99D17741C9A3B9750DEA31D1A1">
    <w:name w:val="AA765F99D17741C9A3B9750DEA31D1A1"/>
    <w:rsid w:val="00DE673B"/>
  </w:style>
  <w:style w:type="paragraph" w:customStyle="1" w:styleId="5051025F00034262B2170E0D83AA6064">
    <w:name w:val="5051025F00034262B2170E0D83AA6064"/>
    <w:rsid w:val="00DE673B"/>
  </w:style>
  <w:style w:type="paragraph" w:customStyle="1" w:styleId="0BF95995BABE4D139E5B2A36442E655C">
    <w:name w:val="0BF95995BABE4D139E5B2A36442E655C"/>
    <w:rsid w:val="00DE673B"/>
  </w:style>
  <w:style w:type="paragraph" w:customStyle="1" w:styleId="BF2A3BB4EE6B453585FCFCB51D0F567E">
    <w:name w:val="BF2A3BB4EE6B453585FCFCB51D0F567E"/>
    <w:rsid w:val="00DE673B"/>
  </w:style>
  <w:style w:type="paragraph" w:customStyle="1" w:styleId="95D3655F4EB7413687E26B2244072A68">
    <w:name w:val="95D3655F4EB7413687E26B2244072A68"/>
    <w:rsid w:val="00273637"/>
  </w:style>
  <w:style w:type="paragraph" w:customStyle="1" w:styleId="E58F9C548BC9482D9AF0BEDFC6498BCE">
    <w:name w:val="E58F9C548BC9482D9AF0BEDFC6498BCE"/>
    <w:rsid w:val="00273637"/>
  </w:style>
  <w:style w:type="paragraph" w:customStyle="1" w:styleId="F7985BE920994E95AB6B759F552C0339">
    <w:name w:val="F7985BE920994E95AB6B759F552C0339"/>
    <w:rsid w:val="00EB11C4"/>
  </w:style>
  <w:style w:type="paragraph" w:customStyle="1" w:styleId="31401E726A1D4FC68AE48BCD36F4D87C">
    <w:name w:val="31401E726A1D4FC68AE48BCD36F4D87C"/>
    <w:rsid w:val="00EB11C4"/>
  </w:style>
  <w:style w:type="paragraph" w:customStyle="1" w:styleId="8AE3038E5F1248778C2C559899FDE104">
    <w:name w:val="8AE3038E5F1248778C2C559899FDE104"/>
    <w:rsid w:val="00EB11C4"/>
  </w:style>
  <w:style w:type="paragraph" w:customStyle="1" w:styleId="8B40D6C8A548419FA402D7C8EE5817CB">
    <w:name w:val="8B40D6C8A548419FA402D7C8EE5817CB"/>
    <w:rsid w:val="00EB11C4"/>
  </w:style>
  <w:style w:type="paragraph" w:customStyle="1" w:styleId="B57657CEC3D043908B4C4E4AA138BD7C">
    <w:name w:val="B57657CEC3D043908B4C4E4AA138BD7C"/>
    <w:rsid w:val="00E246A7"/>
  </w:style>
  <w:style w:type="paragraph" w:customStyle="1" w:styleId="86EBC0EBF6D5482E966C4C9648887375">
    <w:name w:val="86EBC0EBF6D5482E966C4C9648887375"/>
    <w:rsid w:val="00E246A7"/>
  </w:style>
  <w:style w:type="paragraph" w:customStyle="1" w:styleId="D83F4FFE1B8A4360843EC3C082EE861C">
    <w:name w:val="D83F4FFE1B8A4360843EC3C082EE861C"/>
    <w:rsid w:val="00E246A7"/>
  </w:style>
  <w:style w:type="paragraph" w:customStyle="1" w:styleId="51ABD1CA16B747599334763CDAC13A85">
    <w:name w:val="51ABD1CA16B747599334763CDAC13A85"/>
    <w:rsid w:val="00E246A7"/>
  </w:style>
  <w:style w:type="paragraph" w:customStyle="1" w:styleId="02C45B86452F469384F628C6FC4AA34E">
    <w:name w:val="02C45B86452F469384F628C6FC4AA34E"/>
    <w:rsid w:val="00E246A7"/>
  </w:style>
  <w:style w:type="paragraph" w:customStyle="1" w:styleId="DFB70FBA6E4945C0904528D9B2C7E590">
    <w:name w:val="DFB70FBA6E4945C0904528D9B2C7E590"/>
    <w:rsid w:val="00E246A7"/>
  </w:style>
  <w:style w:type="paragraph" w:customStyle="1" w:styleId="11CFC38435F6415FB0CD0DF009FCC414">
    <w:name w:val="11CFC38435F6415FB0CD0DF009FCC414"/>
    <w:rsid w:val="00E246A7"/>
  </w:style>
  <w:style w:type="paragraph" w:customStyle="1" w:styleId="3026BDC3BF954D059926D8F1C0DA4653">
    <w:name w:val="3026BDC3BF954D059926D8F1C0DA4653"/>
    <w:rsid w:val="00E246A7"/>
  </w:style>
  <w:style w:type="paragraph" w:customStyle="1" w:styleId="048B218F9A13442C86C5FC89A34526C4">
    <w:name w:val="048B218F9A13442C86C5FC89A34526C4"/>
    <w:rsid w:val="00DD1F5E"/>
  </w:style>
  <w:style w:type="paragraph" w:customStyle="1" w:styleId="5A8A60CF61F2442A909BA9DEB2C7B8D3">
    <w:name w:val="5A8A60CF61F2442A909BA9DEB2C7B8D3"/>
    <w:rsid w:val="00DD1F5E"/>
  </w:style>
  <w:style w:type="paragraph" w:customStyle="1" w:styleId="EEFAB7A2DEA9421BB856FB3276B7208E">
    <w:name w:val="EEFAB7A2DEA9421BB856FB3276B7208E"/>
    <w:rsid w:val="00DD1F5E"/>
  </w:style>
  <w:style w:type="paragraph" w:customStyle="1" w:styleId="46AB6078A0144C4881C66563AE71AE79">
    <w:name w:val="46AB6078A0144C4881C66563AE71AE79"/>
    <w:rsid w:val="00DD1F5E"/>
  </w:style>
  <w:style w:type="paragraph" w:customStyle="1" w:styleId="C691FD935C6F432B9562137CE09BF4B7">
    <w:name w:val="C691FD935C6F432B9562137CE09BF4B7"/>
    <w:rsid w:val="00DD1F5E"/>
  </w:style>
  <w:style w:type="paragraph" w:customStyle="1" w:styleId="15E308792BB64553BD8EABD02D7576B5">
    <w:name w:val="15E308792BB64553BD8EABD02D7576B5"/>
    <w:rsid w:val="00DD1F5E"/>
  </w:style>
  <w:style w:type="paragraph" w:customStyle="1" w:styleId="169C683B5DE049CB9182E868CB8CF77A">
    <w:name w:val="169C683B5DE049CB9182E868CB8CF77A"/>
    <w:rsid w:val="00DD1F5E"/>
  </w:style>
  <w:style w:type="paragraph" w:customStyle="1" w:styleId="E1916BB5379F4D3192E00783EB8C453F">
    <w:name w:val="E1916BB5379F4D3192E00783EB8C453F"/>
    <w:rsid w:val="00DD1F5E"/>
  </w:style>
  <w:style w:type="paragraph" w:customStyle="1" w:styleId="769D66FDDED046EAA2BCCA737FEED421">
    <w:name w:val="769D66FDDED046EAA2BCCA737FEED421"/>
    <w:rsid w:val="00DD1F5E"/>
  </w:style>
  <w:style w:type="paragraph" w:customStyle="1" w:styleId="7C5AB435DDBA41F4ACDBDAB4D9C43DD3">
    <w:name w:val="7C5AB435DDBA41F4ACDBDAB4D9C43DD3"/>
    <w:rsid w:val="00DD1F5E"/>
  </w:style>
  <w:style w:type="paragraph" w:customStyle="1" w:styleId="8AAD0867EDE0444BAF0CC1A345658FB1">
    <w:name w:val="8AAD0867EDE0444BAF0CC1A345658FB1"/>
    <w:rsid w:val="00DD1F5E"/>
  </w:style>
  <w:style w:type="paragraph" w:customStyle="1" w:styleId="CB1396A4BB9A44AF85FEB0B2893400D4">
    <w:name w:val="CB1396A4BB9A44AF85FEB0B2893400D4"/>
    <w:rsid w:val="00DD1F5E"/>
  </w:style>
  <w:style w:type="paragraph" w:customStyle="1" w:styleId="B17709A085C54E2C8FB547D95C0269CC">
    <w:name w:val="B17709A085C54E2C8FB547D95C0269CC"/>
    <w:rsid w:val="00DD1F5E"/>
  </w:style>
  <w:style w:type="paragraph" w:customStyle="1" w:styleId="938D900402BF40CF9B032F3D092CABBC">
    <w:name w:val="938D900402BF40CF9B032F3D092CABBC"/>
    <w:rsid w:val="00DD1F5E"/>
  </w:style>
  <w:style w:type="paragraph" w:customStyle="1" w:styleId="B25DCFCEE65C41F1BE10865CAEF47868">
    <w:name w:val="B25DCFCEE65C41F1BE10865CAEF47868"/>
    <w:rsid w:val="00DD1F5E"/>
  </w:style>
  <w:style w:type="paragraph" w:customStyle="1" w:styleId="593D56B67D164A3BB2E22A9822EAB9ED">
    <w:name w:val="593D56B67D164A3BB2E22A9822EAB9ED"/>
    <w:rsid w:val="00DD1F5E"/>
  </w:style>
  <w:style w:type="paragraph" w:customStyle="1" w:styleId="F12C76394A2C490AA8B3339F6F39D0C6">
    <w:name w:val="F12C76394A2C490AA8B3339F6F39D0C6"/>
    <w:rsid w:val="00DD1F5E"/>
  </w:style>
  <w:style w:type="paragraph" w:customStyle="1" w:styleId="B735AEFA235C42699D5C07797A4903E7">
    <w:name w:val="B735AEFA235C42699D5C07797A4903E7"/>
    <w:rsid w:val="00DD1F5E"/>
  </w:style>
  <w:style w:type="paragraph" w:customStyle="1" w:styleId="00FFC69422A74B8CA07FD78FF29D19C4">
    <w:name w:val="00FFC69422A74B8CA07FD78FF29D19C4"/>
    <w:rsid w:val="00DD1F5E"/>
  </w:style>
  <w:style w:type="paragraph" w:customStyle="1" w:styleId="DB52B3703A124CDEAD00578CF43152B8">
    <w:name w:val="DB52B3703A124CDEAD00578CF43152B8"/>
    <w:rsid w:val="00DD1F5E"/>
  </w:style>
  <w:style w:type="paragraph" w:customStyle="1" w:styleId="FDAC09781DD346EFAF7D6B3E543E50C9">
    <w:name w:val="FDAC09781DD346EFAF7D6B3E543E50C9"/>
    <w:rsid w:val="00DD1F5E"/>
  </w:style>
  <w:style w:type="paragraph" w:customStyle="1" w:styleId="0E3CE09ACB8A41BE90F8FFAD64F52FF0">
    <w:name w:val="0E3CE09ACB8A41BE90F8FFAD64F52FF0"/>
    <w:rsid w:val="00DD1F5E"/>
  </w:style>
  <w:style w:type="paragraph" w:customStyle="1" w:styleId="626FE61AF9184080A8F87138C496480D">
    <w:name w:val="626FE61AF9184080A8F87138C496480D"/>
    <w:rsid w:val="00DD1F5E"/>
  </w:style>
  <w:style w:type="paragraph" w:customStyle="1" w:styleId="9F9385F90B434C49982D088775D205E4">
    <w:name w:val="9F9385F90B434C49982D088775D205E4"/>
    <w:rsid w:val="00DD1F5E"/>
  </w:style>
  <w:style w:type="paragraph" w:customStyle="1" w:styleId="4830C39F8E304D48B9691EF280CE119A">
    <w:name w:val="4830C39F8E304D48B9691EF280CE119A"/>
    <w:rsid w:val="00DD1F5E"/>
  </w:style>
  <w:style w:type="paragraph" w:customStyle="1" w:styleId="A9595CE2F93F42359C31E03719F52B3E">
    <w:name w:val="A9595CE2F93F42359C31E03719F52B3E"/>
    <w:rsid w:val="00DD1F5E"/>
  </w:style>
  <w:style w:type="paragraph" w:customStyle="1" w:styleId="AC6EFFC8ACAD40FCBC38870057343CA9">
    <w:name w:val="AC6EFFC8ACAD40FCBC38870057343CA9"/>
    <w:rsid w:val="00DD1F5E"/>
  </w:style>
  <w:style w:type="paragraph" w:customStyle="1" w:styleId="3A3FD65B3EC24B40AFB0FD35228AB15A">
    <w:name w:val="3A3FD65B3EC24B40AFB0FD35228AB15A"/>
    <w:rsid w:val="00DD1F5E"/>
  </w:style>
  <w:style w:type="paragraph" w:customStyle="1" w:styleId="DEF1D274148E42AD9E5A293B57003895">
    <w:name w:val="DEF1D274148E42AD9E5A293B57003895"/>
    <w:rsid w:val="00DD1F5E"/>
  </w:style>
  <w:style w:type="paragraph" w:customStyle="1" w:styleId="9C814685F02D4B7DB6DA71E5A33057EE">
    <w:name w:val="9C814685F02D4B7DB6DA71E5A33057EE"/>
    <w:rsid w:val="00DD1F5E"/>
  </w:style>
  <w:style w:type="paragraph" w:customStyle="1" w:styleId="043D819E13E0452C9F44BB944D7692A0">
    <w:name w:val="043D819E13E0452C9F44BB944D7692A0"/>
    <w:rsid w:val="00DD1F5E"/>
  </w:style>
  <w:style w:type="paragraph" w:customStyle="1" w:styleId="3AC76EB51444472CA132F9C20EBF3866">
    <w:name w:val="3AC76EB51444472CA132F9C20EBF3866"/>
    <w:rsid w:val="00DD1F5E"/>
  </w:style>
  <w:style w:type="paragraph" w:customStyle="1" w:styleId="06BEC856DD4C469C91AB4CB50F5C5C01">
    <w:name w:val="06BEC856DD4C469C91AB4CB50F5C5C01"/>
    <w:rsid w:val="00DD1F5E"/>
  </w:style>
  <w:style w:type="paragraph" w:customStyle="1" w:styleId="1F25889FAB7D4A49B9ECA5FA8C23BFF2">
    <w:name w:val="1F25889FAB7D4A49B9ECA5FA8C23BFF2"/>
    <w:rsid w:val="00DD1F5E"/>
  </w:style>
  <w:style w:type="paragraph" w:customStyle="1" w:styleId="3220B380A5E24CC7821DD7B1401CEC68">
    <w:name w:val="3220B380A5E24CC7821DD7B1401CEC68"/>
    <w:rsid w:val="00DD1F5E"/>
  </w:style>
  <w:style w:type="paragraph" w:customStyle="1" w:styleId="7098959C2B0C418F9B680DF0BC8B5F33">
    <w:name w:val="7098959C2B0C418F9B680DF0BC8B5F33"/>
    <w:rsid w:val="00DD1F5E"/>
  </w:style>
  <w:style w:type="paragraph" w:customStyle="1" w:styleId="46C8BF39573A41FAACE8D34345D3039A">
    <w:name w:val="46C8BF39573A41FAACE8D34345D3039A"/>
    <w:rsid w:val="00DD1F5E"/>
  </w:style>
  <w:style w:type="paragraph" w:customStyle="1" w:styleId="A7B617BFBA40481793B6AD944A7791E0">
    <w:name w:val="A7B617BFBA40481793B6AD944A7791E0"/>
    <w:rsid w:val="00DD1F5E"/>
  </w:style>
  <w:style w:type="paragraph" w:customStyle="1" w:styleId="97BC3A1796F34C04A2ABD75A40652E2F">
    <w:name w:val="97BC3A1796F34C04A2ABD75A40652E2F"/>
    <w:rsid w:val="00DD1F5E"/>
  </w:style>
  <w:style w:type="paragraph" w:customStyle="1" w:styleId="A1911993B9814A399E7B6094B2D7492C">
    <w:name w:val="A1911993B9814A399E7B6094B2D7492C"/>
    <w:rsid w:val="00DD1F5E"/>
  </w:style>
  <w:style w:type="paragraph" w:customStyle="1" w:styleId="FCB6C2E3592E4DDFA178924831A49057">
    <w:name w:val="FCB6C2E3592E4DDFA178924831A49057"/>
    <w:rsid w:val="00DD1F5E"/>
  </w:style>
  <w:style w:type="paragraph" w:customStyle="1" w:styleId="1E61421B690745E29B7693357DCF7FA9">
    <w:name w:val="1E61421B690745E29B7693357DCF7FA9"/>
    <w:rsid w:val="00DD1F5E"/>
  </w:style>
  <w:style w:type="paragraph" w:customStyle="1" w:styleId="2DEB4C00C279447DAED6529163A9F7A6">
    <w:name w:val="2DEB4C00C279447DAED6529163A9F7A6"/>
    <w:rsid w:val="00DD1F5E"/>
  </w:style>
  <w:style w:type="paragraph" w:customStyle="1" w:styleId="2B18D753EE1C4B1DAD5F4AC0DE27A689">
    <w:name w:val="2B18D753EE1C4B1DAD5F4AC0DE27A689"/>
    <w:rsid w:val="00DD1F5E"/>
  </w:style>
  <w:style w:type="paragraph" w:customStyle="1" w:styleId="C69A196E91964955AE21677B96D0EC0D">
    <w:name w:val="C69A196E91964955AE21677B96D0EC0D"/>
    <w:rsid w:val="00DD1F5E"/>
  </w:style>
  <w:style w:type="paragraph" w:customStyle="1" w:styleId="1AE4AF0FC0704809845989A40046F6B9">
    <w:name w:val="1AE4AF0FC0704809845989A40046F6B9"/>
    <w:rsid w:val="00DD1F5E"/>
  </w:style>
  <w:style w:type="paragraph" w:customStyle="1" w:styleId="EAFACAA058E9427899487C5E048F54E1">
    <w:name w:val="EAFACAA058E9427899487C5E048F54E1"/>
    <w:rsid w:val="00DD1F5E"/>
  </w:style>
  <w:style w:type="paragraph" w:customStyle="1" w:styleId="F900F49877FD4A4F8F169426FB484EF7">
    <w:name w:val="F900F49877FD4A4F8F169426FB484EF7"/>
    <w:rsid w:val="00DD1F5E"/>
  </w:style>
  <w:style w:type="paragraph" w:customStyle="1" w:styleId="EDCFB3AE161A4EBEA18B149B7E7F4144">
    <w:name w:val="EDCFB3AE161A4EBEA18B149B7E7F4144"/>
    <w:rsid w:val="00DD1F5E"/>
  </w:style>
  <w:style w:type="paragraph" w:customStyle="1" w:styleId="6E7306405813460FB9DFF7FBDD7B43B4">
    <w:name w:val="6E7306405813460FB9DFF7FBDD7B43B4"/>
    <w:rsid w:val="00DD1F5E"/>
  </w:style>
  <w:style w:type="paragraph" w:customStyle="1" w:styleId="E5928A1942BA49C0A4EB62490241B49F">
    <w:name w:val="E5928A1942BA49C0A4EB62490241B49F"/>
    <w:rsid w:val="00DD1F5E"/>
  </w:style>
  <w:style w:type="paragraph" w:customStyle="1" w:styleId="2E0402B740DF4D628401EBDF11F9F720">
    <w:name w:val="2E0402B740DF4D628401EBDF11F9F720"/>
    <w:rsid w:val="00DD1F5E"/>
  </w:style>
  <w:style w:type="paragraph" w:customStyle="1" w:styleId="8F29530227F94DA8911EE7E504699581">
    <w:name w:val="8F29530227F94DA8911EE7E504699581"/>
    <w:rsid w:val="00DD1F5E"/>
  </w:style>
  <w:style w:type="paragraph" w:customStyle="1" w:styleId="C42C4511ECCD4B488AD9E32E79125A83">
    <w:name w:val="C42C4511ECCD4B488AD9E32E79125A83"/>
    <w:rsid w:val="00DD1F5E"/>
  </w:style>
  <w:style w:type="paragraph" w:customStyle="1" w:styleId="61FCCE46A44B4311B558C8FE16727F5F">
    <w:name w:val="61FCCE46A44B4311B558C8FE16727F5F"/>
    <w:rsid w:val="00DD1F5E"/>
  </w:style>
  <w:style w:type="paragraph" w:customStyle="1" w:styleId="16543208561A4EE3B6702C36E53D050E">
    <w:name w:val="16543208561A4EE3B6702C36E53D050E"/>
    <w:rsid w:val="00DD1F5E"/>
  </w:style>
  <w:style w:type="paragraph" w:customStyle="1" w:styleId="089B7DEF08C64ADDA61D502AFCD6ECA6">
    <w:name w:val="089B7DEF08C64ADDA61D502AFCD6ECA6"/>
    <w:rsid w:val="00DD1F5E"/>
  </w:style>
  <w:style w:type="paragraph" w:customStyle="1" w:styleId="634D485097E64D13939292CD59E6312F">
    <w:name w:val="634D485097E64D13939292CD59E6312F"/>
    <w:rsid w:val="00DD1F5E"/>
  </w:style>
  <w:style w:type="paragraph" w:customStyle="1" w:styleId="B64A5B132F8B42D39E71D4DABA31E8C1">
    <w:name w:val="B64A5B132F8B42D39E71D4DABA31E8C1"/>
    <w:rsid w:val="00DD1F5E"/>
  </w:style>
  <w:style w:type="paragraph" w:customStyle="1" w:styleId="A12FC4814189497492946E5CC238AE01">
    <w:name w:val="A12FC4814189497492946E5CC238AE01"/>
    <w:rsid w:val="00DD1F5E"/>
  </w:style>
  <w:style w:type="paragraph" w:customStyle="1" w:styleId="C97FBEC8E9DC47A587112B46AC732ECF">
    <w:name w:val="C97FBEC8E9DC47A587112B46AC732ECF"/>
    <w:rsid w:val="00DD1F5E"/>
  </w:style>
  <w:style w:type="paragraph" w:customStyle="1" w:styleId="C07BAC5FCED941E5A229CF3C2A96BBDD">
    <w:name w:val="C07BAC5FCED941E5A229CF3C2A96BBDD"/>
    <w:rsid w:val="00DD1F5E"/>
  </w:style>
  <w:style w:type="paragraph" w:customStyle="1" w:styleId="8776E4DC40414F1AB72270604585BDA6">
    <w:name w:val="8776E4DC40414F1AB72270604585BDA6"/>
    <w:rsid w:val="00B20C44"/>
  </w:style>
  <w:style w:type="paragraph" w:customStyle="1" w:styleId="38ED8E352ADB4C2D869DAEC2FB11529B">
    <w:name w:val="38ED8E352ADB4C2D869DAEC2FB11529B"/>
    <w:rsid w:val="00B20C44"/>
  </w:style>
  <w:style w:type="paragraph" w:customStyle="1" w:styleId="63B7B8851E414E44ADFE9F8D7130C38B">
    <w:name w:val="63B7B8851E414E44ADFE9F8D7130C38B"/>
    <w:rsid w:val="00FC37AF"/>
  </w:style>
  <w:style w:type="paragraph" w:customStyle="1" w:styleId="84E216FA0F1245CE9ACB10DFD692C4B2">
    <w:name w:val="84E216FA0F1245CE9ACB10DFD692C4B2"/>
    <w:rsid w:val="00FC37AF"/>
  </w:style>
  <w:style w:type="paragraph" w:customStyle="1" w:styleId="DD79F61182C74C1E9AA6F3AF2A2274D2">
    <w:name w:val="DD79F61182C74C1E9AA6F3AF2A2274D2"/>
    <w:rsid w:val="00FC37AF"/>
  </w:style>
  <w:style w:type="paragraph" w:customStyle="1" w:styleId="8CDBFAA5AEA6408D841FC0AA291151BC">
    <w:name w:val="8CDBFAA5AEA6408D841FC0AA291151BC"/>
    <w:rsid w:val="00FC37AF"/>
  </w:style>
  <w:style w:type="paragraph" w:customStyle="1" w:styleId="943D42D1D40C4E32ADFFC6FE39E5E889">
    <w:name w:val="943D42D1D40C4E32ADFFC6FE39E5E889"/>
    <w:rsid w:val="00FC37AF"/>
  </w:style>
  <w:style w:type="paragraph" w:customStyle="1" w:styleId="7604EA3E85BB4673AD23329301E0DE7C">
    <w:name w:val="7604EA3E85BB4673AD23329301E0DE7C"/>
    <w:rsid w:val="00FC37AF"/>
  </w:style>
  <w:style w:type="paragraph" w:customStyle="1" w:styleId="95A74152B287419C962D5DE6DAC609AB">
    <w:name w:val="95A74152B287419C962D5DE6DAC609AB"/>
    <w:rsid w:val="00FC37AF"/>
  </w:style>
  <w:style w:type="paragraph" w:customStyle="1" w:styleId="AEEEF9B66CD542C9B7936C4FB888ABDC">
    <w:name w:val="AEEEF9B66CD542C9B7936C4FB888ABDC"/>
    <w:rsid w:val="00FC37AF"/>
  </w:style>
  <w:style w:type="paragraph" w:customStyle="1" w:styleId="75814946A682433289A6DA3446C2B169">
    <w:name w:val="75814946A682433289A6DA3446C2B169"/>
    <w:rsid w:val="00A93787"/>
  </w:style>
  <w:style w:type="paragraph" w:customStyle="1" w:styleId="F69F5D3BC94140A191ADA9C63132309E">
    <w:name w:val="F69F5D3BC94140A191ADA9C63132309E"/>
    <w:rsid w:val="00A93787"/>
  </w:style>
  <w:style w:type="paragraph" w:customStyle="1" w:styleId="8177EDED42E84E488DD0DB7755609BE7">
    <w:name w:val="8177EDED42E84E488DD0DB7755609BE7"/>
    <w:rsid w:val="00B25766"/>
  </w:style>
  <w:style w:type="paragraph" w:customStyle="1" w:styleId="90C93450809640C89B017B9D850CCF5C">
    <w:name w:val="90C93450809640C89B017B9D850CCF5C"/>
    <w:rsid w:val="00B25766"/>
  </w:style>
  <w:style w:type="paragraph" w:customStyle="1" w:styleId="1525A17811EF487EA42392DD62C595C7">
    <w:name w:val="1525A17811EF487EA42392DD62C595C7"/>
    <w:rsid w:val="00B25766"/>
  </w:style>
  <w:style w:type="paragraph" w:customStyle="1" w:styleId="41F38E2831F3484CAAAC5395DC5F306F">
    <w:name w:val="41F38E2831F3484CAAAC5395DC5F306F"/>
    <w:rsid w:val="00B25766"/>
  </w:style>
  <w:style w:type="paragraph" w:customStyle="1" w:styleId="713D9639A20240B986721B28C8CFB504">
    <w:name w:val="713D9639A20240B986721B28C8CFB504"/>
    <w:rsid w:val="00B25766"/>
  </w:style>
  <w:style w:type="paragraph" w:customStyle="1" w:styleId="50BC2D56582E492583B3FA2D108177C0">
    <w:name w:val="50BC2D56582E492583B3FA2D108177C0"/>
    <w:rsid w:val="00B25766"/>
  </w:style>
  <w:style w:type="paragraph" w:customStyle="1" w:styleId="948C1ABD891F47AE92094E8ED445C468">
    <w:name w:val="948C1ABD891F47AE92094E8ED445C468"/>
    <w:rsid w:val="00B25766"/>
  </w:style>
  <w:style w:type="paragraph" w:customStyle="1" w:styleId="5510B4824AEB4DCF8730E21282AFBE73">
    <w:name w:val="5510B4824AEB4DCF8730E21282AFBE73"/>
    <w:rsid w:val="00B25766"/>
  </w:style>
  <w:style w:type="paragraph" w:customStyle="1" w:styleId="A2EDD1D857FD4D348941E0EB997BC38A">
    <w:name w:val="A2EDD1D857FD4D348941E0EB997BC38A"/>
    <w:rsid w:val="00B25766"/>
  </w:style>
  <w:style w:type="paragraph" w:customStyle="1" w:styleId="2CA89BD40C334199BB138103FCEC0F74">
    <w:name w:val="2CA89BD40C334199BB138103FCEC0F74"/>
    <w:rsid w:val="00B25766"/>
  </w:style>
  <w:style w:type="paragraph" w:customStyle="1" w:styleId="407D2140B1D04884A359785087CC642A">
    <w:name w:val="407D2140B1D04884A359785087CC642A"/>
    <w:rsid w:val="00B25766"/>
  </w:style>
  <w:style w:type="paragraph" w:customStyle="1" w:styleId="4FC0DA5710E94DA7A756B0EBAC30DDCC">
    <w:name w:val="4FC0DA5710E94DA7A756B0EBAC30DDCC"/>
    <w:rsid w:val="00B25766"/>
  </w:style>
  <w:style w:type="paragraph" w:customStyle="1" w:styleId="F019ED365C0642288A94BBE2D755F626">
    <w:name w:val="F019ED365C0642288A94BBE2D755F626"/>
    <w:rsid w:val="00B25766"/>
  </w:style>
  <w:style w:type="paragraph" w:customStyle="1" w:styleId="4118D8E013FC40EA9908B0F2EBEE48DB">
    <w:name w:val="4118D8E013FC40EA9908B0F2EBEE48DB"/>
    <w:rsid w:val="00B25766"/>
  </w:style>
  <w:style w:type="paragraph" w:customStyle="1" w:styleId="27816026C3984D778E4ABCB8E109C79C">
    <w:name w:val="27816026C3984D778E4ABCB8E109C79C"/>
    <w:rsid w:val="00B25766"/>
  </w:style>
  <w:style w:type="paragraph" w:customStyle="1" w:styleId="B5A902C057304FB7802822EA87E12E24">
    <w:name w:val="B5A902C057304FB7802822EA87E12E24"/>
    <w:rsid w:val="00B25766"/>
  </w:style>
  <w:style w:type="paragraph" w:customStyle="1" w:styleId="9A85A2D8253644ED98A3DC92F5094571">
    <w:name w:val="9A85A2D8253644ED98A3DC92F5094571"/>
    <w:rsid w:val="00B25766"/>
  </w:style>
  <w:style w:type="paragraph" w:customStyle="1" w:styleId="FBABE7328A034491AFA589F7071A35CC">
    <w:name w:val="FBABE7328A034491AFA589F7071A35CC"/>
    <w:rsid w:val="00B25766"/>
  </w:style>
  <w:style w:type="paragraph" w:customStyle="1" w:styleId="2E61402A26F94164B69DDC47C79BD296">
    <w:name w:val="2E61402A26F94164B69DDC47C79BD296"/>
    <w:rsid w:val="009B550E"/>
  </w:style>
  <w:style w:type="paragraph" w:customStyle="1" w:styleId="2D0D1EB031384F7690277744DEF467F6">
    <w:name w:val="2D0D1EB031384F7690277744DEF467F6"/>
    <w:rsid w:val="009B550E"/>
  </w:style>
  <w:style w:type="paragraph" w:customStyle="1" w:styleId="E06F1923085D4BD5B89E9A599EE71064">
    <w:name w:val="E06F1923085D4BD5B89E9A599EE71064"/>
    <w:rsid w:val="009B550E"/>
  </w:style>
  <w:style w:type="paragraph" w:customStyle="1" w:styleId="6A47B05EF8574BBDA3AAA284AD2CE403">
    <w:name w:val="6A47B05EF8574BBDA3AAA284AD2CE403"/>
    <w:rsid w:val="009B550E"/>
  </w:style>
  <w:style w:type="paragraph" w:customStyle="1" w:styleId="360A9B2050B647A199806E1ED6A516F0">
    <w:name w:val="360A9B2050B647A199806E1ED6A516F0"/>
    <w:rsid w:val="009B550E"/>
  </w:style>
  <w:style w:type="paragraph" w:customStyle="1" w:styleId="A3176A85E59347BFB179550150E6808E">
    <w:name w:val="A3176A85E59347BFB179550150E6808E"/>
    <w:rsid w:val="009B550E"/>
  </w:style>
  <w:style w:type="paragraph" w:customStyle="1" w:styleId="8A6B983BDEA348E98AFB750EC6411234">
    <w:name w:val="8A6B983BDEA348E98AFB750EC6411234"/>
    <w:rsid w:val="009B550E"/>
  </w:style>
  <w:style w:type="paragraph" w:customStyle="1" w:styleId="8575A6D065BF4DDA8C177FB518D2C2A9">
    <w:name w:val="8575A6D065BF4DDA8C177FB518D2C2A9"/>
    <w:rsid w:val="009B550E"/>
  </w:style>
  <w:style w:type="paragraph" w:customStyle="1" w:styleId="D84CC825CB244DC99DB04080DD8DAB53">
    <w:name w:val="D84CC825CB244DC99DB04080DD8DAB53"/>
    <w:rsid w:val="009B550E"/>
  </w:style>
  <w:style w:type="paragraph" w:customStyle="1" w:styleId="FB0464322B194F238909E3D8BDEAF586">
    <w:name w:val="FB0464322B194F238909E3D8BDEAF586"/>
    <w:rsid w:val="009B550E"/>
  </w:style>
  <w:style w:type="paragraph" w:customStyle="1" w:styleId="5B88428BDC2E4F7F9084F089EDB53A78">
    <w:name w:val="5B88428BDC2E4F7F9084F089EDB53A78"/>
    <w:rsid w:val="009B550E"/>
  </w:style>
  <w:style w:type="paragraph" w:customStyle="1" w:styleId="16007B920C3146A1AD889BD5FDC67D08">
    <w:name w:val="16007B920C3146A1AD889BD5FDC67D08"/>
    <w:rsid w:val="009B550E"/>
  </w:style>
  <w:style w:type="paragraph" w:customStyle="1" w:styleId="4C15929314774722AEEB8774F984B955">
    <w:name w:val="4C15929314774722AEEB8774F984B955"/>
    <w:rsid w:val="009B550E"/>
  </w:style>
  <w:style w:type="paragraph" w:customStyle="1" w:styleId="FAE236F7B4904A4696E2C8699D23367B">
    <w:name w:val="FAE236F7B4904A4696E2C8699D23367B"/>
    <w:rsid w:val="009B550E"/>
  </w:style>
  <w:style w:type="paragraph" w:customStyle="1" w:styleId="EBB14EA43B7E4806A8BDA406B7751770">
    <w:name w:val="EBB14EA43B7E4806A8BDA406B7751770"/>
    <w:rsid w:val="009B550E"/>
  </w:style>
  <w:style w:type="paragraph" w:customStyle="1" w:styleId="222EE7F4ECFB4E999C43A0D749FDBCD4">
    <w:name w:val="222EE7F4ECFB4E999C43A0D749FDBCD4"/>
    <w:rsid w:val="009B550E"/>
  </w:style>
  <w:style w:type="paragraph" w:customStyle="1" w:styleId="3FBCFEFFBD8D400E94629FCEFBC7C132">
    <w:name w:val="3FBCFEFFBD8D400E94629FCEFBC7C132"/>
    <w:rsid w:val="009B550E"/>
  </w:style>
  <w:style w:type="paragraph" w:customStyle="1" w:styleId="2AAA782A2ABD415C9C9C80A2F5F6D8E9">
    <w:name w:val="2AAA782A2ABD415C9C9C80A2F5F6D8E9"/>
    <w:rsid w:val="009B550E"/>
  </w:style>
  <w:style w:type="paragraph" w:customStyle="1" w:styleId="84C4F4C3760143EBA9E8C9E805CFDE4F">
    <w:name w:val="84C4F4C3760143EBA9E8C9E805CFDE4F"/>
    <w:rsid w:val="009B550E"/>
  </w:style>
  <w:style w:type="paragraph" w:customStyle="1" w:styleId="7FB555AA1A8949AB8C7908ED30F7A468">
    <w:name w:val="7FB555AA1A8949AB8C7908ED30F7A468"/>
    <w:rsid w:val="009B550E"/>
  </w:style>
  <w:style w:type="paragraph" w:customStyle="1" w:styleId="EFAE016E817A4773B38D83D8CF7CD11C">
    <w:name w:val="EFAE016E817A4773B38D83D8CF7CD11C"/>
    <w:rsid w:val="009B550E"/>
  </w:style>
  <w:style w:type="paragraph" w:customStyle="1" w:styleId="A6EE02120A224CAFBD98C8E0AE3F6C1F">
    <w:name w:val="A6EE02120A224CAFBD98C8E0AE3F6C1F"/>
    <w:rsid w:val="009B550E"/>
  </w:style>
  <w:style w:type="paragraph" w:customStyle="1" w:styleId="748AC9DAC48948978811C27D637C28A7">
    <w:name w:val="748AC9DAC48948978811C27D637C28A7"/>
    <w:rsid w:val="009B550E"/>
  </w:style>
  <w:style w:type="paragraph" w:customStyle="1" w:styleId="729533BD278D4828A6DC25B55D563C50">
    <w:name w:val="729533BD278D4828A6DC25B55D563C50"/>
    <w:rsid w:val="009B550E"/>
  </w:style>
  <w:style w:type="paragraph" w:customStyle="1" w:styleId="E6D483EFABF545DC9DE2B39272CEA7B4">
    <w:name w:val="E6D483EFABF545DC9DE2B39272CEA7B4"/>
    <w:rsid w:val="009B550E"/>
  </w:style>
  <w:style w:type="paragraph" w:customStyle="1" w:styleId="A728FE1C70C34259B406E3588AA758E6">
    <w:name w:val="A728FE1C70C34259B406E3588AA758E6"/>
    <w:rsid w:val="009B550E"/>
  </w:style>
  <w:style w:type="paragraph" w:customStyle="1" w:styleId="6932A684DF234264A987BC70B1610FB2">
    <w:name w:val="6932A684DF234264A987BC70B1610FB2"/>
    <w:rsid w:val="009B550E"/>
  </w:style>
  <w:style w:type="paragraph" w:customStyle="1" w:styleId="795E83C6C3454403A23834ECC86282CC">
    <w:name w:val="795E83C6C3454403A23834ECC86282CC"/>
    <w:rsid w:val="009B550E"/>
  </w:style>
  <w:style w:type="paragraph" w:customStyle="1" w:styleId="B3F4FE06054448CB8C3FC016FBC3E256">
    <w:name w:val="B3F4FE06054448CB8C3FC016FBC3E256"/>
    <w:rsid w:val="009B550E"/>
  </w:style>
  <w:style w:type="paragraph" w:customStyle="1" w:styleId="27EFCEB6EA6C490BB8FCBCC56F335B7D">
    <w:name w:val="27EFCEB6EA6C490BB8FCBCC56F335B7D"/>
    <w:rsid w:val="009B550E"/>
  </w:style>
  <w:style w:type="paragraph" w:customStyle="1" w:styleId="8FC39732335845E68C76BEB266E90D4B">
    <w:name w:val="8FC39732335845E68C76BEB266E90D4B"/>
    <w:rsid w:val="009B550E"/>
  </w:style>
  <w:style w:type="paragraph" w:customStyle="1" w:styleId="B2DC531B20F9466C81D0B988D053570D">
    <w:name w:val="B2DC531B20F9466C81D0B988D053570D"/>
    <w:rsid w:val="009B550E"/>
  </w:style>
  <w:style w:type="paragraph" w:customStyle="1" w:styleId="821DEF39BFE54174AB8429AAB4C91393">
    <w:name w:val="821DEF39BFE54174AB8429AAB4C91393"/>
    <w:rsid w:val="009B550E"/>
  </w:style>
  <w:style w:type="paragraph" w:customStyle="1" w:styleId="49F423384AF04C7C8C32CE01D6CE4E12">
    <w:name w:val="49F423384AF04C7C8C32CE01D6CE4E12"/>
    <w:rsid w:val="009B550E"/>
  </w:style>
  <w:style w:type="paragraph" w:customStyle="1" w:styleId="8723E81B25FE443F8D14BD2467B34B87">
    <w:name w:val="8723E81B25FE443F8D14BD2467B34B87"/>
    <w:rsid w:val="009B550E"/>
  </w:style>
  <w:style w:type="paragraph" w:customStyle="1" w:styleId="1A3AD142D41F4AC2B44F364963C79F6A">
    <w:name w:val="1A3AD142D41F4AC2B44F364963C79F6A"/>
    <w:rsid w:val="009B550E"/>
  </w:style>
  <w:style w:type="paragraph" w:customStyle="1" w:styleId="26F8BCDA984D4697842CF3A979E4FDDC">
    <w:name w:val="26F8BCDA984D4697842CF3A979E4FDDC"/>
    <w:rsid w:val="009B550E"/>
  </w:style>
  <w:style w:type="paragraph" w:customStyle="1" w:styleId="E13E38EC1BEF43FDBD57643CB53E898B">
    <w:name w:val="E13E38EC1BEF43FDBD57643CB53E898B"/>
    <w:rsid w:val="009B550E"/>
  </w:style>
  <w:style w:type="paragraph" w:customStyle="1" w:styleId="6B2020689D25446FB948B9C62690B376">
    <w:name w:val="6B2020689D25446FB948B9C62690B376"/>
    <w:rsid w:val="009B550E"/>
  </w:style>
  <w:style w:type="paragraph" w:customStyle="1" w:styleId="D98B568E42B045049CA19547DFBB2DBF">
    <w:name w:val="D98B568E42B045049CA19547DFBB2DBF"/>
    <w:rsid w:val="009B550E"/>
  </w:style>
  <w:style w:type="paragraph" w:customStyle="1" w:styleId="694C2FEDB883421B91943090A827A742">
    <w:name w:val="694C2FEDB883421B91943090A827A742"/>
    <w:rsid w:val="009B550E"/>
  </w:style>
  <w:style w:type="paragraph" w:customStyle="1" w:styleId="45005366ED8E4285B351650E3268FFAA">
    <w:name w:val="45005366ED8E4285B351650E3268FFAA"/>
    <w:rsid w:val="009B550E"/>
  </w:style>
  <w:style w:type="paragraph" w:customStyle="1" w:styleId="C6E15F5C65384F36A05EA1C90EE08D45">
    <w:name w:val="C6E15F5C65384F36A05EA1C90EE08D45"/>
    <w:rsid w:val="009B550E"/>
  </w:style>
  <w:style w:type="paragraph" w:customStyle="1" w:styleId="D6510863973B44E090B5BBF6860D8095">
    <w:name w:val="D6510863973B44E090B5BBF6860D8095"/>
    <w:rsid w:val="009B550E"/>
  </w:style>
  <w:style w:type="paragraph" w:customStyle="1" w:styleId="4DF4E87B274C48C4B063B75456E9DF90">
    <w:name w:val="4DF4E87B274C48C4B063B75456E9DF90"/>
    <w:rsid w:val="009B550E"/>
  </w:style>
  <w:style w:type="paragraph" w:customStyle="1" w:styleId="19FE29388585423D9EFB720FA03C6E48">
    <w:name w:val="19FE29388585423D9EFB720FA03C6E48"/>
    <w:rsid w:val="009B550E"/>
  </w:style>
  <w:style w:type="paragraph" w:customStyle="1" w:styleId="75F32097E7D34584BB9D3AB7DC15CEC9">
    <w:name w:val="75F32097E7D34584BB9D3AB7DC15CEC9"/>
    <w:rsid w:val="009B550E"/>
  </w:style>
  <w:style w:type="paragraph" w:customStyle="1" w:styleId="41F494001F4C4EAEAC0EE2D58CF3A83A">
    <w:name w:val="41F494001F4C4EAEAC0EE2D58CF3A83A"/>
    <w:rsid w:val="009B550E"/>
  </w:style>
  <w:style w:type="paragraph" w:customStyle="1" w:styleId="57AD85F6B141426B901913B3AB18C21F">
    <w:name w:val="57AD85F6B141426B901913B3AB18C21F"/>
    <w:rsid w:val="009B550E"/>
  </w:style>
  <w:style w:type="paragraph" w:customStyle="1" w:styleId="970738E0390341BB946340DDB8834932">
    <w:name w:val="970738E0390341BB946340DDB8834932"/>
    <w:rsid w:val="009B550E"/>
  </w:style>
  <w:style w:type="paragraph" w:customStyle="1" w:styleId="3D2E06DC1CEA41268426AAEFD7082BFD">
    <w:name w:val="3D2E06DC1CEA41268426AAEFD7082BFD"/>
    <w:rsid w:val="009B550E"/>
  </w:style>
  <w:style w:type="paragraph" w:customStyle="1" w:styleId="2606D4B0C4FC4E9AA215B95A67A8BDC7">
    <w:name w:val="2606D4B0C4FC4E9AA215B95A67A8BDC7"/>
    <w:rsid w:val="009B550E"/>
  </w:style>
  <w:style w:type="paragraph" w:customStyle="1" w:styleId="835ABDA9A0724636A9F5092719E949FA">
    <w:name w:val="835ABDA9A0724636A9F5092719E949FA"/>
    <w:rsid w:val="009B550E"/>
  </w:style>
  <w:style w:type="paragraph" w:customStyle="1" w:styleId="E773BF92AE264187BF4B10FCB61194C6">
    <w:name w:val="E773BF92AE264187BF4B10FCB61194C6"/>
    <w:rsid w:val="009B550E"/>
  </w:style>
  <w:style w:type="paragraph" w:customStyle="1" w:styleId="B479C6556F1644DA9E7039F2A3C21447">
    <w:name w:val="B479C6556F1644DA9E7039F2A3C21447"/>
    <w:rsid w:val="009248DD"/>
  </w:style>
  <w:style w:type="paragraph" w:customStyle="1" w:styleId="FC4412E7D7104CDE9CB926B7248A886B">
    <w:name w:val="FC4412E7D7104CDE9CB926B7248A886B"/>
    <w:rsid w:val="009248DD"/>
  </w:style>
  <w:style w:type="paragraph" w:customStyle="1" w:styleId="D42D7AF56FA54E5581B4BCE85A91FE33">
    <w:name w:val="D42D7AF56FA54E5581B4BCE85A91FE33"/>
    <w:rsid w:val="009248DD"/>
  </w:style>
  <w:style w:type="paragraph" w:customStyle="1" w:styleId="291BAB98CD084302B0307FFF1E9F681F">
    <w:name w:val="291BAB98CD084302B0307FFF1E9F681F"/>
    <w:rsid w:val="009248DD"/>
  </w:style>
  <w:style w:type="paragraph" w:customStyle="1" w:styleId="F9654F81C600482488C18330984470C3">
    <w:name w:val="F9654F81C600482488C18330984470C3"/>
    <w:rsid w:val="009248DD"/>
  </w:style>
  <w:style w:type="paragraph" w:customStyle="1" w:styleId="C39CA4D7F57643AEA66B897B29802E02">
    <w:name w:val="C39CA4D7F57643AEA66B897B29802E02"/>
    <w:rsid w:val="009248DD"/>
  </w:style>
  <w:style w:type="paragraph" w:customStyle="1" w:styleId="A90E55665FC245D7993CD6AEAA56A0C8">
    <w:name w:val="A90E55665FC245D7993CD6AEAA56A0C8"/>
    <w:rsid w:val="009248DD"/>
  </w:style>
  <w:style w:type="paragraph" w:customStyle="1" w:styleId="2A5D8D140BC443729F171C61928BE7A2">
    <w:name w:val="2A5D8D140BC443729F171C61928BE7A2"/>
    <w:rsid w:val="009248DD"/>
  </w:style>
  <w:style w:type="paragraph" w:customStyle="1" w:styleId="18E6FD9ECA324DF89A38A417386388F6">
    <w:name w:val="18E6FD9ECA324DF89A38A417386388F6"/>
    <w:rsid w:val="001A3C35"/>
  </w:style>
  <w:style w:type="paragraph" w:customStyle="1" w:styleId="EA36099BB72D4916B2691FBA225A479A">
    <w:name w:val="EA36099BB72D4916B2691FBA225A479A"/>
    <w:rsid w:val="001A3C35"/>
  </w:style>
  <w:style w:type="paragraph" w:customStyle="1" w:styleId="F79C4C8310394866924CD686429B3F64">
    <w:name w:val="F79C4C8310394866924CD686429B3F64"/>
    <w:rsid w:val="001A3C35"/>
  </w:style>
  <w:style w:type="paragraph" w:customStyle="1" w:styleId="5223521CC02A4D1799E831132813D442">
    <w:name w:val="5223521CC02A4D1799E831132813D442"/>
    <w:rsid w:val="001A3C35"/>
  </w:style>
  <w:style w:type="paragraph" w:customStyle="1" w:styleId="029505A0671448D4948A955B0CAC8CD2">
    <w:name w:val="029505A0671448D4948A955B0CAC8CD2"/>
    <w:rsid w:val="001A3C35"/>
  </w:style>
  <w:style w:type="paragraph" w:customStyle="1" w:styleId="E0974C57939B4A3F9F1CC0789A38BC9B">
    <w:name w:val="E0974C57939B4A3F9F1CC0789A38BC9B"/>
    <w:rsid w:val="001A3C35"/>
  </w:style>
  <w:style w:type="paragraph" w:customStyle="1" w:styleId="9E81CF5693E84AE794871E58161BD551">
    <w:name w:val="9E81CF5693E84AE794871E58161BD551"/>
    <w:rsid w:val="001A3C35"/>
  </w:style>
  <w:style w:type="paragraph" w:customStyle="1" w:styleId="3178A3BA37764FCC8B0587264123B08B">
    <w:name w:val="3178A3BA37764FCC8B0587264123B08B"/>
    <w:rsid w:val="001A3C35"/>
  </w:style>
  <w:style w:type="paragraph" w:customStyle="1" w:styleId="0425D9949B964BC0BDC2C1A1ECC90AEA">
    <w:name w:val="0425D9949B964BC0BDC2C1A1ECC90AEA"/>
    <w:rsid w:val="001A3C35"/>
  </w:style>
  <w:style w:type="paragraph" w:customStyle="1" w:styleId="EB414A56F3074CE29BD8381254E12B13">
    <w:name w:val="EB414A56F3074CE29BD8381254E12B13"/>
    <w:rsid w:val="001A3C35"/>
  </w:style>
  <w:style w:type="paragraph" w:customStyle="1" w:styleId="AB17735B25D74D96A37578EB896B52C5">
    <w:name w:val="AB17735B25D74D96A37578EB896B52C5"/>
    <w:rsid w:val="001A3C35"/>
  </w:style>
  <w:style w:type="paragraph" w:customStyle="1" w:styleId="85758097D8C34212AF8DAF95B08FCDF4">
    <w:name w:val="85758097D8C34212AF8DAF95B08FCDF4"/>
    <w:rsid w:val="001A3C35"/>
  </w:style>
  <w:style w:type="paragraph" w:customStyle="1" w:styleId="22BED116418F4AF6B8E2393A32363909">
    <w:name w:val="22BED116418F4AF6B8E2393A32363909"/>
    <w:rsid w:val="001A3C35"/>
  </w:style>
  <w:style w:type="paragraph" w:customStyle="1" w:styleId="307BB909485C4311BBC925D3CFFB4EB9">
    <w:name w:val="307BB909485C4311BBC925D3CFFB4EB9"/>
    <w:rsid w:val="001A3C35"/>
  </w:style>
  <w:style w:type="paragraph" w:customStyle="1" w:styleId="9209D801C5E246CA851F33ED5E38EC5B">
    <w:name w:val="9209D801C5E246CA851F33ED5E38EC5B"/>
    <w:rsid w:val="001A3C35"/>
  </w:style>
  <w:style w:type="paragraph" w:customStyle="1" w:styleId="5B99259E5F0F4219A390EAC7C6F3BC4A">
    <w:name w:val="5B99259E5F0F4219A390EAC7C6F3BC4A"/>
    <w:rsid w:val="001A3C35"/>
  </w:style>
  <w:style w:type="paragraph" w:customStyle="1" w:styleId="A89F380269A8474CA2D26B99D54FD795">
    <w:name w:val="A89F380269A8474CA2D26B99D54FD795"/>
    <w:rsid w:val="001A3C35"/>
  </w:style>
  <w:style w:type="paragraph" w:customStyle="1" w:styleId="57FD0D0C36EE4EC0A43336BFF95A2B3A">
    <w:name w:val="57FD0D0C36EE4EC0A43336BFF95A2B3A"/>
    <w:rsid w:val="001A3C35"/>
  </w:style>
  <w:style w:type="paragraph" w:customStyle="1" w:styleId="EAD57C8AAAEA4DC3B7D05DF5636AB741">
    <w:name w:val="EAD57C8AAAEA4DC3B7D05DF5636AB741"/>
    <w:rsid w:val="001A3C35"/>
  </w:style>
  <w:style w:type="paragraph" w:customStyle="1" w:styleId="14CF228A6E094452B2C96AA1464BC619">
    <w:name w:val="14CF228A6E094452B2C96AA1464BC619"/>
    <w:rsid w:val="001A3C35"/>
  </w:style>
  <w:style w:type="paragraph" w:customStyle="1" w:styleId="656398A15588432C8202DEAB1D522493">
    <w:name w:val="656398A15588432C8202DEAB1D522493"/>
    <w:rsid w:val="001A3C35"/>
  </w:style>
  <w:style w:type="paragraph" w:customStyle="1" w:styleId="D1A8F81C7B1D47EF82723A4C15B07895">
    <w:name w:val="D1A8F81C7B1D47EF82723A4C15B07895"/>
    <w:rsid w:val="001A3C35"/>
  </w:style>
  <w:style w:type="paragraph" w:customStyle="1" w:styleId="44BD56F6F70B4CA3B10AAA110CD80572">
    <w:name w:val="44BD56F6F70B4CA3B10AAA110CD80572"/>
    <w:rsid w:val="001A3C35"/>
  </w:style>
  <w:style w:type="paragraph" w:customStyle="1" w:styleId="1B08991C120546568B22DB96BE536307">
    <w:name w:val="1B08991C120546568B22DB96BE536307"/>
    <w:rsid w:val="001A3C35"/>
  </w:style>
  <w:style w:type="paragraph" w:customStyle="1" w:styleId="FD78D6F567F84973BA5EB69853287383">
    <w:name w:val="FD78D6F567F84973BA5EB69853287383"/>
    <w:rsid w:val="001A3C35"/>
  </w:style>
  <w:style w:type="paragraph" w:customStyle="1" w:styleId="5D70E0F275D540C397F638C9F7D04211">
    <w:name w:val="5D70E0F275D540C397F638C9F7D04211"/>
    <w:rsid w:val="001A3C35"/>
  </w:style>
  <w:style w:type="paragraph" w:customStyle="1" w:styleId="E5ADF56F50074096BF5F4B996380707A">
    <w:name w:val="E5ADF56F50074096BF5F4B996380707A"/>
    <w:rsid w:val="001A3C35"/>
  </w:style>
  <w:style w:type="paragraph" w:customStyle="1" w:styleId="11AAC405FEED42CA8A1BEEC0A0A292EB">
    <w:name w:val="11AAC405FEED42CA8A1BEEC0A0A292EB"/>
    <w:rsid w:val="001A3C35"/>
  </w:style>
  <w:style w:type="paragraph" w:customStyle="1" w:styleId="026DDE8B55A14F81A84F3087B79FC1BA">
    <w:name w:val="026DDE8B55A14F81A84F3087B79FC1BA"/>
    <w:rsid w:val="001A3C35"/>
  </w:style>
  <w:style w:type="paragraph" w:customStyle="1" w:styleId="22AF10376605494C847E3AC3B5AFC99D">
    <w:name w:val="22AF10376605494C847E3AC3B5AFC99D"/>
    <w:rsid w:val="001A3C35"/>
  </w:style>
  <w:style w:type="paragraph" w:customStyle="1" w:styleId="7326169C29D24F42A770CFDB930877E5">
    <w:name w:val="7326169C29D24F42A770CFDB930877E5"/>
    <w:rsid w:val="001A3C35"/>
  </w:style>
  <w:style w:type="paragraph" w:customStyle="1" w:styleId="5063F8D9291A4A299E2E6C826432A089">
    <w:name w:val="5063F8D9291A4A299E2E6C826432A089"/>
    <w:rsid w:val="001A3C35"/>
  </w:style>
  <w:style w:type="paragraph" w:customStyle="1" w:styleId="843192B59572427CA59D048EBC9BB6F1">
    <w:name w:val="843192B59572427CA59D048EBC9BB6F1"/>
    <w:rsid w:val="001A3C35"/>
  </w:style>
  <w:style w:type="paragraph" w:customStyle="1" w:styleId="BE36AAA301C74DEC9C28639A5BA9B354">
    <w:name w:val="BE36AAA301C74DEC9C28639A5BA9B354"/>
    <w:rsid w:val="001A3C35"/>
  </w:style>
  <w:style w:type="paragraph" w:customStyle="1" w:styleId="54582147559649649C2E4FF27A925DCA">
    <w:name w:val="54582147559649649C2E4FF27A925DCA"/>
    <w:rsid w:val="001A3C35"/>
  </w:style>
  <w:style w:type="paragraph" w:customStyle="1" w:styleId="0379F24208A14033A2A349BA11B20C57">
    <w:name w:val="0379F24208A14033A2A349BA11B20C57"/>
    <w:rsid w:val="001A3C35"/>
  </w:style>
  <w:style w:type="paragraph" w:customStyle="1" w:styleId="0E5D4EF6A20D41868CC3D9337D2C6E46">
    <w:name w:val="0E5D4EF6A20D41868CC3D9337D2C6E46"/>
    <w:rsid w:val="001A3C35"/>
  </w:style>
  <w:style w:type="paragraph" w:customStyle="1" w:styleId="46C3E5A7C0714B5783D9EC860299EAB6">
    <w:name w:val="46C3E5A7C0714B5783D9EC860299EAB6"/>
    <w:rsid w:val="001A3C35"/>
  </w:style>
  <w:style w:type="paragraph" w:customStyle="1" w:styleId="23AED02B3ED04951BC470DF72C4E5CE9">
    <w:name w:val="23AED02B3ED04951BC470DF72C4E5CE9"/>
    <w:rsid w:val="001A3C35"/>
  </w:style>
  <w:style w:type="paragraph" w:customStyle="1" w:styleId="B02446A0005A43FCB0933B71A3676E75">
    <w:name w:val="B02446A0005A43FCB0933B71A3676E75"/>
    <w:rsid w:val="001A3C35"/>
  </w:style>
  <w:style w:type="paragraph" w:customStyle="1" w:styleId="907758EE6B334C88903B346916881D3E">
    <w:name w:val="907758EE6B334C88903B346916881D3E"/>
    <w:rsid w:val="001A3C35"/>
  </w:style>
  <w:style w:type="paragraph" w:customStyle="1" w:styleId="AE7019F123624B6E97908FAB8CB22685">
    <w:name w:val="AE7019F123624B6E97908FAB8CB22685"/>
    <w:rsid w:val="00B07230"/>
  </w:style>
  <w:style w:type="paragraph" w:customStyle="1" w:styleId="447AA194D4B0467196AD14BBEEA4556B">
    <w:name w:val="447AA194D4B0467196AD14BBEEA4556B"/>
    <w:rsid w:val="00B07230"/>
  </w:style>
  <w:style w:type="paragraph" w:customStyle="1" w:styleId="9C5D710A06DD4C50A2D4EAD8E66E68E1">
    <w:name w:val="9C5D710A06DD4C50A2D4EAD8E66E68E1"/>
    <w:rsid w:val="00B07230"/>
  </w:style>
  <w:style w:type="paragraph" w:customStyle="1" w:styleId="E651DE66DC674527B7796AA2DB93D7B1">
    <w:name w:val="E651DE66DC674527B7796AA2DB93D7B1"/>
    <w:rsid w:val="00B07230"/>
  </w:style>
  <w:style w:type="paragraph" w:customStyle="1" w:styleId="E4C5855094A746239AD1B290AE1890C9">
    <w:name w:val="E4C5855094A746239AD1B290AE1890C9"/>
    <w:rsid w:val="004E2932"/>
  </w:style>
  <w:style w:type="paragraph" w:customStyle="1" w:styleId="FC5C77D59C304855B399D56DFD37C9AF">
    <w:name w:val="FC5C77D59C304855B399D56DFD37C9AF"/>
    <w:rsid w:val="004E2932"/>
  </w:style>
  <w:style w:type="paragraph" w:customStyle="1" w:styleId="53E0915B75D5439F8175A1D16E1AEC54">
    <w:name w:val="53E0915B75D5439F8175A1D16E1AEC54"/>
    <w:rsid w:val="004E2932"/>
  </w:style>
  <w:style w:type="paragraph" w:customStyle="1" w:styleId="788B73E9CFEF420EA1DC46E58EEA2AE0">
    <w:name w:val="788B73E9CFEF420EA1DC46E58EEA2AE0"/>
    <w:rsid w:val="004E2932"/>
  </w:style>
  <w:style w:type="paragraph" w:customStyle="1" w:styleId="8CA127D8D9CA49B8A0269B0525E3B3ED">
    <w:name w:val="8CA127D8D9CA49B8A0269B0525E3B3ED"/>
    <w:rsid w:val="00EF7AB9"/>
    <w:rPr>
      <w:lang w:val="da-DK" w:eastAsia="da-DK"/>
    </w:rPr>
  </w:style>
  <w:style w:type="paragraph" w:customStyle="1" w:styleId="012E0BE99E804EF3B44AC7118F3E17C4">
    <w:name w:val="012E0BE99E804EF3B44AC7118F3E17C4"/>
    <w:rsid w:val="00EF7AB9"/>
    <w:rPr>
      <w:lang w:val="da-DK" w:eastAsia="da-DK"/>
    </w:rPr>
  </w:style>
  <w:style w:type="paragraph" w:customStyle="1" w:styleId="D28734EB87CC4E1DA2D8BB7AC411592A">
    <w:name w:val="D28734EB87CC4E1DA2D8BB7AC411592A"/>
    <w:rsid w:val="00EF7AB9"/>
    <w:rPr>
      <w:lang w:val="da-DK" w:eastAsia="da-DK"/>
    </w:rPr>
  </w:style>
  <w:style w:type="paragraph" w:customStyle="1" w:styleId="09E8D4B5ABD44A959362931250772109">
    <w:name w:val="09E8D4B5ABD44A959362931250772109"/>
    <w:rsid w:val="00EF7AB9"/>
    <w:rPr>
      <w:lang w:val="da-DK" w:eastAsia="da-DK"/>
    </w:rPr>
  </w:style>
  <w:style w:type="paragraph" w:customStyle="1" w:styleId="B0820E11E45441C7BEC77FA2F5D4ABF0">
    <w:name w:val="B0820E11E45441C7BEC77FA2F5D4ABF0"/>
    <w:rsid w:val="00EF7AB9"/>
    <w:rPr>
      <w:lang w:val="da-DK" w:eastAsia="da-DK"/>
    </w:rPr>
  </w:style>
  <w:style w:type="paragraph" w:customStyle="1" w:styleId="C4E1579CB4BB4024AA75FA5A56B85A8A">
    <w:name w:val="C4E1579CB4BB4024AA75FA5A56B85A8A"/>
    <w:rsid w:val="00EF7AB9"/>
    <w:rPr>
      <w:lang w:val="da-DK" w:eastAsia="da-DK"/>
    </w:rPr>
  </w:style>
  <w:style w:type="paragraph" w:customStyle="1" w:styleId="9A103D86434B4EE0A66BD6BE69B01647">
    <w:name w:val="9A103D86434B4EE0A66BD6BE69B01647"/>
    <w:rsid w:val="00EF7AB9"/>
    <w:rPr>
      <w:lang w:val="da-DK" w:eastAsia="da-DK"/>
    </w:rPr>
  </w:style>
  <w:style w:type="paragraph" w:customStyle="1" w:styleId="11B757D1ECE146EDA93CBE4B88471982">
    <w:name w:val="11B757D1ECE146EDA93CBE4B88471982"/>
    <w:rsid w:val="00EF7AB9"/>
    <w:rPr>
      <w:lang w:val="da-DK" w:eastAsia="da-DK"/>
    </w:rPr>
  </w:style>
  <w:style w:type="paragraph" w:customStyle="1" w:styleId="E4353E0357364551BA34B106F5F4B50F">
    <w:name w:val="E4353E0357364551BA34B106F5F4B50F"/>
    <w:rsid w:val="00EF7AB9"/>
    <w:rPr>
      <w:lang w:val="da-DK" w:eastAsia="da-DK"/>
    </w:rPr>
  </w:style>
  <w:style w:type="paragraph" w:customStyle="1" w:styleId="CF2C15130FEA4D3C9D5E09619475C33A">
    <w:name w:val="CF2C15130FEA4D3C9D5E09619475C33A"/>
    <w:rsid w:val="00EF7AB9"/>
    <w:rPr>
      <w:lang w:val="da-DK" w:eastAsia="da-DK"/>
    </w:rPr>
  </w:style>
  <w:style w:type="paragraph" w:customStyle="1" w:styleId="81C047A35B31457AA2EAA2FF6C16795C">
    <w:name w:val="81C047A35B31457AA2EAA2FF6C16795C"/>
    <w:rsid w:val="00606FF7"/>
  </w:style>
  <w:style w:type="paragraph" w:customStyle="1" w:styleId="BFF246190CAF40A58E6FF7D5CFB7A42E">
    <w:name w:val="BFF246190CAF40A58E6FF7D5CFB7A42E"/>
    <w:rsid w:val="00606FF7"/>
  </w:style>
  <w:style w:type="paragraph" w:customStyle="1" w:styleId="256CAD3FEDA1451295C9F8935E02777D">
    <w:name w:val="256CAD3FEDA1451295C9F8935E02777D"/>
    <w:rsid w:val="00606FF7"/>
  </w:style>
  <w:style w:type="paragraph" w:customStyle="1" w:styleId="19FF5AAE76FE49178AB9DABC19E094EF">
    <w:name w:val="19FF5AAE76FE49178AB9DABC19E094EF"/>
    <w:rsid w:val="00606FF7"/>
  </w:style>
  <w:style w:type="paragraph" w:customStyle="1" w:styleId="9C5A2B6BBDA342A185F7B77B72FA5B6A">
    <w:name w:val="9C5A2B6BBDA342A185F7B77B72FA5B6A"/>
    <w:rsid w:val="00606FF7"/>
  </w:style>
  <w:style w:type="paragraph" w:customStyle="1" w:styleId="588072B3A0FE460299AD41D5CAFE6414">
    <w:name w:val="588072B3A0FE460299AD41D5CAFE6414"/>
    <w:rsid w:val="00606FF7"/>
  </w:style>
  <w:style w:type="paragraph" w:customStyle="1" w:styleId="58EC873BBED244039F3B421333D45256">
    <w:name w:val="58EC873BBED244039F3B421333D45256"/>
    <w:rsid w:val="00606FF7"/>
  </w:style>
  <w:style w:type="paragraph" w:customStyle="1" w:styleId="D958D1C4DBE24FEDA5B1CAE6B1453B41">
    <w:name w:val="D958D1C4DBE24FEDA5B1CAE6B1453B41"/>
    <w:rsid w:val="00606FF7"/>
  </w:style>
  <w:style w:type="paragraph" w:customStyle="1" w:styleId="D893B60EA64D4E9691D4EFEF9668FEA6">
    <w:name w:val="D893B60EA64D4E9691D4EFEF9668FEA6"/>
    <w:rsid w:val="00606FF7"/>
  </w:style>
  <w:style w:type="paragraph" w:customStyle="1" w:styleId="0FC5D732E64B4581AF3581C28FA50B8F">
    <w:name w:val="0FC5D732E64B4581AF3581C28FA50B8F"/>
    <w:rsid w:val="00606FF7"/>
  </w:style>
  <w:style w:type="paragraph" w:customStyle="1" w:styleId="F999EA40FCAC4B58BB36C4B2E6EB93F8">
    <w:name w:val="F999EA40FCAC4B58BB36C4B2E6EB93F8"/>
    <w:rsid w:val="00606FF7"/>
  </w:style>
  <w:style w:type="paragraph" w:customStyle="1" w:styleId="2052B5B6136149A5A8AABDC0260DCB3E">
    <w:name w:val="2052B5B6136149A5A8AABDC0260DCB3E"/>
    <w:rsid w:val="00606FF7"/>
  </w:style>
  <w:style w:type="paragraph" w:customStyle="1" w:styleId="DE4329872F884B0592F27DEB0469D05C">
    <w:name w:val="DE4329872F884B0592F27DEB0469D05C"/>
    <w:rsid w:val="00606FF7"/>
  </w:style>
  <w:style w:type="paragraph" w:customStyle="1" w:styleId="D473EF6009F34299866DF70A2D6CD72C">
    <w:name w:val="D473EF6009F34299866DF70A2D6CD72C"/>
    <w:rsid w:val="00606FF7"/>
  </w:style>
  <w:style w:type="paragraph" w:customStyle="1" w:styleId="2277784F515B4155979506CACC7491F3">
    <w:name w:val="2277784F515B4155979506CACC7491F3"/>
    <w:rsid w:val="00606FF7"/>
  </w:style>
  <w:style w:type="paragraph" w:customStyle="1" w:styleId="7E22B12A913442B785FE691BFDDBBA1E">
    <w:name w:val="7E22B12A913442B785FE691BFDDBBA1E"/>
    <w:rsid w:val="00606FF7"/>
  </w:style>
  <w:style w:type="paragraph" w:customStyle="1" w:styleId="BCA21D0E6D934CEBBE06BA49EECF37C4">
    <w:name w:val="BCA21D0E6D934CEBBE06BA49EECF37C4"/>
    <w:rsid w:val="00606FF7"/>
  </w:style>
  <w:style w:type="paragraph" w:customStyle="1" w:styleId="C8303F203B3142729E4C48F522DEFF47">
    <w:name w:val="C8303F203B3142729E4C48F522DEFF47"/>
    <w:rsid w:val="00606FF7"/>
  </w:style>
  <w:style w:type="paragraph" w:customStyle="1" w:styleId="48FD3918234B4B918ADC2B5A724E3319">
    <w:name w:val="48FD3918234B4B918ADC2B5A724E3319"/>
    <w:rsid w:val="00606FF7"/>
  </w:style>
  <w:style w:type="paragraph" w:customStyle="1" w:styleId="DE3BA5A2D1034CDFB93F3BB8FBA48E97">
    <w:name w:val="DE3BA5A2D1034CDFB93F3BB8FBA48E97"/>
    <w:rsid w:val="00606FF7"/>
  </w:style>
  <w:style w:type="paragraph" w:customStyle="1" w:styleId="06FFF04AD6DD42948003189AB418FCAC">
    <w:name w:val="06FFF04AD6DD42948003189AB418FCAC"/>
    <w:rsid w:val="00606FF7"/>
  </w:style>
  <w:style w:type="paragraph" w:customStyle="1" w:styleId="7C4412963AFF470F84643F2E52000299">
    <w:name w:val="7C4412963AFF470F84643F2E52000299"/>
    <w:rsid w:val="00606FF7"/>
  </w:style>
  <w:style w:type="paragraph" w:customStyle="1" w:styleId="0139C268E57846A69C5F0BD48DC10942">
    <w:name w:val="0139C268E57846A69C5F0BD48DC10942"/>
    <w:rsid w:val="00606FF7"/>
  </w:style>
  <w:style w:type="paragraph" w:customStyle="1" w:styleId="2BE4AB9F5CB6457B8E55033753B71AC2">
    <w:name w:val="2BE4AB9F5CB6457B8E55033753B71AC2"/>
    <w:rsid w:val="00606FF7"/>
  </w:style>
  <w:style w:type="paragraph" w:customStyle="1" w:styleId="77F99E26CFC84B158BEC1046D0AF9005">
    <w:name w:val="77F99E26CFC84B158BEC1046D0AF9005"/>
    <w:rsid w:val="00606FF7"/>
  </w:style>
  <w:style w:type="paragraph" w:customStyle="1" w:styleId="6734C6BB72B64758BF3C4DE10BE223F3">
    <w:name w:val="6734C6BB72B64758BF3C4DE10BE223F3"/>
    <w:rsid w:val="00606FF7"/>
  </w:style>
  <w:style w:type="paragraph" w:customStyle="1" w:styleId="D63D40B7548D4949BD2CB75603A6AF63">
    <w:name w:val="D63D40B7548D4949BD2CB75603A6AF63"/>
    <w:rsid w:val="00DA62AA"/>
    <w:rPr>
      <w:lang w:val="da-DK" w:eastAsia="da-DK"/>
    </w:rPr>
  </w:style>
  <w:style w:type="paragraph" w:customStyle="1" w:styleId="008FEB783AE443E1BF5A83DDF892E02D">
    <w:name w:val="008FEB783AE443E1BF5A83DDF892E02D"/>
    <w:rsid w:val="00DA62AA"/>
    <w:rPr>
      <w:lang w:val="da-DK" w:eastAsia="da-DK"/>
    </w:rPr>
  </w:style>
  <w:style w:type="paragraph" w:customStyle="1" w:styleId="432998B3ED5342C69D074BC77C2C7BFF">
    <w:name w:val="432998B3ED5342C69D074BC77C2C7BFF"/>
    <w:rsid w:val="00DA62AA"/>
    <w:rPr>
      <w:lang w:val="da-DK" w:eastAsia="da-DK"/>
    </w:rPr>
  </w:style>
  <w:style w:type="paragraph" w:customStyle="1" w:styleId="8E2EDD1A05F246B0A54DB25CB05F5AF1">
    <w:name w:val="8E2EDD1A05F246B0A54DB25CB05F5AF1"/>
    <w:rsid w:val="00DA62AA"/>
    <w:rPr>
      <w:lang w:val="da-DK" w:eastAsia="da-DK"/>
    </w:rPr>
  </w:style>
  <w:style w:type="paragraph" w:customStyle="1" w:styleId="8E8E1F6630C941488B1B96F305795F36">
    <w:name w:val="8E8E1F6630C941488B1B96F305795F36"/>
    <w:rsid w:val="00DA62AA"/>
    <w:rPr>
      <w:lang w:val="da-DK" w:eastAsia="da-DK"/>
    </w:rPr>
  </w:style>
  <w:style w:type="paragraph" w:customStyle="1" w:styleId="DA696E4C886E4639AF337FBD1FD55C8A">
    <w:name w:val="DA696E4C886E4639AF337FBD1FD55C8A"/>
    <w:rsid w:val="00DA62AA"/>
    <w:rPr>
      <w:lang w:val="da-DK" w:eastAsia="da-DK"/>
    </w:rPr>
  </w:style>
  <w:style w:type="paragraph" w:customStyle="1" w:styleId="C2D9735A7077489DA88F6B4AF692CCF3">
    <w:name w:val="C2D9735A7077489DA88F6B4AF692CCF3"/>
    <w:rsid w:val="00DA62AA"/>
    <w:rPr>
      <w:lang w:val="da-DK" w:eastAsia="da-DK"/>
    </w:rPr>
  </w:style>
  <w:style w:type="paragraph" w:customStyle="1" w:styleId="53A3FBC4608541738AA52C6A6BF6BA03">
    <w:name w:val="53A3FBC4608541738AA52C6A6BF6BA03"/>
    <w:rsid w:val="00DA62AA"/>
    <w:rPr>
      <w:lang w:val="da-DK" w:eastAsia="da-DK"/>
    </w:rPr>
  </w:style>
  <w:style w:type="paragraph" w:customStyle="1" w:styleId="0559F313C7294D37812C301E778D35BB">
    <w:name w:val="0559F313C7294D37812C301E778D35BB"/>
    <w:rsid w:val="00DA62AA"/>
    <w:rPr>
      <w:lang w:val="da-DK" w:eastAsia="da-DK"/>
    </w:rPr>
  </w:style>
  <w:style w:type="paragraph" w:customStyle="1" w:styleId="00265F6C961040AB82DA083076632787">
    <w:name w:val="00265F6C961040AB82DA083076632787"/>
    <w:rsid w:val="00DA62AA"/>
    <w:rPr>
      <w:lang w:val="da-DK" w:eastAsia="da-DK"/>
    </w:rPr>
  </w:style>
  <w:style w:type="paragraph" w:customStyle="1" w:styleId="52563A7B6B504231A3505F69288EF866">
    <w:name w:val="52563A7B6B504231A3505F69288EF866"/>
    <w:rsid w:val="00DA62AA"/>
    <w:rPr>
      <w:lang w:val="da-DK" w:eastAsia="da-DK"/>
    </w:rPr>
  </w:style>
  <w:style w:type="paragraph" w:customStyle="1" w:styleId="DBB7CDDD96C24DFE90A1F2C492ED5677">
    <w:name w:val="DBB7CDDD96C24DFE90A1F2C492ED5677"/>
    <w:rsid w:val="00DA62AA"/>
    <w:rPr>
      <w:lang w:val="da-DK" w:eastAsia="da-DK"/>
    </w:rPr>
  </w:style>
  <w:style w:type="paragraph" w:customStyle="1" w:styleId="B7AC7CEE4D7342BB86BA11D0AD739608">
    <w:name w:val="B7AC7CEE4D7342BB86BA11D0AD739608"/>
    <w:rsid w:val="00DA62AA"/>
    <w:rPr>
      <w:lang w:val="da-DK" w:eastAsia="da-DK"/>
    </w:rPr>
  </w:style>
  <w:style w:type="paragraph" w:customStyle="1" w:styleId="402198F6E8584D13A4C3B50FF5211C3D">
    <w:name w:val="402198F6E8584D13A4C3B50FF5211C3D"/>
    <w:rsid w:val="00B807F9"/>
    <w:rPr>
      <w:lang w:val="da-DK" w:eastAsia="da-DK"/>
    </w:rPr>
  </w:style>
  <w:style w:type="paragraph" w:customStyle="1" w:styleId="D4A7C7ED9CDF49B08EEA6771DB182CCA">
    <w:name w:val="D4A7C7ED9CDF49B08EEA6771DB182CCA"/>
    <w:rsid w:val="00B807F9"/>
    <w:rPr>
      <w:lang w:val="da-DK" w:eastAsia="da-DK"/>
    </w:rPr>
  </w:style>
  <w:style w:type="paragraph" w:customStyle="1" w:styleId="EC403AFBEA724E3F912201CF76285A00">
    <w:name w:val="EC403AFBEA724E3F912201CF76285A00"/>
    <w:rsid w:val="00B807F9"/>
    <w:rPr>
      <w:lang w:val="da-DK" w:eastAsia="da-DK"/>
    </w:rPr>
  </w:style>
  <w:style w:type="paragraph" w:customStyle="1" w:styleId="40B3D2E062444235A8A4534C2E02C52D">
    <w:name w:val="40B3D2E062444235A8A4534C2E02C52D"/>
    <w:rsid w:val="00B807F9"/>
    <w:rPr>
      <w:lang w:val="da-DK" w:eastAsia="da-DK"/>
    </w:rPr>
  </w:style>
  <w:style w:type="paragraph" w:customStyle="1" w:styleId="27954155AEE94344BF5873C3EF2280B6">
    <w:name w:val="27954155AEE94344BF5873C3EF2280B6"/>
    <w:rsid w:val="00B807F9"/>
    <w:rPr>
      <w:lang w:val="da-DK" w:eastAsia="da-DK"/>
    </w:rPr>
  </w:style>
  <w:style w:type="paragraph" w:customStyle="1" w:styleId="29886250855243009ECD2E40557C7258">
    <w:name w:val="29886250855243009ECD2E40557C7258"/>
    <w:rsid w:val="00B807F9"/>
    <w:rPr>
      <w:lang w:val="da-DK" w:eastAsia="da-DK"/>
    </w:rPr>
  </w:style>
  <w:style w:type="paragraph" w:customStyle="1" w:styleId="735BB64CE29C40208678FBFA9242BB87">
    <w:name w:val="735BB64CE29C40208678FBFA9242BB87"/>
    <w:rsid w:val="00B807F9"/>
    <w:rPr>
      <w:lang w:val="da-DK" w:eastAsia="da-DK"/>
    </w:rPr>
  </w:style>
  <w:style w:type="paragraph" w:customStyle="1" w:styleId="71D5E2AEED0A4FE89B99B32148CB5FA4">
    <w:name w:val="71D5E2AEED0A4FE89B99B32148CB5FA4"/>
    <w:rsid w:val="00B807F9"/>
    <w:rPr>
      <w:lang w:val="da-DK" w:eastAsia="da-DK"/>
    </w:rPr>
  </w:style>
  <w:style w:type="paragraph" w:customStyle="1" w:styleId="29078867F555410AA6AEA9B608A0B1EB">
    <w:name w:val="29078867F555410AA6AEA9B608A0B1EB"/>
    <w:rsid w:val="00B807F9"/>
    <w:rPr>
      <w:lang w:val="da-DK" w:eastAsia="da-DK"/>
    </w:rPr>
  </w:style>
  <w:style w:type="paragraph" w:customStyle="1" w:styleId="AE3A52A88F2848A58F2301E48B4F6255">
    <w:name w:val="AE3A52A88F2848A58F2301E48B4F6255"/>
    <w:rsid w:val="00B807F9"/>
    <w:rPr>
      <w:lang w:val="da-DK" w:eastAsia="da-DK"/>
    </w:rPr>
  </w:style>
  <w:style w:type="paragraph" w:customStyle="1" w:styleId="3A3FA9411B3248509F09FC4773AC5DBE">
    <w:name w:val="3A3FA9411B3248509F09FC4773AC5DBE"/>
    <w:rsid w:val="00B807F9"/>
    <w:rPr>
      <w:lang w:val="da-DK" w:eastAsia="da-DK"/>
    </w:rPr>
  </w:style>
  <w:style w:type="paragraph" w:customStyle="1" w:styleId="D266B5D0D7DF471ABA5228C2CFCAEC46">
    <w:name w:val="D266B5D0D7DF471ABA5228C2CFCAEC46"/>
    <w:rsid w:val="00B807F9"/>
    <w:rPr>
      <w:lang w:val="da-DK" w:eastAsia="da-DK"/>
    </w:rPr>
  </w:style>
  <w:style w:type="paragraph" w:customStyle="1" w:styleId="268A23BAA1C14E8FA390867A67347C38">
    <w:name w:val="268A23BAA1C14E8FA390867A67347C38"/>
    <w:rsid w:val="00B807F9"/>
    <w:rPr>
      <w:lang w:val="da-DK" w:eastAsia="da-DK"/>
    </w:rPr>
  </w:style>
  <w:style w:type="paragraph" w:customStyle="1" w:styleId="FCE9FA1C601A479B8272EE77424EAE56">
    <w:name w:val="FCE9FA1C601A479B8272EE77424EAE56"/>
    <w:rsid w:val="00B807F9"/>
    <w:rPr>
      <w:lang w:val="da-DK" w:eastAsia="da-DK"/>
    </w:rPr>
  </w:style>
  <w:style w:type="paragraph" w:customStyle="1" w:styleId="A9B3C533E94B4771B979A279F1EE930E">
    <w:name w:val="A9B3C533E94B4771B979A279F1EE930E"/>
    <w:rsid w:val="00B807F9"/>
    <w:rPr>
      <w:lang w:val="da-DK" w:eastAsia="da-DK"/>
    </w:rPr>
  </w:style>
  <w:style w:type="paragraph" w:customStyle="1" w:styleId="7D5F70C6123C46199274429C0DF4F599">
    <w:name w:val="7D5F70C6123C46199274429C0DF4F599"/>
    <w:rsid w:val="00B807F9"/>
    <w:rPr>
      <w:lang w:val="da-DK" w:eastAsia="da-DK"/>
    </w:rPr>
  </w:style>
  <w:style w:type="paragraph" w:customStyle="1" w:styleId="ED2D5BD4623442C9A09415B2286CE345">
    <w:name w:val="ED2D5BD4623442C9A09415B2286CE345"/>
    <w:rsid w:val="00B807F9"/>
    <w:rPr>
      <w:lang w:val="da-DK" w:eastAsia="da-DK"/>
    </w:rPr>
  </w:style>
  <w:style w:type="paragraph" w:customStyle="1" w:styleId="46BB534965804AB5B880EBAC224AF22C">
    <w:name w:val="46BB534965804AB5B880EBAC224AF22C"/>
    <w:rsid w:val="00B807F9"/>
    <w:rPr>
      <w:lang w:val="da-DK" w:eastAsia="da-DK"/>
    </w:rPr>
  </w:style>
  <w:style w:type="paragraph" w:customStyle="1" w:styleId="981BEB267D9B43AC9E8DC854F594C205">
    <w:name w:val="981BEB267D9B43AC9E8DC854F594C205"/>
    <w:rsid w:val="00B807F9"/>
    <w:rPr>
      <w:lang w:val="da-DK" w:eastAsia="da-DK"/>
    </w:rPr>
  </w:style>
  <w:style w:type="paragraph" w:customStyle="1" w:styleId="F2D80EC7D66143919F41D06A2FE624F5">
    <w:name w:val="F2D80EC7D66143919F41D06A2FE624F5"/>
    <w:rsid w:val="00B807F9"/>
    <w:rPr>
      <w:lang w:val="da-DK" w:eastAsia="da-DK"/>
    </w:rPr>
  </w:style>
  <w:style w:type="paragraph" w:customStyle="1" w:styleId="CD513895BC124CD6B597A1386CA80397">
    <w:name w:val="CD513895BC124CD6B597A1386CA80397"/>
    <w:rsid w:val="00B807F9"/>
    <w:rPr>
      <w:lang w:val="da-DK" w:eastAsia="da-DK"/>
    </w:rPr>
  </w:style>
  <w:style w:type="paragraph" w:customStyle="1" w:styleId="7E7E207D31C04A65A04BE7D7E31BFEEF">
    <w:name w:val="7E7E207D31C04A65A04BE7D7E31BFEEF"/>
    <w:rsid w:val="00B807F9"/>
    <w:rPr>
      <w:lang w:val="da-DK" w:eastAsia="da-DK"/>
    </w:rPr>
  </w:style>
  <w:style w:type="paragraph" w:customStyle="1" w:styleId="64BB4A6CA9614EEC83054D4FE082FADC">
    <w:name w:val="64BB4A6CA9614EEC83054D4FE082FADC"/>
    <w:rsid w:val="00B807F9"/>
    <w:rPr>
      <w:lang w:val="da-DK" w:eastAsia="da-DK"/>
    </w:rPr>
  </w:style>
  <w:style w:type="paragraph" w:customStyle="1" w:styleId="40E1D3EA79AF4047B4F0DF054CDEF12C">
    <w:name w:val="40E1D3EA79AF4047B4F0DF054CDEF12C"/>
    <w:rsid w:val="00B807F9"/>
    <w:rPr>
      <w:lang w:val="da-DK" w:eastAsia="da-DK"/>
    </w:rPr>
  </w:style>
  <w:style w:type="paragraph" w:customStyle="1" w:styleId="54B444B632064405B0DDF7D878ECD7F1">
    <w:name w:val="54B444B632064405B0DDF7D878ECD7F1"/>
    <w:rsid w:val="00B807F9"/>
    <w:rPr>
      <w:lang w:val="da-DK" w:eastAsia="da-DK"/>
    </w:rPr>
  </w:style>
  <w:style w:type="paragraph" w:customStyle="1" w:styleId="449FA194A4B5434CBEB62104F379392D">
    <w:name w:val="449FA194A4B5434CBEB62104F379392D"/>
    <w:rsid w:val="00B807F9"/>
    <w:rPr>
      <w:lang w:val="da-DK" w:eastAsia="da-DK"/>
    </w:rPr>
  </w:style>
  <w:style w:type="paragraph" w:customStyle="1" w:styleId="082250ED734A4AAA877E3F5889416BCA">
    <w:name w:val="082250ED734A4AAA877E3F5889416BCA"/>
    <w:rsid w:val="00B807F9"/>
    <w:rPr>
      <w:lang w:val="da-DK" w:eastAsia="da-DK"/>
    </w:rPr>
  </w:style>
  <w:style w:type="paragraph" w:customStyle="1" w:styleId="BF40665936FA42F4BA16D9892B85E332">
    <w:name w:val="BF40665936FA42F4BA16D9892B85E332"/>
    <w:rsid w:val="00B807F9"/>
    <w:rPr>
      <w:lang w:val="da-DK" w:eastAsia="da-DK"/>
    </w:rPr>
  </w:style>
  <w:style w:type="paragraph" w:customStyle="1" w:styleId="5FD5B70FDB424DC58758DA15C2140481">
    <w:name w:val="5FD5B70FDB424DC58758DA15C2140481"/>
    <w:rsid w:val="00B807F9"/>
    <w:rPr>
      <w:lang w:val="da-DK" w:eastAsia="da-DK"/>
    </w:rPr>
  </w:style>
  <w:style w:type="paragraph" w:customStyle="1" w:styleId="C6058C15FE5B44C783DA219D96B64EC6">
    <w:name w:val="C6058C15FE5B44C783DA219D96B64EC6"/>
    <w:rsid w:val="00B807F9"/>
    <w:rPr>
      <w:lang w:val="da-DK" w:eastAsia="da-DK"/>
    </w:rPr>
  </w:style>
  <w:style w:type="paragraph" w:customStyle="1" w:styleId="8AEB0C350A7A457CA1943C0A03D2BAC4">
    <w:name w:val="8AEB0C350A7A457CA1943C0A03D2BAC4"/>
    <w:rsid w:val="00B807F9"/>
    <w:rPr>
      <w:lang w:val="da-DK" w:eastAsia="da-DK"/>
    </w:rPr>
  </w:style>
  <w:style w:type="paragraph" w:customStyle="1" w:styleId="2DA2966BCDD843A5B796F14D0314BA28">
    <w:name w:val="2DA2966BCDD843A5B796F14D0314BA28"/>
    <w:rsid w:val="00B807F9"/>
    <w:rPr>
      <w:lang w:val="da-DK" w:eastAsia="da-DK"/>
    </w:rPr>
  </w:style>
  <w:style w:type="paragraph" w:customStyle="1" w:styleId="09D3CEBE92E34F0C83C1142D1EBFA8E3">
    <w:name w:val="09D3CEBE92E34F0C83C1142D1EBFA8E3"/>
    <w:rsid w:val="002D4377"/>
    <w:rPr>
      <w:lang w:val="da-DK" w:eastAsia="da-DK"/>
    </w:rPr>
  </w:style>
  <w:style w:type="paragraph" w:customStyle="1" w:styleId="056B694A6AF64E0E8FB3ADCF294CBCFD">
    <w:name w:val="056B694A6AF64E0E8FB3ADCF294CBCFD"/>
    <w:rsid w:val="002D4377"/>
    <w:rPr>
      <w:lang w:val="da-DK" w:eastAsia="da-DK"/>
    </w:rPr>
  </w:style>
  <w:style w:type="paragraph" w:customStyle="1" w:styleId="907B44807073453D9EE94860705B2B7D">
    <w:name w:val="907B44807073453D9EE94860705B2B7D"/>
    <w:rsid w:val="002D4377"/>
    <w:rPr>
      <w:lang w:val="da-DK" w:eastAsia="da-DK"/>
    </w:rPr>
  </w:style>
  <w:style w:type="paragraph" w:customStyle="1" w:styleId="12802C1F31D5480EB1626219B4D94097">
    <w:name w:val="12802C1F31D5480EB1626219B4D94097"/>
    <w:rsid w:val="002D4377"/>
    <w:rPr>
      <w:lang w:val="da-DK" w:eastAsia="da-DK"/>
    </w:rPr>
  </w:style>
  <w:style w:type="paragraph" w:customStyle="1" w:styleId="09AF4512AF2A4BCEAE070BBD95C4251C">
    <w:name w:val="09AF4512AF2A4BCEAE070BBD95C4251C"/>
    <w:rsid w:val="002D4377"/>
    <w:rPr>
      <w:lang w:val="da-DK" w:eastAsia="da-DK"/>
    </w:rPr>
  </w:style>
  <w:style w:type="paragraph" w:customStyle="1" w:styleId="D45E83FC9D1E48F38BFFFEF19821EF59">
    <w:name w:val="D45E83FC9D1E48F38BFFFEF19821EF59"/>
    <w:rsid w:val="002D4377"/>
    <w:rPr>
      <w:lang w:val="da-DK" w:eastAsia="da-DK"/>
    </w:rPr>
  </w:style>
  <w:style w:type="paragraph" w:customStyle="1" w:styleId="67E8C6E9B0BA4BCE8FCFC66F0F6D65F4">
    <w:name w:val="67E8C6E9B0BA4BCE8FCFC66F0F6D65F4"/>
    <w:rsid w:val="006B1307"/>
    <w:rPr>
      <w:lang w:val="da-DK" w:eastAsia="da-DK"/>
    </w:rPr>
  </w:style>
  <w:style w:type="paragraph" w:customStyle="1" w:styleId="29700CBC5048480582C8AF7E35ABEFCA">
    <w:name w:val="29700CBC5048480582C8AF7E35ABEFCA"/>
    <w:rsid w:val="006B1307"/>
    <w:rPr>
      <w:lang w:val="da-DK" w:eastAsia="da-DK"/>
    </w:rPr>
  </w:style>
  <w:style w:type="paragraph" w:customStyle="1" w:styleId="9B279DE5AA60486391CD2E23EA3465A9">
    <w:name w:val="9B279DE5AA60486391CD2E23EA3465A9"/>
    <w:rsid w:val="006B1307"/>
    <w:rPr>
      <w:lang w:val="da-DK" w:eastAsia="da-DK"/>
    </w:rPr>
  </w:style>
  <w:style w:type="paragraph" w:customStyle="1" w:styleId="6747E05DF0E74E5691C4F606ECC3A248">
    <w:name w:val="6747E05DF0E74E5691C4F606ECC3A248"/>
    <w:rsid w:val="006B1307"/>
    <w:rPr>
      <w:lang w:val="da-DK" w:eastAsia="da-DK"/>
    </w:rPr>
  </w:style>
  <w:style w:type="paragraph" w:customStyle="1" w:styleId="4BE76539618C4669A1E143208E486E07">
    <w:name w:val="4BE76539618C4669A1E143208E486E07"/>
    <w:rsid w:val="006B1307"/>
    <w:rPr>
      <w:lang w:val="da-DK" w:eastAsia="da-DK"/>
    </w:rPr>
  </w:style>
  <w:style w:type="paragraph" w:customStyle="1" w:styleId="773CAB0A634749BD84B11C58AFB0D094">
    <w:name w:val="773CAB0A634749BD84B11C58AFB0D094"/>
    <w:rsid w:val="006B1307"/>
    <w:rPr>
      <w:lang w:val="da-DK" w:eastAsia="da-DK"/>
    </w:rPr>
  </w:style>
  <w:style w:type="paragraph" w:customStyle="1" w:styleId="3B3792D8D0314144B940E0051BC741F4">
    <w:name w:val="3B3792D8D0314144B940E0051BC741F4"/>
    <w:rsid w:val="006B1307"/>
    <w:rPr>
      <w:lang w:val="da-DK" w:eastAsia="da-DK"/>
    </w:rPr>
  </w:style>
  <w:style w:type="paragraph" w:customStyle="1" w:styleId="1D4B4F74C26D42BDB0B5068E1210FFF5">
    <w:name w:val="1D4B4F74C26D42BDB0B5068E1210FFF5"/>
    <w:rsid w:val="006B1307"/>
    <w:rPr>
      <w:lang w:val="da-DK" w:eastAsia="da-DK"/>
    </w:rPr>
  </w:style>
  <w:style w:type="paragraph" w:customStyle="1" w:styleId="721F3943A5B8465FAC25A9402C25ED8E">
    <w:name w:val="721F3943A5B8465FAC25A9402C25ED8E"/>
    <w:rsid w:val="000C32FA"/>
    <w:rPr>
      <w:lang w:val="da-DK" w:eastAsia="da-DK"/>
    </w:rPr>
  </w:style>
  <w:style w:type="paragraph" w:customStyle="1" w:styleId="2CB5C3ECB74C49BEABB9012E4274CA62">
    <w:name w:val="2CB5C3ECB74C49BEABB9012E4274CA62"/>
    <w:rsid w:val="000C32FA"/>
    <w:rPr>
      <w:lang w:val="da-DK" w:eastAsia="da-DK"/>
    </w:rPr>
  </w:style>
  <w:style w:type="paragraph" w:customStyle="1" w:styleId="D18A485EC4C54B5E854D98ABBD669DF7">
    <w:name w:val="D18A485EC4C54B5E854D98ABBD669DF7"/>
    <w:rsid w:val="002D5A0A"/>
    <w:rPr>
      <w:lang w:val="da-DK" w:eastAsia="da-DK"/>
    </w:rPr>
  </w:style>
  <w:style w:type="paragraph" w:customStyle="1" w:styleId="360BB1EC40A0429091A9D82D9F067A48">
    <w:name w:val="360BB1EC40A0429091A9D82D9F067A48"/>
    <w:rsid w:val="002D5A0A"/>
    <w:rPr>
      <w:lang w:val="da-DK" w:eastAsia="da-DK"/>
    </w:rPr>
  </w:style>
  <w:style w:type="paragraph" w:customStyle="1" w:styleId="F0EEBEDD267F4B649AEDA1FC06A826BF">
    <w:name w:val="F0EEBEDD267F4B649AEDA1FC06A826BF"/>
    <w:rsid w:val="002D5A0A"/>
    <w:rPr>
      <w:lang w:val="da-DK" w:eastAsia="da-DK"/>
    </w:rPr>
  </w:style>
  <w:style w:type="paragraph" w:customStyle="1" w:styleId="5662548406F84A7E8F800069BB338EAC">
    <w:name w:val="5662548406F84A7E8F800069BB338EAC"/>
    <w:rsid w:val="002D5A0A"/>
    <w:rPr>
      <w:lang w:val="da-DK" w:eastAsia="da-DK"/>
    </w:rPr>
  </w:style>
  <w:style w:type="paragraph" w:customStyle="1" w:styleId="35AD7CD4D8CA4AA98159CD6F09A82DDF">
    <w:name w:val="35AD7CD4D8CA4AA98159CD6F09A82DDF"/>
    <w:rsid w:val="002D5A0A"/>
    <w:rPr>
      <w:lang w:val="da-DK" w:eastAsia="da-DK"/>
    </w:rPr>
  </w:style>
  <w:style w:type="paragraph" w:customStyle="1" w:styleId="62A9E5279D6B4AA6AF21B0258AFFCF24">
    <w:name w:val="62A9E5279D6B4AA6AF21B0258AFFCF24"/>
    <w:rsid w:val="002D5A0A"/>
    <w:rPr>
      <w:lang w:val="da-DK" w:eastAsia="da-DK"/>
    </w:rPr>
  </w:style>
  <w:style w:type="paragraph" w:customStyle="1" w:styleId="0067E9A7B35B4B3EB03CD6C689E7C365">
    <w:name w:val="0067E9A7B35B4B3EB03CD6C689E7C365"/>
    <w:rsid w:val="002D5A0A"/>
    <w:rPr>
      <w:lang w:val="da-DK" w:eastAsia="da-DK"/>
    </w:rPr>
  </w:style>
  <w:style w:type="paragraph" w:customStyle="1" w:styleId="CF1E75CC7815417E836901569641CC68">
    <w:name w:val="CF1E75CC7815417E836901569641CC68"/>
    <w:rsid w:val="002D5A0A"/>
    <w:rPr>
      <w:lang w:val="da-DK" w:eastAsia="da-DK"/>
    </w:rPr>
  </w:style>
  <w:style w:type="paragraph" w:customStyle="1" w:styleId="69EA509EE58645A997B26B5228CEC3B5">
    <w:name w:val="69EA509EE58645A997B26B5228CEC3B5"/>
    <w:rsid w:val="002D5A0A"/>
    <w:rPr>
      <w:lang w:val="da-DK" w:eastAsia="da-DK"/>
    </w:rPr>
  </w:style>
  <w:style w:type="paragraph" w:customStyle="1" w:styleId="6B653F94A6734730B9D5F7C8CD668126">
    <w:name w:val="6B653F94A6734730B9D5F7C8CD668126"/>
    <w:rsid w:val="002D5A0A"/>
    <w:rPr>
      <w:lang w:val="da-DK" w:eastAsia="da-DK"/>
    </w:rPr>
  </w:style>
  <w:style w:type="paragraph" w:customStyle="1" w:styleId="FE36701C7EE549EF9B90B4E4C5B79E57">
    <w:name w:val="FE36701C7EE549EF9B90B4E4C5B79E57"/>
    <w:rsid w:val="002D5A0A"/>
    <w:rPr>
      <w:lang w:val="da-DK" w:eastAsia="da-DK"/>
    </w:rPr>
  </w:style>
  <w:style w:type="paragraph" w:customStyle="1" w:styleId="93C8EF4C6D91435C99521AE3987480F0">
    <w:name w:val="93C8EF4C6D91435C99521AE3987480F0"/>
    <w:rsid w:val="002D5A0A"/>
    <w:rPr>
      <w:lang w:val="da-DK" w:eastAsia="da-DK"/>
    </w:rPr>
  </w:style>
  <w:style w:type="paragraph" w:customStyle="1" w:styleId="C9EE9C3663BC4BD9AAD8D2BB3E8CAC57">
    <w:name w:val="C9EE9C3663BC4BD9AAD8D2BB3E8CAC57"/>
    <w:rsid w:val="002D5A0A"/>
    <w:rPr>
      <w:lang w:val="da-DK" w:eastAsia="da-DK"/>
    </w:rPr>
  </w:style>
  <w:style w:type="paragraph" w:customStyle="1" w:styleId="7063E0EC0DE246CCBAAA014E46A8E769">
    <w:name w:val="7063E0EC0DE246CCBAAA014E46A8E769"/>
    <w:rsid w:val="002D5A0A"/>
    <w:rPr>
      <w:lang w:val="da-DK" w:eastAsia="da-DK"/>
    </w:rPr>
  </w:style>
  <w:style w:type="paragraph" w:customStyle="1" w:styleId="38921034F917428CB3E27B1602C7D2D5">
    <w:name w:val="38921034F917428CB3E27B1602C7D2D5"/>
    <w:rsid w:val="002D5A0A"/>
    <w:rPr>
      <w:lang w:val="da-DK" w:eastAsia="da-DK"/>
    </w:rPr>
  </w:style>
  <w:style w:type="paragraph" w:customStyle="1" w:styleId="A52B6171A9F345348FEEAD9E8AAD0537">
    <w:name w:val="A52B6171A9F345348FEEAD9E8AAD0537"/>
    <w:rsid w:val="002D5A0A"/>
    <w:rPr>
      <w:lang w:val="da-DK" w:eastAsia="da-DK"/>
    </w:rPr>
  </w:style>
  <w:style w:type="paragraph" w:customStyle="1" w:styleId="89A07756F3F3449DA9889D602451F77C">
    <w:name w:val="89A07756F3F3449DA9889D602451F77C"/>
    <w:rsid w:val="002D5A0A"/>
    <w:rPr>
      <w:lang w:val="da-DK" w:eastAsia="da-DK"/>
    </w:rPr>
  </w:style>
  <w:style w:type="paragraph" w:customStyle="1" w:styleId="06604636843048AE9913291605FA71FE">
    <w:name w:val="06604636843048AE9913291605FA71FE"/>
    <w:rsid w:val="002D5A0A"/>
    <w:rPr>
      <w:lang w:val="da-DK" w:eastAsia="da-DK"/>
    </w:rPr>
  </w:style>
  <w:style w:type="paragraph" w:customStyle="1" w:styleId="1402C944EA9D4C0DA2264E25597A5A7D">
    <w:name w:val="1402C944EA9D4C0DA2264E25597A5A7D"/>
    <w:rsid w:val="002D5A0A"/>
    <w:rPr>
      <w:lang w:val="da-DK" w:eastAsia="da-DK"/>
    </w:rPr>
  </w:style>
  <w:style w:type="paragraph" w:customStyle="1" w:styleId="B947F3B9DC8E47E28672471113D4A05E">
    <w:name w:val="B947F3B9DC8E47E28672471113D4A05E"/>
    <w:rsid w:val="002D5A0A"/>
    <w:rPr>
      <w:lang w:val="da-DK" w:eastAsia="da-DK"/>
    </w:rPr>
  </w:style>
  <w:style w:type="paragraph" w:customStyle="1" w:styleId="D0BC746BBC594B5F96C75201DECA2F2C">
    <w:name w:val="D0BC746BBC594B5F96C75201DECA2F2C"/>
    <w:rsid w:val="002D5A0A"/>
    <w:rPr>
      <w:lang w:val="da-DK" w:eastAsia="da-DK"/>
    </w:rPr>
  </w:style>
  <w:style w:type="paragraph" w:customStyle="1" w:styleId="278814395DEA4F6ABA27CF90CDB63E79">
    <w:name w:val="278814395DEA4F6ABA27CF90CDB63E79"/>
    <w:rsid w:val="002D5A0A"/>
    <w:rPr>
      <w:lang w:val="da-DK" w:eastAsia="da-DK"/>
    </w:rPr>
  </w:style>
  <w:style w:type="paragraph" w:customStyle="1" w:styleId="FB601142FC7745C18DB6D282C0197097">
    <w:name w:val="FB601142FC7745C18DB6D282C0197097"/>
    <w:rsid w:val="002D5A0A"/>
    <w:rPr>
      <w:lang w:val="da-DK" w:eastAsia="da-DK"/>
    </w:rPr>
  </w:style>
  <w:style w:type="paragraph" w:customStyle="1" w:styleId="AF1481434742474C82322CD778CE7437">
    <w:name w:val="AF1481434742474C82322CD778CE7437"/>
    <w:rsid w:val="002D5A0A"/>
    <w:rPr>
      <w:lang w:val="da-DK" w:eastAsia="da-DK"/>
    </w:rPr>
  </w:style>
  <w:style w:type="paragraph" w:customStyle="1" w:styleId="745E867273D7482AA9C976EFD2697B59">
    <w:name w:val="745E867273D7482AA9C976EFD2697B59"/>
    <w:rsid w:val="002D5A0A"/>
    <w:rPr>
      <w:lang w:val="da-DK" w:eastAsia="da-DK"/>
    </w:rPr>
  </w:style>
  <w:style w:type="paragraph" w:customStyle="1" w:styleId="98459C569F1E461A81658E77C7094ED7">
    <w:name w:val="98459C569F1E461A81658E77C7094ED7"/>
    <w:rsid w:val="002D5A0A"/>
    <w:rPr>
      <w:lang w:val="da-DK" w:eastAsia="da-DK"/>
    </w:rPr>
  </w:style>
  <w:style w:type="paragraph" w:customStyle="1" w:styleId="4DDB556E3969454D8E6257BC8EA4BCEF">
    <w:name w:val="4DDB556E3969454D8E6257BC8EA4BCEF"/>
    <w:rsid w:val="002D5A0A"/>
    <w:rPr>
      <w:lang w:val="da-DK" w:eastAsia="da-DK"/>
    </w:rPr>
  </w:style>
  <w:style w:type="paragraph" w:customStyle="1" w:styleId="2C0859901BD440B99A185A02B464A753">
    <w:name w:val="2C0859901BD440B99A185A02B464A753"/>
    <w:rsid w:val="002D5A0A"/>
    <w:rPr>
      <w:lang w:val="da-DK" w:eastAsia="da-DK"/>
    </w:rPr>
  </w:style>
  <w:style w:type="paragraph" w:customStyle="1" w:styleId="E929672E51D64347BF397EC118F01D48">
    <w:name w:val="E929672E51D64347BF397EC118F01D48"/>
    <w:rsid w:val="002D5A0A"/>
    <w:rPr>
      <w:lang w:val="da-DK" w:eastAsia="da-DK"/>
    </w:rPr>
  </w:style>
  <w:style w:type="paragraph" w:customStyle="1" w:styleId="B8464890B817498FA8B6AEAFA1084E9C">
    <w:name w:val="B8464890B817498FA8B6AEAFA1084E9C"/>
    <w:rsid w:val="002D5A0A"/>
    <w:rPr>
      <w:lang w:val="da-DK" w:eastAsia="da-DK"/>
    </w:rPr>
  </w:style>
  <w:style w:type="paragraph" w:customStyle="1" w:styleId="71EBB2D277644E44AC18BF74ECAD87C0">
    <w:name w:val="71EBB2D277644E44AC18BF74ECAD87C0"/>
    <w:rsid w:val="002D5A0A"/>
    <w:rPr>
      <w:lang w:val="da-DK" w:eastAsia="da-DK"/>
    </w:rPr>
  </w:style>
  <w:style w:type="paragraph" w:customStyle="1" w:styleId="E7B9C5FDF4C144F9A18D2895B388FF22">
    <w:name w:val="E7B9C5FDF4C144F9A18D2895B388FF22"/>
    <w:rsid w:val="002D5A0A"/>
    <w:rPr>
      <w:lang w:val="da-DK" w:eastAsia="da-DK"/>
    </w:rPr>
  </w:style>
  <w:style w:type="paragraph" w:customStyle="1" w:styleId="CE25734A0C5243E38A157472F2FEBD8A">
    <w:name w:val="CE25734A0C5243E38A157472F2FEBD8A"/>
    <w:rsid w:val="002D5A0A"/>
    <w:rPr>
      <w:lang w:val="da-DK" w:eastAsia="da-DK"/>
    </w:rPr>
  </w:style>
  <w:style w:type="paragraph" w:customStyle="1" w:styleId="DC626E931F5C4B6F9A68735C1BAEBB75">
    <w:name w:val="DC626E931F5C4B6F9A68735C1BAEBB75"/>
    <w:rsid w:val="002D5A0A"/>
    <w:rPr>
      <w:lang w:val="da-DK" w:eastAsia="da-DK"/>
    </w:rPr>
  </w:style>
  <w:style w:type="paragraph" w:customStyle="1" w:styleId="5B69D02CC9C74404A714D4F63A58506A">
    <w:name w:val="5B69D02CC9C74404A714D4F63A58506A"/>
    <w:rsid w:val="002D5A0A"/>
    <w:rPr>
      <w:lang w:val="da-DK" w:eastAsia="da-DK"/>
    </w:rPr>
  </w:style>
  <w:style w:type="paragraph" w:customStyle="1" w:styleId="C12CA5D2618249FC96F7A7F40BEEB458">
    <w:name w:val="C12CA5D2618249FC96F7A7F40BEEB458"/>
    <w:rsid w:val="002D5A0A"/>
    <w:rPr>
      <w:lang w:val="da-DK" w:eastAsia="da-DK"/>
    </w:rPr>
  </w:style>
  <w:style w:type="paragraph" w:customStyle="1" w:styleId="0A46714BB9494F8AA082E836647F0DC9">
    <w:name w:val="0A46714BB9494F8AA082E836647F0DC9"/>
    <w:rsid w:val="002D5A0A"/>
    <w:rPr>
      <w:lang w:val="da-DK" w:eastAsia="da-DK"/>
    </w:rPr>
  </w:style>
  <w:style w:type="paragraph" w:customStyle="1" w:styleId="8F82126EB0FF441687A8B689F283D93D">
    <w:name w:val="8F82126EB0FF441687A8B689F283D93D"/>
    <w:rsid w:val="002D5A0A"/>
    <w:rPr>
      <w:lang w:val="da-DK" w:eastAsia="da-DK"/>
    </w:rPr>
  </w:style>
  <w:style w:type="paragraph" w:customStyle="1" w:styleId="5762400B837249D0A9AF091DD111BB25">
    <w:name w:val="5762400B837249D0A9AF091DD111BB25"/>
    <w:rsid w:val="002D5A0A"/>
    <w:rPr>
      <w:lang w:val="da-DK" w:eastAsia="da-DK"/>
    </w:rPr>
  </w:style>
  <w:style w:type="paragraph" w:customStyle="1" w:styleId="6DB41AB46CBE434BBD403D5B89323F0F">
    <w:name w:val="6DB41AB46CBE434BBD403D5B89323F0F"/>
    <w:rsid w:val="002D5A0A"/>
    <w:rPr>
      <w:lang w:val="da-DK" w:eastAsia="da-DK"/>
    </w:rPr>
  </w:style>
  <w:style w:type="paragraph" w:customStyle="1" w:styleId="FBDA9BADBD57453B99301175D4B21E18">
    <w:name w:val="FBDA9BADBD57453B99301175D4B21E18"/>
    <w:rsid w:val="002D5A0A"/>
    <w:rPr>
      <w:lang w:val="da-DK" w:eastAsia="da-DK"/>
    </w:rPr>
  </w:style>
  <w:style w:type="paragraph" w:customStyle="1" w:styleId="669BE5FF24C94D47AD5F5759542E2352">
    <w:name w:val="669BE5FF24C94D47AD5F5759542E2352"/>
    <w:rsid w:val="002D5A0A"/>
    <w:rPr>
      <w:lang w:val="da-DK" w:eastAsia="da-DK"/>
    </w:rPr>
  </w:style>
  <w:style w:type="paragraph" w:customStyle="1" w:styleId="8434A88F1DA84BDCBBAC69653992EF6B">
    <w:name w:val="8434A88F1DA84BDCBBAC69653992EF6B"/>
    <w:rsid w:val="002D5A0A"/>
    <w:rPr>
      <w:lang w:val="da-DK" w:eastAsia="da-DK"/>
    </w:rPr>
  </w:style>
  <w:style w:type="paragraph" w:customStyle="1" w:styleId="C1C724157B7D4D7180EE8E65289EFEA3">
    <w:name w:val="C1C724157B7D4D7180EE8E65289EFEA3"/>
    <w:rsid w:val="002D5A0A"/>
    <w:rPr>
      <w:lang w:val="da-DK" w:eastAsia="da-DK"/>
    </w:rPr>
  </w:style>
  <w:style w:type="paragraph" w:customStyle="1" w:styleId="5297DF433DD545D49CC83E15C88CDF3A">
    <w:name w:val="5297DF433DD545D49CC83E15C88CDF3A"/>
    <w:rsid w:val="002D5A0A"/>
    <w:rPr>
      <w:lang w:val="da-DK" w:eastAsia="da-DK"/>
    </w:rPr>
  </w:style>
  <w:style w:type="paragraph" w:customStyle="1" w:styleId="3056B9A2CC1E44D6A0B600EB7869D0F5">
    <w:name w:val="3056B9A2CC1E44D6A0B600EB7869D0F5"/>
    <w:rsid w:val="002D5A0A"/>
    <w:rPr>
      <w:lang w:val="da-DK" w:eastAsia="da-DK"/>
    </w:rPr>
  </w:style>
  <w:style w:type="paragraph" w:customStyle="1" w:styleId="5259242C84034FD9A6168355924303AC">
    <w:name w:val="5259242C84034FD9A6168355924303AC"/>
    <w:rsid w:val="002D5A0A"/>
    <w:rPr>
      <w:lang w:val="da-DK" w:eastAsia="da-DK"/>
    </w:rPr>
  </w:style>
  <w:style w:type="paragraph" w:customStyle="1" w:styleId="348BB718B9064D349DD4841EFD3E78B7">
    <w:name w:val="348BB718B9064D349DD4841EFD3E78B7"/>
    <w:rsid w:val="002D5A0A"/>
    <w:rPr>
      <w:lang w:val="da-DK" w:eastAsia="da-DK"/>
    </w:rPr>
  </w:style>
  <w:style w:type="paragraph" w:customStyle="1" w:styleId="9EBC2894080644B297B3C72FC1476728">
    <w:name w:val="9EBC2894080644B297B3C72FC1476728"/>
    <w:rsid w:val="002D5A0A"/>
    <w:rPr>
      <w:lang w:val="da-DK" w:eastAsia="da-DK"/>
    </w:rPr>
  </w:style>
  <w:style w:type="paragraph" w:customStyle="1" w:styleId="454F6090FF0D49F5A0BEC4CA9FD74298">
    <w:name w:val="454F6090FF0D49F5A0BEC4CA9FD74298"/>
    <w:rsid w:val="002D5A0A"/>
    <w:rPr>
      <w:lang w:val="da-DK" w:eastAsia="da-DK"/>
    </w:rPr>
  </w:style>
  <w:style w:type="paragraph" w:customStyle="1" w:styleId="FE65451E52804CB28485C4F75E71AEBA">
    <w:name w:val="FE65451E52804CB28485C4F75E71AEBA"/>
    <w:rsid w:val="002D5A0A"/>
    <w:rPr>
      <w:lang w:val="da-DK" w:eastAsia="da-DK"/>
    </w:rPr>
  </w:style>
  <w:style w:type="paragraph" w:customStyle="1" w:styleId="EC1FF0CCDF7549E3AEBCFCA13CA2E73B">
    <w:name w:val="EC1FF0CCDF7549E3AEBCFCA13CA2E73B"/>
    <w:rsid w:val="002D5A0A"/>
    <w:rPr>
      <w:lang w:val="da-DK" w:eastAsia="da-DK"/>
    </w:rPr>
  </w:style>
  <w:style w:type="paragraph" w:customStyle="1" w:styleId="4B3151CCF016410C9162DFF148EF4E18">
    <w:name w:val="4B3151CCF016410C9162DFF148EF4E18"/>
    <w:rsid w:val="002D5A0A"/>
    <w:rPr>
      <w:lang w:val="da-DK" w:eastAsia="da-DK"/>
    </w:rPr>
  </w:style>
  <w:style w:type="paragraph" w:customStyle="1" w:styleId="248F49A6E6114556AC9BB3E441483A82">
    <w:name w:val="248F49A6E6114556AC9BB3E441483A82"/>
    <w:rsid w:val="002D5A0A"/>
    <w:rPr>
      <w:lang w:val="da-DK" w:eastAsia="da-DK"/>
    </w:rPr>
  </w:style>
  <w:style w:type="paragraph" w:customStyle="1" w:styleId="4DD939944B7D481BAD92A0AC51618E12">
    <w:name w:val="4DD939944B7D481BAD92A0AC51618E12"/>
    <w:rsid w:val="002D5A0A"/>
    <w:rPr>
      <w:lang w:val="da-DK" w:eastAsia="da-DK"/>
    </w:rPr>
  </w:style>
  <w:style w:type="paragraph" w:customStyle="1" w:styleId="B53877BC4C104C97B4F622AB894EEC4A">
    <w:name w:val="B53877BC4C104C97B4F622AB894EEC4A"/>
    <w:rsid w:val="002D5A0A"/>
    <w:rPr>
      <w:lang w:val="da-DK" w:eastAsia="da-DK"/>
    </w:rPr>
  </w:style>
  <w:style w:type="paragraph" w:customStyle="1" w:styleId="665032DE5DFA452490774734A25D1108">
    <w:name w:val="665032DE5DFA452490774734A25D1108"/>
    <w:rsid w:val="002D5A0A"/>
    <w:rPr>
      <w:lang w:val="da-DK" w:eastAsia="da-DK"/>
    </w:rPr>
  </w:style>
  <w:style w:type="paragraph" w:customStyle="1" w:styleId="9D35D8DE3D0B4B28ACA2B0CD49EE94F9">
    <w:name w:val="9D35D8DE3D0B4B28ACA2B0CD49EE94F9"/>
    <w:rsid w:val="002D5A0A"/>
    <w:rPr>
      <w:lang w:val="da-DK" w:eastAsia="da-DK"/>
    </w:rPr>
  </w:style>
  <w:style w:type="paragraph" w:customStyle="1" w:styleId="C508A30DAA424FD8B42DEDF1C69B19DF">
    <w:name w:val="C508A30DAA424FD8B42DEDF1C69B19DF"/>
    <w:rsid w:val="002D5A0A"/>
    <w:rPr>
      <w:lang w:val="da-DK" w:eastAsia="da-DK"/>
    </w:rPr>
  </w:style>
  <w:style w:type="paragraph" w:customStyle="1" w:styleId="48EC0E93177B48448BE82659E7054093">
    <w:name w:val="48EC0E93177B48448BE82659E7054093"/>
    <w:rsid w:val="002D5A0A"/>
    <w:rPr>
      <w:lang w:val="da-DK" w:eastAsia="da-DK"/>
    </w:rPr>
  </w:style>
  <w:style w:type="paragraph" w:customStyle="1" w:styleId="2C39B0D7A2604722A58CA23E046D34B9">
    <w:name w:val="2C39B0D7A2604722A58CA23E046D34B9"/>
    <w:rsid w:val="002D5A0A"/>
    <w:rPr>
      <w:lang w:val="da-DK" w:eastAsia="da-DK"/>
    </w:rPr>
  </w:style>
  <w:style w:type="paragraph" w:customStyle="1" w:styleId="8E6E9800387D4C929ACF2FB0603AA477">
    <w:name w:val="8E6E9800387D4C929ACF2FB0603AA477"/>
    <w:rsid w:val="002D5A0A"/>
    <w:rPr>
      <w:lang w:val="da-DK" w:eastAsia="da-DK"/>
    </w:rPr>
  </w:style>
  <w:style w:type="paragraph" w:customStyle="1" w:styleId="1B23467F53D74360954403C6128BE346">
    <w:name w:val="1B23467F53D74360954403C6128BE346"/>
    <w:rsid w:val="002D5A0A"/>
    <w:rPr>
      <w:lang w:val="da-DK" w:eastAsia="da-DK"/>
    </w:rPr>
  </w:style>
  <w:style w:type="paragraph" w:customStyle="1" w:styleId="622A98A9A98D49689FB245251D929310">
    <w:name w:val="622A98A9A98D49689FB245251D929310"/>
    <w:rsid w:val="005336F2"/>
    <w:rPr>
      <w:lang w:val="da-DK" w:eastAsia="da-DK"/>
    </w:rPr>
  </w:style>
  <w:style w:type="paragraph" w:customStyle="1" w:styleId="FFDFC605FFDA440181DF55EABDCCD40B">
    <w:name w:val="FFDFC605FFDA440181DF55EABDCCD40B"/>
    <w:rsid w:val="00F220BD"/>
    <w:rPr>
      <w:lang w:val="da-DK" w:eastAsia="da-DK"/>
    </w:rPr>
  </w:style>
  <w:style w:type="paragraph" w:customStyle="1" w:styleId="AB8631CACD8C4B68962A6A02AB02B9FB">
    <w:name w:val="AB8631CACD8C4B68962A6A02AB02B9FB"/>
    <w:rsid w:val="00F220BD"/>
    <w:rPr>
      <w:lang w:val="da-DK" w:eastAsia="da-DK"/>
    </w:rPr>
  </w:style>
  <w:style w:type="paragraph" w:customStyle="1" w:styleId="3B6E318100114F9C87B1951ADF57AEA3">
    <w:name w:val="3B6E318100114F9C87B1951ADF57AEA3"/>
    <w:rsid w:val="00F50EFB"/>
    <w:rPr>
      <w:lang w:val="da-DK" w:eastAsia="da-DK"/>
    </w:rPr>
  </w:style>
  <w:style w:type="paragraph" w:customStyle="1" w:styleId="29DB21BE75C94BE8B476ABD907B9333B">
    <w:name w:val="29DB21BE75C94BE8B476ABD907B9333B"/>
    <w:rsid w:val="00F50EFB"/>
    <w:rPr>
      <w:lang w:val="da-DK" w:eastAsia="da-DK"/>
    </w:rPr>
  </w:style>
  <w:style w:type="paragraph" w:customStyle="1" w:styleId="DC50A12F21AD4A25AFF4199683373D13">
    <w:name w:val="DC50A12F21AD4A25AFF4199683373D13"/>
    <w:rsid w:val="00F50EFB"/>
    <w:rPr>
      <w:lang w:val="da-DK" w:eastAsia="da-DK"/>
    </w:rPr>
  </w:style>
  <w:style w:type="paragraph" w:customStyle="1" w:styleId="DC838240E21644A18967EE98F62B28F7">
    <w:name w:val="DC838240E21644A18967EE98F62B28F7"/>
    <w:rsid w:val="00F50EFB"/>
    <w:rPr>
      <w:lang w:val="da-DK" w:eastAsia="da-DK"/>
    </w:rPr>
  </w:style>
  <w:style w:type="paragraph" w:customStyle="1" w:styleId="FDCF7CD9989740A3AAA895CE9F9AE003">
    <w:name w:val="FDCF7CD9989740A3AAA895CE9F9AE003"/>
    <w:rsid w:val="00F50EFB"/>
    <w:rPr>
      <w:lang w:val="da-DK" w:eastAsia="da-DK"/>
    </w:rPr>
  </w:style>
  <w:style w:type="paragraph" w:customStyle="1" w:styleId="40507ECCA44E4E7392F48CC661423C85">
    <w:name w:val="40507ECCA44E4E7392F48CC661423C85"/>
    <w:rsid w:val="00F50EFB"/>
    <w:rPr>
      <w:lang w:val="da-DK" w:eastAsia="da-DK"/>
    </w:rPr>
  </w:style>
  <w:style w:type="paragraph" w:customStyle="1" w:styleId="F4D9E802024C47899A7662FF99A5E1B9">
    <w:name w:val="F4D9E802024C47899A7662FF99A5E1B9"/>
    <w:rsid w:val="00F50EFB"/>
    <w:rPr>
      <w:lang w:val="da-DK" w:eastAsia="da-DK"/>
    </w:rPr>
  </w:style>
  <w:style w:type="paragraph" w:customStyle="1" w:styleId="FA8D920A70114F488023759F4EEC3155">
    <w:name w:val="FA8D920A70114F488023759F4EEC3155"/>
    <w:rsid w:val="00F50EFB"/>
    <w:rPr>
      <w:lang w:val="da-DK" w:eastAsia="da-DK"/>
    </w:rPr>
  </w:style>
  <w:style w:type="paragraph" w:customStyle="1" w:styleId="D7B2B17C5A444638970C4A31371B4111">
    <w:name w:val="D7B2B17C5A444638970C4A31371B4111"/>
    <w:rsid w:val="00F50EFB"/>
    <w:rPr>
      <w:lang w:val="da-DK" w:eastAsia="da-DK"/>
    </w:rPr>
  </w:style>
  <w:style w:type="paragraph" w:customStyle="1" w:styleId="63EEBD5A4F674726A95F6AABD02349D0">
    <w:name w:val="63EEBD5A4F674726A95F6AABD02349D0"/>
    <w:rsid w:val="00F50EFB"/>
    <w:rPr>
      <w:lang w:val="da-DK" w:eastAsia="da-DK"/>
    </w:rPr>
  </w:style>
  <w:style w:type="paragraph" w:customStyle="1" w:styleId="58027D34273B412FBA691754B5375A66">
    <w:name w:val="58027D34273B412FBA691754B5375A66"/>
    <w:rsid w:val="00F50EFB"/>
    <w:rPr>
      <w:lang w:val="da-DK" w:eastAsia="da-DK"/>
    </w:rPr>
  </w:style>
  <w:style w:type="paragraph" w:customStyle="1" w:styleId="C16FE94E5B604907A7D0177AE11D981A">
    <w:name w:val="C16FE94E5B604907A7D0177AE11D981A"/>
    <w:rsid w:val="00F50EFB"/>
    <w:rPr>
      <w:lang w:val="da-DK" w:eastAsia="da-DK"/>
    </w:rPr>
  </w:style>
  <w:style w:type="paragraph" w:customStyle="1" w:styleId="E1FC14028D77417A944F0393DC303136">
    <w:name w:val="E1FC14028D77417A944F0393DC303136"/>
    <w:rsid w:val="00F50EFB"/>
    <w:rPr>
      <w:lang w:val="da-DK" w:eastAsia="da-DK"/>
    </w:rPr>
  </w:style>
  <w:style w:type="paragraph" w:customStyle="1" w:styleId="6BF52F62EDF144B7BCA1809530E80494">
    <w:name w:val="6BF52F62EDF144B7BCA1809530E80494"/>
    <w:rsid w:val="00F50EFB"/>
    <w:rPr>
      <w:lang w:val="da-DK" w:eastAsia="da-DK"/>
    </w:rPr>
  </w:style>
  <w:style w:type="paragraph" w:customStyle="1" w:styleId="5870F02224364FE5A1379E8490B43DDF">
    <w:name w:val="5870F02224364FE5A1379E8490B43DDF"/>
    <w:rsid w:val="00F50EFB"/>
    <w:rPr>
      <w:lang w:val="da-DK" w:eastAsia="da-DK"/>
    </w:rPr>
  </w:style>
  <w:style w:type="paragraph" w:customStyle="1" w:styleId="DBA6CD32B3C04BEBB6BC271C728CEB8C">
    <w:name w:val="DBA6CD32B3C04BEBB6BC271C728CEB8C"/>
    <w:rsid w:val="00F50EFB"/>
    <w:rPr>
      <w:lang w:val="da-DK" w:eastAsia="da-DK"/>
    </w:rPr>
  </w:style>
  <w:style w:type="paragraph" w:customStyle="1" w:styleId="46978B7F65CB4816A2E95094D8CD116A">
    <w:name w:val="46978B7F65CB4816A2E95094D8CD116A"/>
    <w:rsid w:val="00F50EFB"/>
    <w:rPr>
      <w:lang w:val="da-DK" w:eastAsia="da-DK"/>
    </w:rPr>
  </w:style>
  <w:style w:type="paragraph" w:customStyle="1" w:styleId="B4EEBCAAF1E4484AA88F22DBAEE01C95">
    <w:name w:val="B4EEBCAAF1E4484AA88F22DBAEE01C95"/>
    <w:rsid w:val="00F50EF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Custom 2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/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 & l t ; ? x m l   v e r s i o n = " 1 . 0 "   s t a n d a l o n e = " y e s " ? & g t ;  
 & l t ; ? m s o - a p p l i c a t i o n   p r o g i d = " W o r d . D o c u m e n t " ? & g t ;  
 & l t ; p k g : p a c k a g e   x m l n s : p k g = " h t t p : / / s c h e m a s . m i c r o s o f t . c o m / o f f i c e / 2 0 0 6 / x m l P a c k a g e " & g t ; & l t ; p k g : p a r t   p k g : n a m e = " / _ r e l s / . r e l s "   p k g : c o n t e n t T y p e = " a p p l i c a t i o n / v n d . o p e n x m l f o r m a t s - p a c k a g e . r e l a t i o n s h i p s + x m l "   p k g : p a d d i n g = " 5 1 2 " & g t ; & l t ; p k g : x m l D a t a & g t ; & l t ; R e l a t i o n s h i p s 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 T y p e = " h t t p : / / s c h e m a s . o p e n x m l f o r m a t s . o r g / o f f i c e D o c u m e n t / 2 0 0 6 / r e l a t i o n s h i p s / o f f i c e D o c u m e n t "   T a r g e t = " w o r d / d o c u m e n t . x m l " / & g t ; & l t ; / R e l a t i o n s h i p s & g t ; & l t ; / p k g : x m l D a t a & g t ; & l t ; / p k g : p a r t & g t ; & l t ; p k g : p a r t   p k g : n a m e = " / w o r d / d o c u m e n t . x m l "   p k g : c o n t e n t T y p e = " a p p l i c a t i o n / v n d . o p e n x m l f o r m a t s - o f f i c e d o c u m e n t . w o r d p r o c e s s i n g m l . d o c u m e n t . m a i n + x m l " & g t ; & l t ; p k g : x m l D a t a & g t ; & l t ; w : d o c u m e n t   x m l n s : w p c = " h t t p : / / s c h e m a s . m i c r o s o f t . c o m / o f f i c e / w o r d / 2 0 1 0 / w o r d p r o c e s s i n g C a n v a s "   x m l n s : c x = " h t t p : / / s c h e m a s . m i c r o s o f t . c o m / o f f i c e / d r a w i n g / 2 0 1 4 / c h a r t e x "   x m l n s : c x 1 = " h t t p : / / s c h e m a s . m i c r o s o f t . c o m / o f f i c e / d r a w i n g / 2 0 1 5 / 9 / 8 / c h a r t e x "   x m l n s : m c = " h t t p : / / s c h e m a s . o p e n x m l f o r m a t s . o r g / m a r k u p - c o m p a t i b i l i t y / 2 0 0 6 "   x m l n s : o = " u r n : s c h e m a s - m i c r o s o f t - c o m : o f f i c e : o f f i c e "   x m l n s : r = " h t t p : / / s c h e m a s . o p e n x m l f o r m a t s . o r g / o f f i c e D o c u m e n t / 2 0 0 6 / r e l a t i o n s h i p s "   x m l n s : m = " h t t p : / / s c h e m a s . o p e n x m l f o r m a t s . o r g / o f f i c e D o c u m e n t / 2 0 0 6 / m a t h "   x m l n s : v = " u r n : s c h e m a s - m i c r o s o f t - c o m : v m l "   x m l n s : w p 1 4 = " h t t p : / / s c h e m a s . m i c r o s o f t . c o m / o f f i c e / w o r d / 2 0 1 0 / w o r d p r o c e s s i n g D r a w i n g "   x m l n s : w p = " h t t p : / / s c h e m a s . o p e n x m l f o r m a t s . o r g / d r a w i n g m l / 2 0 0 6 / w o r d p r o c e s s i n g D r a w i n g "   x m l n s : w 1 0 = " u r n : s c h e m a s - m i c r o s o f t - c o m : o f f i c e : w o r d " 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 x m l n s : w 1 6 s e = " h t t p : / / s c h e m a s . m i c r o s o f t . c o m / o f f i c e / w o r d / 2 0 1 5 / w o r d m l / s y m e x "   x m l n s : w p g = " h t t p : / / s c h e m a s . m i c r o s o f t . c o m / o f f i c e / w o r d / 2 0 1 0 / w o r d p r o c e s s i n g G r o u p "   x m l n s : w p i = " h t t p : / / s c h e m a s . m i c r o s o f t . c o m / o f f i c e / w o r d / 2 0 1 0 / w o r d p r o c e s s i n g I n k "   x m l n s : w n e = " h t t p : / / s c h e m a s . m i c r o s o f t . c o m / o f f i c e / w o r d / 2 0 0 6 / w o r d m l "   x m l n s : w p s = " h t t p : / / s c h e m a s . m i c r o s o f t . c o m / o f f i c e / w o r d / 2 0 1 0 / w o r d p r o c e s s i n g S h a p e "   m c : I g n o r a b l e = " w 1 4   w 1 5   w 1 6 s e   w p 1 4 " & g t ; & l t ; w : b o d y & g t ; & l t ; w : p   w : r s i d R = " 0 0 0 0 0 0 0 0 "   w : r s i d R D e f a u l t = " 0 0 E 6 1 5 6 0 " & g t ; & l t ; w : r   w : r s i d R P r = " 0 0 A E 1 3 6 6 " & g t ; & l t ; w : r P r & g t ; & l t ; w : r F o n t s   w : c s t h e m e = " m i n o r H A n s i " / & g t ; & l t ; w : c a p s / & g t ; & l t ; w : c o l o r   w : v a l = " F F 0 0 0 0 " / & g t ; & l t ; w : s z   w : v a l = " 2 0 " / & g t ; & l t ; w : s z C s   w : v a l = " 2 0 " / & g t ; & l t ; / w : r P r & g t ; & l t ; w : t & g t ; C o m p a n y V A T R e g N o _ L b l & l t ; / w : t & g t ; & l t ; / w : r & g t ; & l t ; / w : p & g t ; & l t ; w : s e c t P r   w : r s i d R = " 0 0 0 0 0 0 0 0 " & g t ; & l t ; w : p g S z   w : w = " 1 2 2 4 0 "   w : h = " 1 5 8 4 0 " / & g t ; & l t ; w : p g M a r   w : t o p = " 1 7 0 1 "   w : r i g h t = " 1 1 3 4 "   w : b o t t o m = " 1 7 0 1 "   w : l e f t = " 1 1 3 4 "   w : h e a d e r = " 7 0 8 "   w : f o o t e r = " 7 0 8 "   w : g u t t e r = " 0 " / & g t ; & l t ; w : c o l s   w : s p a c e = " 7 0 8 " / & g t ; & l t ; / w : s e c t P r & g t ; & l t ; / w : b o d y & g t ; & l t ; / w : d o c u m e n t & g t ; & l t ; / p k g : x m l D a t a & g t ; & l t ; / p k g : p a r t & g t ; & l t ; p k g : p a r t   p k g : n a m e = " / w o r d / _ r e l s / d o c u m e n t . x m l . r e l s "   p k g : c o n t e n t T y p e = " a p p l i c a t i o n / v n d . o p e n x m l f o r m a t s - p a c k a g e . r e l a t i o n s h i p s + x m l "   p k g : p a d d i n g = " 2 5 6 " & g t ; & l t ; p k g : x m l D a t a & g t ; & l t ; R e l a t i o n s h i p s 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 T y p e = " h t t p : / / s c h e m a s . o p e n x m l f o r m a t s . o r g / o f f i c e D o c u m e n t / 2 0 0 6 / r e l a t i o n s h i p s / s t y l e s "   T a r g e t = " s t y l e s . x m l " / & g t ; & l t ; / R e l a t i o n s h i p s & g t ; & l t ; / p k g : x m l D a t a & g t ; & l t ; / p k g : p a r t & g t ; & l t ; p k g : p a r t   p k g : n a m e = " / w o r d / s t y l e s . x m l "   p k g : c o n t e n t T y p e = " a p p l i c a t i o n / v n d . o p e n x m l f o r m a t s - o f f i c e d o c u m e n t . w o r d p r o c e s s i n g m l . s t y l e s + x m l " & g t ; & l t ; p k g : x m l D a t a & g t ; & l t ; w : s t y l e s   x m l n s : m c = " h t t p : / / s c h e m a s . o p e n x m l f o r m a t s . o r g / m a r k u p - c o m p a t i b i l i t y / 2 0 0 6 "   x m l n s : r = " h t t p : / / s c h e m a s . o p e n x m l f o r m a t s . o r g / o f f i c e D o c u m e n t / 2 0 0 6 / r e l a t i o n s h i p s " 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 x m l n s : w 1 6 s e = " h t t p : / / s c h e m a s . m i c r o s o f t . c o m / o f f i c e / w o r d / 2 0 1 5 / w o r d m l / s y m e x "   m c : I g n o r a b l e = " w 1 4   w 1 5   w 1 6 s e " & g t ; & l t ; w : d o c D e f a u l t s & g t ; & l t ; w : r P r D e f a u l t & g t ; & l t ; w : r P r & g t ; & l t ; w : r F o n t s   w : a s c i i T h e m e = " m i n o r H A n s i "   w : e a s t A s i a T h e m e = " m i n o r E a s t A s i a "   w : h A n s i T h e m e = " m i n o r H A n s i "   w : c s t h e m e = " m i n o r B i d i " / & g t ; & l t ; w : s z   w : v a l = " 2 2 " / & g t ; & l t ; w : s z C s   w : v a l = " 2 2 " / & g t ; & l t ; w : l a n g   w : v a l = " e n - U S "   w : e a s t A s i a = " e n - U S "   w : b i d i = " a r - S A " / & g t ; & l t ; / w : r P r & g t ; & l t ; / w : r P r D e f a u l t & g t ; & l t ; w : p P r D e f a u l t & g t ; & l t ; w : p P r & g t ; & l t ; w : s p a c i n g   w : a f t e r = " 4 0 "   w : l i n e = " 2 5 9 "   w : l i n e R u l e = " a u t o " / & g t ; & l t ; / w : p P r & g t ; & l t ; / w : p P r D e f a u l t & g t ; & l t ; / w : d o c D e f a u l t s & g t ; & l t ; w : s t y l e   w : t y p e = " p a r a g r a p h "   w : d e f a u l t = " 1 "   w : s t y l e I d = " N o r m a l " & g t ; & l t ; w : n a m e   w : v a l = " N o r m a l " / & g t ; & l t ; w : q F o r m a t / & g t ; & l t ; w : r s i d   w : v a l = " 0 0 8 5 4 D D E " / & g t ; & l t ; / w : s t y l e & g t ; & l t ; w : s t y l e   w : t y p e = " p a r a g r a p h "   w : s t y l e I d = " O v e r s k r i f t 1 " & g t ; & l t ; w : n a m e   w : v a l = " h e a d i n g   1 " / & g t ; & l t ; w : b a s e d O n   w : v a l = " N o r m a l " / & g t ; & l t ; w : n e x t   w : v a l = " N o r m a l " / & g t ; & l t ; w : l i n k   w : v a l = " O v e r s k r i f t 1 T e g n " / & g t ; & l t ; w : u i P r i o r i t y   w : v a l = " 9 " / & g t ; & l t ; w : q F o r m a t / & g t ; & l t ; w : r s i d   w : v a l = " 0 0 8 5 4 D D E " / & g t ; & l t ; w : p P r & g t ; & l t ; w : k e e p N e x t / & g t ; & l t ; w : k e e p L i n e s / & g t ; & l t ; w : s p a c i n g   w : b e f o r e = " 4 0 0 "   w : l i n e = " 2 4 0 "   w : l i n e R u l e = " a u t o " / & g t ; & l t ; w : o u t l i n e L v l   w : v a l = " 0 " / & g t ; & l t ; / w : p P r & g t ; & l t ; w : r P r & g t ; & l t ; w : r F o n t s   w : a s c i i T h e m e = " m a j o r H A n s i "   w : e a s t A s i a T h e m e = " m a j o r E a s t A s i a "   w : h A n s i T h e m e = " m a j o r H A n s i "   w : c s t h e m e = " m a j o r B i d i " / & g t ; & l t ; w : c a p s / & g t ; & l t ; w : s z   w : v a l = " 3 6 " / & g t ; & l t ; w : s z C s   w : v a l = " 3 6 " / & g t ; & l t ; / w : r P r & g t ; & l t ; / w : s t y l e & g t ; & l t ; w : s t y l e   w : t y p e = " p a r a g r a p h "   w : s t y l e I d = " O v e r s k r i f t 2 " & g t ; & l t ; w : n a m e   w : v a l = " h e a d i n g   2 " / & g t ; & l t ; w : b a s e d O n   w : v a l = " N o r m a l " / & g t ; & l t ; w : n e x t   w : v a l = " N o r m a l " / & g t ; & l t ; w : l i n k   w : v a l = " O v e r s k r i f t 2 T e g n " / & g t ; & l t ; w : u i P r i o r i t y   w : v a l = " 9 " / & g t ; & l t ; w : u n h i d e W h e n U s e d / & g t ; & l t ; w : q F o r m a t / & g t ; & l t ; w : r s i d   w : v a l = " 0 0 8 5 4 D D E " / & g t ; & l t ; w : p P r & g t ; & l t ; w : k e e p N e x t / & g t ; & l t ; w : k e e p L i n e s / & g t ; & l t ; w : s p a c i n g   w : b e f o r e = " 1 2 0 "   w : a f t e r = " 0 "   w : l i n e = " 2 4 0 "   w : l i n e R u l e = " a u t o " / & g t ; & l t ; w : o u t l i n e L v l   w : v a l = " 1 " / & g t ; & l t ; / w : p P r & g t ; & l t ; w : r P r & g t ; & l t ; w : r F o n t s   w : a s c i i T h e m e = " m a j o r H A n s i "   w : e a s t A s i a T h e m e = " m a j o r E a s t A s i a "   w : h A n s i T h e m e = " m a j o r H A n s i "   w : c s t h e m e = " m a j o r B i d i " / & g t ; & l t ; w : c a p s / & g t ; & l t ; w : s z   w : v a l = " 2 8 " / & g t ; & l t ; w : s z C s   w : v a l = " 2 8 " / & g t ; & l t ; / w : r P r & g t ; & l t ; / w : s t y l e & g t ; & l t ; w : s t y l e   w : t y p e = " p a r a g r a p h "   w : s t y l e I d = " O v e r s k r i f t 3 " & g t ; & l t ; w : n a m e   w : v a l = " h e a d i n g   3 " / & g t ; & l t ; w : b a s e d O n   w : v a l = " N o r m a l " / & g t ; & l t ; w : n e x t   w : v a l = " N o r m a l " / & g t ; & l t ; w : l i n k   w : v a l = " O v e r s k r i f t 3 T e g n " / & g t ; & l t ; w : u i P r i o r i t y   w : v a l = " 9 " / & g t ; & l t ; w : u n h i d e W h e n U s e d / & g t ; & l t ; w : q F o r m a t / & g t ; & l t ; w : r s i d   w : v a l = " 0 0 8 5 4 D D E " / & g t ; & l t ; w : p P r & g t ; & l t ; w : k e e p N e x t / & g t ; & l t ; w : k e e p L i n e s / & g t ; & l t ; w : s p a c i n g   w : b e f o r e = " 1 2 0 "   w : a f t e r = " 0 "   w : l i n e = " 2 4 0 "   w : l i n e R u l e = " a u t o " / & g t ; & l t ; w : o u t l i n e L v l   w : v a l = " 2 " / & g t ; & l t ; / w : p P r & g t ; & l t ; w : r P r & g t ; & l t ; w : r F o n t s   w : a s c i i T h e m e = " m a j o r H A n s i "   w : e a s t A s i a T h e m e = " m a j o r E a s t A s i a "   w : h A n s i T h e m e = " m a j o r H A n s i "   w : c s t h e m e = " m a j o r B i d i " / & g t ; & l t ; w : s m a l l C a p s / & g t ; & l t ; w : s z   w : v a l = " 2 8 " / & g t ; & l t ; w : s z C s   w : v a l = " 2 8 " / & g t ; & l t ; / w : r P r & g t ; & l t ; / w : s t y l e & g t ; & l t ; w : s t y l e   w : t y p e = " p a r a g r a p h "   w : s t y l e I d = " O v e r s k r i f t 4 " & g t ; & l t ; w : n a m e   w : v a l = " h e a d i n g   4 " / & g t ; & l t ; w : b a s e d O n   w : v a l = " N o r m a l " / & g t ; & l t ; w : n e x t   w : v a l = " N o r m a l " / & g t ; & l t ; w : l i n k   w : v a l = " O v e r s k r i f t 4 T e g n " / & g t ; & l t ; w : u i P r i o r i t y   w : v a l = " 9 " / & g t ; & l t ; w : s e m i H i d d e n / & g t ; & l t ; w : u n h i d e W h e n U s e d / & g t ; & l t ; w : q F o r m a t / & g t ; & l t ; w : r s i d   w : v a l = " 0 0 8 5 4 D D E " / & g t ; & l t ; w : p P r & g t ; & l t ; w : k e e p N e x t / & g t ; & l t ; w : k e e p L i n e s / & g t ; & l t ; w : s p a c i n g   w : b e f o r e = " 1 2 0 "   w : a f t e r = " 0 " / & g t ; & l t ; w : o u t l i n e L v l   w : v a l = " 3 " / & g t ; & l t ; / w : p P r & g t ; & l t ; w : r P r & g t ; & l t ; w : r F o n t s   w : a s c i i T h e m e = " m a j o r H A n s i "   w : e a s t A s i a T h e m e = " m a j o r E a s t A s i a "   w : h A n s i T h e m e = " m a j o r H A n s i "   w : c s t h e m e = " m a j o r B i d i " / & g t ; & l t ; w : c a p s / & g t ; & l t ; / w : r P r & g t ; & l t ; / w : s t y l e & g t ; & l t ; w : s t y l e   w : t y p e = " p a r a g r a p h "   w : s t y l e I d = " O v e r s k r i f t 5 " & g t ; & l t ; w : n a m e   w : v a l = " h e a d i n g   5 " / & g t ; & l t ; w : b a s e d O n   w : v a l = " N o r m a l " / & g t ; & l t ; w : n e x t   w : v a l = " N o r m a l " / & g t ; & l t ; w : l i n k   w : v a l = " O v e r s k r i f t 5 T e g n " / & g t ; & l t ; w : u i P r i o r i t y   w : v a l = " 9 " / & g t ; & l t ; w : s e m i H i d d e n / & g t ; & l t ; w : u n h i d e W h e n U s e d / & g t ; & l t ; w : q F o r m a t / & g t ; & l t ; w : r s i d   w : v a l = " 0 0 8 5 4 D D E " / & g t ; & l t ; w : p P r & g t ; & l t ; w : k e e p N e x t / & g t ; & l t ; w : k e e p L i n e s / & g t ; & l t ; w : s p a c i n g   w : b e f o r e = " 1 2 0 "   w : a f t e r = " 0 " / & g t ; & l t ; w : o u t l i n e L v l   w : v a l = " 4 " / & g t ; & l t ; / w : p P r & g t ; & l t ; w : r P r & g t ; & l t ; w : r F o n t s   w : a s c i i T h e m e = " m a j o r H A n s i "   w : e a s t A s i a T h e m e = " m a j o r E a s t A s i a "   w : h A n s i T h e m e = " m a j o r H A n s i "   w : c s t h e m e = " m a j o r B i d i " / & g t ; & l t ; w : i / & g t ; & l t ; w : i C s / & g t ; & l t ; w : c a p s / & g t ; & l t ; / w : r P r & g t ; & l t ; / w : s t y l e & g t ; & l t ; w : s t y l e   w : t y p e = " p a r a g r a p h "   w : s t y l e I d = " O v e r s k r i f t 6 " & g t ; & l t ; w : n a m e   w : v a l = " h e a d i n g   6 " / & g t ; & l t ; w : b a s e d O n   w : v a l = " N o r m a l " / & g t ; & l t ; w : n e x t   w : v a l = " N o r m a l " / & g t ; & l t ; w : l i n k   w : v a l = " O v e r s k r i f t 6 T e g n " / & g t ; & l t ; w : u i P r i o r i t y   w : v a l = " 9 " / & g t ; & l t ; w : s e m i H i d d e n / & g t ; & l t ; w : u n h i d e W h e n U s e d / & g t ; & l t ; w : q F o r m a t / & g t ; & l t ; w : r s i d   w : v a l = " 0 0 8 5 4 D D E " / & g t ; & l t ; w : p P r & g t ; & l t ; w : k e e p N e x t / & g t ; & l t ; w : k e e p L i n e s / & g t ; & l t ; w : s p a c i n g   w : b e f o r e = " 1 2 0 "   w : a f t e r = " 0 " / & g t ; & l t ; w : o u t l i n e L v l   w : v a l = " 5 " / & g t ; & l t ; / w : p P r & g t ; & l t ; w : r P r & g t ; & l t ; w : r F o n t s   w : a s c i i T h e m e = " m a j o r H A n s i "   w : e a s t A s i a T h e m e = " m a j o r E a s t A s i a "   w : h A n s i T h e m e = " m a j o r H A n s i "   w : c s t h e m e = " m a j o r B i d i " / & g t ; & l t ; w : b / & g t ; & l t ; w : b C s / & g t ; & l t ; w : c a p s / & g t ; & l t ; w : c o l o r   w : v a l = " 2 6 2 6 2 6 "   w : t h e m e C o l o r = " t e x t 1 "   w : t h e m e T i n t = " D 9 " / & g t ; & l t ; w : s z   w : v a l = " 2 0 " / & g t ; & l t ; w : s z C s   w : v a l = " 2 0 " / & g t ; & l t ; / w : r P r & g t ; & l t ; / w : s t y l e & g t ; & l t ; w : s t y l e   w : t y p e = " p a r a g r a p h "   w : s t y l e I d = " O v e r s k r i f t 7 " & g t ; & l t ; w : n a m e   w : v a l = " h e a d i n g   7 " / & g t ; & l t ; w : b a s e d O n   w : v a l = " N o r m a l " / & g t ; & l t ; w : n e x t   w : v a l = " N o r m a l " / & g t ; & l t ; w : l i n k   w : v a l = " O v e r s k r i f t 7 T e g n " / & g t ; & l t ; w : u i P r i o r i t y   w : v a l = " 9 " / & g t ; & l t ; w : s e m i H i d d e n / & g t ; & l t ; w : u n h i d e W h e n U s e d / & g t ; & l t ; w : q F o r m a t / & g t ; & l t ; w : r s i d   w : v a l = " 0 0 8 5 4 D D E " / & g t ; & l t ; w : p P r & g t ; & l t ; w : k e e p N e x t / & g t ; & l t ; w : k e e p L i n e s / & g t ; & l t ; w : s p a c i n g   w : b e f o r e = " 1 2 0 "   w : a f t e r = " 0 " / & g t ; & l t ; w : o u t l i n e L v l   w : v a l = " 6 " / & g t ; & l t ; / w : p P r & g t ; & l t ; w : r P r & g t ; & l t ; w : r F o n t s   w : a s c i i T h e m e = " m a j o r H A n s i "   w : e a s t A s i a T h e m e = " m a j o r E a s t A s i a "   w : h A n s i T h e m e = " m a j o r H A n s i "   w : c s t h e m e = " m a j o r B i d i " / & g t ; & l t ; w : b / & g t ; & l t ; w : b C s / & g t ; & l t ; w : i / & g t ; & l t ; w : i C s / & g t ; & l t ; w : c a p s / & g t ; & l t ; w : c o l o r   w : v a l = " 2 6 2 6 2 6 "   w : t h e m e C o l o r = " t e x t 1 "   w : t h e m e T i n t = " D 9 " / & g t ; & l t ; w : s z   w : v a l = " 2 0 " / & g t ; & l t ; w : s z C s   w : v a l = " 2 0 " / & g t ; & l t ; / w : r P r & g t ; & l t ; / w : s t y l e & g t ; & l t ; w : s t y l e   w : t y p e = " p a r a g r a p h "   w : s t y l e I d = " O v e r s k r i f t 8 " & g t ; & l t ; w : n a m e   w : v a l = " h e a d i n g   8 " / & g t ; & l t ; w : b a s e d O n   w : v a l = " N o r m a l " / & g t ; & l t ; w : n e x t   w : v a l = " N o r m a l " / & g t ; & l t ; w : l i n k   w : v a l = " O v e r s k r i f t 8 T e g n " / & g t ; & l t ; w : u i P r i o r i t y   w : v a l = " 9 " / & g t ; & l t ; w : s e m i H i d d e n / & g t ; & l t ; w : u n h i d e W h e n U s e d / & g t ; & l t ; w : q F o r m a t / & g t ; & l t ; w : r s i d   w : v a l = " 0 0 8 5 4 D D E " / & g t ; & l t ; w : p P r & g t ; & l t ; w : k e e p N e x t / & g t ; & l t ; w : k e e p L i n e s / & g t ; & l t ; w : s p a c i n g   w : b e f o r e = " 1 2 0 "   w : a f t e r = " 0 " / & g t ; & l t ; w : o u t l i n e L v l   w : v a l = " 7 " / & g t ; & l t ; / w : p P r & g t ; & l t ; w : r P r & g t ; & l t ; w : r F o n t s   w : a s c i i T h e m e = " m a j o r H A n s i "   w : e a s t A s i a T h e m e = " m a j o r E a s t A s i a "   w : h A n s i T h e m e = " m a j o r H A n s i "   w : c s t h e m e = " m a j o r B i d i " / & g t ; & l t ; w : b / & g t ; & l t ; w : b C s / & g t ; & l t ; w : c a p s / & g t ; & l t ; w : c o l o r   w : v a l = " 7 F 7 F 7 F "   w : t h e m e C o l o r = " t e x t 1 "   w : t h e m e T i n t = " 8 0 " / & g t ; & l t ; w : s z   w : v a l = " 2 0 " / & g t ; & l t ; w : s z C s   w : v a l = " 2 0 " / & g t ; & l t ; / w : r P r & g t ; & l t ; / w : s t y l e & g t ; & l t ; w : s t y l e   w : t y p e = " p a r a g r a p h "   w : s t y l e I d = " O v e r s k r i f t 9 " & g t ; & l t ; w : n a m e   w : v a l = " h e a d i n g   9 " / & g t ; & l t ; w : b a s e d O n   w : v a l = " N o r m a l " / & g t ; & l t ; w : n e x t   w : v a l = " N o r m a l " / & g t ; & l t ; w : l i n k   w : v a l = " O v e r s k r i f t 9 T e g n " / & g t ; & l t ; w : u i P r i o r i t y   w : v a l = " 9 " / & g t ; & l t ; w : s e m i H i d d e n / & g t ; & l t ; w : u n h i d e W h e n U s e d / & g t ; & l t ; w : q F o r m a t / & g t ; & l t ; w : r s i d   w : v a l = " 0 0 8 5 4 D D E " / & g t ; & l t ; w : p P r & g t ; & l t ; w : k e e p N e x t / & g t ; & l t ; w : k e e p L i n e s / & g t ; & l t ; w : s p a c i n g   w : b e f o r e = " 1 2 0 "   w : a f t e r = " 0 " / & g t ; & l t ; w : o u t l i n e L v l   w : v a l = " 8 " / & g t ; & l t ; / w : p P r & g t ; & l t ; w : r P r & g t ; & l t ; w : r F o n t s   w : a s c i i T h e m e = " m a j o r H A n s i "   w : e a s t A s i a T h e m e = " m a j o r E a s t A s i a "   w : h A n s i T h e m e = " m a j o r H A n s i "   w : c s t h e m e = " m a j o r B i d i " / & g t ; & l t ; w : b / & g t ; & l t ; w : b C s / & g t ; & l t ; w : i / & g t ; & l t ; w : i C s / & g t ; & l t ; w : c a p s / & g t ; & l t ; w : c o l o r   w : v a l = " 7 F 7 F 7 F "   w : t h e m e C o l o r = " t e x t 1 "   w : t h e m e T i n t = " 8 0 " / & g t ; & l t ; w : s z   w : v a l = " 2 0 " / & g t ; & l t ; w : s z C s   w : v a l = " 2 0 " / & g t ; & l t ; / w : r P r & g t ; & l t ; / w : s t y l e & g t ; & l t ; w : s t y l e   w : t y p e = " c h a r a c t e r "   w : d e f a u l t = " 1 "   w : s t y l e I d = " S t a n d a r d s k r i f t t y p e i a f s n i t " & g t ; & l t ; w : n a m e   w : v a l = " D e f a u l t   P a r a g r a p h   F o n t " / & g t ; & l t ; w : u i P r i o r i t y   w : v a l = " 1 " / & g t ; & l t ; w : s e m i H i d d e n / & g t ; & l t ; w : u n h i d e W h e n U s e d / & g t ; & l t ; / w : s t y l e & g t ; & l t ; w : s t y l e   w : t y p e = " t a b l e "   w : d e f a u l t = " 1 "   w : s t y l e I d = " T a b e l - N o r m a l " & g t ; & l t ; w : n a m e   w : v a l = " N o r m a l   T a b l e " / & g t ; & l t ; w : u i P r i o r i t y   w : v a l = " 9 9 " / & g t ; & l t ; w : s e m i H i d d e n / & g t ; & l t ; w : u n h i d e W h e n U s e d / & g t ; & l t ; w : t b l P r & g t ; & l t ; w : t b l I n d   w : w = " 0 "   w : t y p e = " d x a " / & g t ; & l t ; w : t b l C e l l M a r & g t ; & l t ; w : t o p   w : w = " 0 "   w : t y p e = " d x a " / & g t ; & l t ; w : l e f t   w : w = " 1 0 8 "   w : t y p e = " d x a " / & g t ; & l t ; w : b o t t o m   w : w = " 0 "   w : t y p e = " d x a " / & g t ; & l t ; w : r i g h t   w : w = " 1 0 8 "   w : t y p e = " d x a " / & g t ; & l t ; / w : t b l C e l l M a r & g t ; & l t ; / w : t b l P r & g t ; & l t ; / w : s t y l e & g t ; & l t ; w : s t y l e   w : t y p e = " n u m b e r i n g "   w : d e f a u l t = " 1 "   w : s t y l e I d = " I n g e n o v e r s i g t " & g t ; & l t ; w : n a m e   w : v a l = " N o   L i s t " / & g t ; & l t ; w : u i P r i o r i t y   w : v a l = " 9 9 " / & g t ; & l t ; w : s e m i H i d d e n / & g t ; & l t ; w : u n h i d e W h e n U s e d / & g t ; & l t ; / w : s t y l e & g t ; & l t ; w : s t y l e   w : t y p e = " t a b l e "   w : s t y l e I d = " T a b e l - G i t t e r " & g t ; & l t ; w : n a m e   w : v a l = " T a b l e   G r i d " / & g t ; & l t ; w : b a s e d O n   w : v a l = " T a b e l - N o r m a l " / & g t ; & l t ; w : u i P r i o r i t y   w : v a l = " 3 9 " / & g t ; & l t ; w : r s i d   w : v a l = " 0 0 E 4 0 C 6 3 " / & g t ; & l t ; w : p P r & g t ; & l t ; w : s p a c i n g   w : a f t e r = " 0 "   w : l i n e = " 2 4 0 "   w : l i n e R u l e = " a u t o " / & g t ; & l t ; / w : p P r & g t ; & l t ; w : t b l P r & g t ; & l t ; w : t b l B o r d e r s & g t ; & l t ; w : t o p   w : v a l = " s i n g l e "   w : s z = " 4 "   w : s p a c e = " 0 "   w : c o l o r = " a u t o " / & g t ; & l t ; w : l e f t   w : v a l = " s i n g l e "   w : s z = " 4 "   w : s p a c e = " 0 "   w : c o l o r = " a u t o " / & g t ; & l t ; w : b o t t o m   w : v a l = " s i n g l e "   w : s z = " 4 "   w : s p a c e = " 0 "   w : c o l o r = " a u t o " / & g t ; & l t ; w : r i g h t   w : v a l = " s i n g l e "   w : s z = " 4 "   w : s p a c e = " 0 "   w : c o l o r = " a u t o " / & g t ; & l t ; w : i n s i d e H   w : v a l = " s i n g l e "   w : s z = " 4 "   w : s p a c e = " 0 "   w : c o l o r = " a u t o " / & g t ; & l t ; w : i n s i d e V   w : v a l = " s i n g l e "   w : s z = " 4 "   w : s p a c e = " 0 "   w : c o l o r = " a u t o " / & g t ; & l t ; / w : t b l B o r d e r s & g t ; & l t ; / w : t b l P r & g t ; & l t ; / w : s t y l e & g t ; & l t ; w : s t y l e   w : t y p e = " p a r a g r a p h "   w : s t y l e I d = " S i d e f o d " & g t ; & l t ; w : n a m e   w : v a l = " f o o t e r " / & g t ; & l t ; w : b a s e d O n   w : v a l = " N o r m a l " / & g t ; & l t ; w : l i n k   w : v a l = " S i d e f o d T e g n " / & g t ; & l t ; w : u i P r i o r i t y   w : v a l = " 9 9 " / & g t ; & l t ; w : u n h i d e W h e n U s e d / & g t ; & l t ; w : r s i d   w : v a l = " 0 0 E 4 0 C 6 3 " / & g t ; & l t ; w : p P r & g t ; & l t ; w : t a b s & g t ; & l t ; w : t a b   w : v a l = " c e n t e r "   w : p o s = " 4 6 8 0 " / & g t ; & l t ; w : t a b   w : v a l = " r i g h t "   w : p o s = " 9 3 6 0 " / & g t ; & l t ; / w : t a b s & g t ; & l t ; w : s p a c i n g   w : a f t e r = " 0 " / & g t ; & l t ; / w : p P r & g t ; & l t ; / w : s t y l e & g t ; & l t ; w : s t y l e   w : t y p e = " c h a r a c t e r "   w : c u s t o m S t y l e = " 1 "   w : s t y l e I d = " S i d e f o d T e g n " & g t ; & l t ; w : n a m e   w : v a l = " S i d e f o d   T e g n " / & g t ; & l t ; w : b a s e d O n   w : v a l = " S t a n d a r d s k r i f t t y p e i a f s n i t " / & g t ; & l t ; w : l i n k   w : v a l = " S i d e f o d " / & g t ; & l t ; w : u i P r i o r i t y   w : v a l = " 9 9 " / & g t ; & l t ; w : r s i d   w : v a l = " 0 0 E 4 0 C 6 3 " / & g t ; & l t ; / w : s t y l e & g t ; & l t ; w : s t y l e   w : t y p e = " c h a r a c t e r "   w : s t y l e I d = " S t r k " & g t ; & l t ; w : n a m e   w : v a l = " S t r o n g " / & g t ; & l t ; w : b a s e d O n   w : v a l = " S t a n d a r d s k r i f t t y p e i a f s n i t " / & g t ; & l t ; w : u i P r i o r i t y   w : v a l = " 2 2 " / & g t ; & l t ; w : q F o r m a t / & g t ; & l t ; w : r s i d   w : v a l = " 0 0 8 5 4 D D E " / & g t ; & l t ; w : r P r & g t ; & l t ; w : b / & g t ; & l t ; w : b C s / & g t ; & l t ; / w : r P r & g t ; & l t ; / w : s t y l e & g t ; & l t ; w : s t y l e   w : t y p e = " p a r a g r a p h "   w : s t y l e I d = " S i d e h o v e d " & g t ; & l t ; w : n a m e   w : v a l = " h e a d e r " / & g t ; & l t ; w : b a s e d O n   w : v a l = " N o r m a l " / & g t ; & l t ; w : l i n k   w : v a l = " S i d e h o v e d T e g n " / & g t ; & l t ; w : u i P r i o r i t y   w : v a l = " 9 9 " / & g t ; & l t ; w : u n h i d e W h e n U s e d / & g t ; & l t ; w : r s i d   w : v a l = " 0 0 E 4 0 C 6 3 " / & g t ; & l t ; w : p P r & g t ; & l t ; w : t a b s & g t ; & l t ; w : t a b   w : v a l = " c e n t e r "   w : p o s = " 4 6 8 0 " / & g t ; & l t ; w : t a b   w : v a l = " r i g h t "   w : p o s = " 9 3 6 0 " / & g t ; & l t ; / w : t a b s & g t ; & l t ; w : s p a c i n g   w : a f t e r = " 0 " / & g t ; & l t ; / w : p P r & g t ; & l t ; / w : s t y l e & g t ; & l t ; w : s t y l e   w : t y p e = " c h a r a c t e r "   w : c u s t o m S t y l e = " 1 "   w : s t y l e I d = " S i d e h o v e d T e g n " & g t ; & l t ; w : n a m e   w : v a l = " S i d e h o v e d   T e g n " / & g t ; & l t ; w : b a s e d O n   w : v a l = " S t a n d a r d s k r i f t t y p e i a f s n i t " / & g t ; & l t ; w : l i n k   w : v a l = " S i d e h o v e d " / & g t ; & l t ; w : u i P r i o r i t y   w : v a l = " 9 9 " / & g t ; & l t ; w : r s i d   w : v a l = " 0 0 E 4 0 C 6 3 " / & g t ; & l t ; / w : s t y l e & g t ; & l t ; w : s t y l e   w : t y p e = " c h a r a c t e r "   w : s t y l e I d = " P l a d s h o l d e r t e k s t " & g t ; & l t ; w : n a m e   w : v a l = " P l a c e h o l d e r   T e x t " / & g t ; & l t ; w : b a s e d O n   w : v a l = " S t a n d a r d s k r i f t t y p e i a f s n i t " / & g t ; & l t ; w : u i P r i o r i t y   w : v a l = " 9 9 " / & g t ; & l t ; w : s e m i H i d d e n / & g t ; & l t ; w : r s i d   w : v a l = " 0 0 E 4 0 C 6 3 " / & g t ; & l t ; w : r P r & g t ; & l t ; w : c o l o r   w : v a l = " 8 0 8 0 8 0 " / & g t ; & l t ; / w : r P r & g t ; & l t ; / w : s t y l e & g t ; & l t ; w : s t y l e   w : t y p e = " t a b l e "   w : s t y l e I d = " T a b e l g i t t e r - l y s " & g t ; & l t ; w : n a m e   w : v a l = " G r i d   T a b l e   L i g h t " / & g t ; & l t ; w : b a s e d O n   w : v a l = " T a b e l - N o r m a l " / & g t ; & l t ; w : u i P r i o r i t y   w : v a l = " 4 0 " / & g t ; & l t ; w : r s i d   w : v a l = " 0 0 E C 1 9 9 5 " / & g t ; & l t ; w : p P r & g t ; & l t ; w : s p a c i n g   w : a f t e r = " 0 "   w : l i n e = " 2 4 0 "   w : l i n e R u l e = " a u t o " / & g t ; & l t ; / w : p P r & g t ; & l t ; w : t b l P r & g t ; & l t ; w : t b l B o r d e r s & g t ; & l t ; w : t o p   w : v a l = " s i n g l e "   w : s z = " 4 "   w : s p a c e = " 0 "   w : c o l o r = " B F B F B F "   w : t h e m e C o l o r = " b a c k g r o u n d 1 "   w : t h e m e S h a d e = " B F " / & g t ; & l t ; w : l e f t   w : v a l = " s i n g l e "   w : s z = " 4 "   w : s p a c e = " 0 "   w : c o l o r = " B F B F B F "   w : t h e m e C o l o r = " b a c k g r o u n d 1 "   w : t h e m e S h a d e = " B F " / & g t ; & l t ; w : b o t t o m   w : v a l = " s i n g l e "   w : s z = " 4 "   w : s p a c e = " 0 "   w : c o l o r = " B F B F B F "   w : t h e m e C o l o r = " b a c k g r o u n d 1 "   w : t h e m e S h a d e = " B F " / & g t ; & l t ; w : r i g h t   w : v a l = " s i n g l e "   w : s z = " 4 "   w : s p a c e = " 0 "   w : c o l o r = " B F B F B F "   w : t h e m e C o l o r = " b a c k g r o u n d 1 "   w : t h e m e S h a d e = " B F " / & g t ; & l t ; w : i n s i d e H   w : v a l = " s i n g l e "   w : s z = " 4 "   w : s p a c e = " 0 "   w : c o l o r = " B F B F B F "   w : t h e m e C o l o r = " b a c k g r o u n d 1 "   w : t h e m e S h a d e = " B F " / & g t ; & l t ; w : i n s i d e V   w : v a l = " s i n g l e "   w : s z = " 4 "   w : s p a c e = " 0 "   w : c o l o r = " B F B F B F "   w : t h e m e C o l o r = " b a c k g r o u n d 1 "   w : t h e m e S h a d e = " B F " / & g t ; & l t ; / w : t b l B o r d e r s & g t ; & l t ; / w : t b l P r & g t ; & l t ; / w : s t y l e & g t ; & l t ; w : s t y l e   w : t y p e = " p a r a g r a p h "   w : s t y l e I d = " I n g e n a f s t a n d " & g t ; & l t ; w : n a m e   w : v a l = " N o   S p a c i n g " / & g t ; & l t ; w : l i n k   w : v a l = " I n g e n a f s t a n d T e g n " / & g t ; & l t ; w : u i P r i o r i t y   w : v a l = " 1 " / & g t ; & l t ; w : q F o r m a t / & g t ; & l t ; w : r s i d   w : v a l = " 0 0 8 5 4 D D E " / & g t ; & l t ; w : p P r & g t ; & l t ; w : s p a c i n g   w : a f t e r = " 0 "   w : l i n e = " 2 4 0 "   w : l i n e R u l e = " a u t o " / & g t ; & l t ; / w : p P r & g t ; & l t ; / w : s t y l e & g t ; & l t ; w : s t y l e   w : t y p e = " c h a r a c t e r "   w : c u s t o m S t y l e = " 1 "   w : s t y l e I d = " O v e r s k r i f t 1 T e g n " & g t ; & l t ; w : n a m e   w : v a l = " O v e r s k r i f t   1   T e g n " / & g t ; & l t ; w : b a s e d O n   w : v a l = " S t a n d a r d s k r i f t t y p e i a f s n i t " / & g t ; & l t ; w : l i n k   w : v a l = " O v e r s k r i f t 1 " / & g t ; & l t ; w : u i P r i o r i t y   w : v a l = " 9 " / & g t ; & l t ; w : r s i d   w : v a l = " 0 0 8 5 4 D D E " / & g t ; & l t ; w : r P r & g t ; & l t ; w : r F o n t s   w : a s c i i T h e m e = " m a j o r H A n s i "   w : e a s t A s i a T h e m e = " m a j o r E a s t A s i a "   w : h A n s i T h e m e = " m a j o r H A n s i "   w : c s t h e m e = " m a j o r B i d i " / & g t ; & l t ; w : c a p s / & g t ; & l t ; w : s z   w : v a l = " 3 6 " / & g t ; & l t ; w : s z C s   w : v a l = " 3 6 " / & g t ; & l t ; / w : r P r & g t ; & l t ; / w : s t y l e & g t ; & l t ; w : s t y l e   w : t y p e = " p a r a g r a p h "   w : s t y l e I d = " T i t e l " & g t ; & l t ; w : n a m e   w : v a l = " T i t l e " / & g t ; & l t ; w : b a s e d O n   w : v a l = " N o r m a l " / & g t ; & l t ; w : n e x t   w : v a l = " N o r m a l " / & g t ; & l t ; w : l i n k   w : v a l = " T i t e l T e g n " / & g t ; & l t ; w : u i P r i o r i t y   w : v a l = " 1 0 " / & g t ; & l t ; w : q F o r m a t / & g t ; & l t ; w : r s i d   w : v a l = " 0 0 8 5 4 D D E " / & g t ; & l t ; w : p P r & g t ; & l t ; w : s p a c i n g   w : a f t e r = " 0 "   w : l i n e = " 2 4 0 "   w : l i n e R u l e = " a u t o " / & g t ; & l t ; w : c o n t e x t u a l S p a c i n g / & g t ; & l t ; / w : p P r & g t ; & l t ; w : r P r & g t ; & l t ; w : r F o n t s   w : a s c i i T h e m e = " m a j o r H A n s i "   w : e a s t A s i a T h e m e = " m a j o r E a s t A s i a "   w : h A n s i T h e m e = " m a j o r H A n s i "   w : c s t h e m e = " m a j o r B i d i " / & g t ; & l t ; w : c a p s / & g t ; & l t ; w : c o l o r   w : v a l = " 4 0 4 0 4 0 "   w : t h e m e C o l o r = " t e x t 1 "   w : t h e m e T i n t = " B F " / & g t ; & l t ; w : s p a c i n g   w : v a l = " - 1 0 " / & g t ; & l t ; w : s z   w : v a l = " 7 2 " / & g t ; & l t ; w : s z C s   w : v a l = " 7 2 " / & g t ; & l t ; / w : r P r & g t ; & l t ; / w : s t y l e & g t ; & l t ; w : s t y l e   w : t y p e = " c h a r a c t e r "   w : c u s t o m S t y l e = " 1 "   w : s t y l e I d = " T i t e l T e g n " & g t ; & l t ; w : n a m e   w : v a l = " T i t e l   T e g n " / & g t ; & l t ; w : b a s e d O n   w : v a l = " S t a n d a r d s k r i f t t y p e i a f s n i t " / & g t ; & l t ; w : l i n k   w : v a l = " T i t e l " / & g t ; & l t ; w : u i P r i o r i t y   w : v a l = " 1 0 " / & g t ; & l t ; w : r s i d   w : v a l = " 0 0 8 5 4 D D E " / & g t ; & l t ; w : r P r & g t ; & l t ; w : r F o n t s   w : a s c i i T h e m e = " m a j o r H A n s i "   w : e a s t A s i a T h e m e = " m a j o r E a s t A s i a "   w : h A n s i T h e m e = " m a j o r H A n s i "   w : c s t h e m e = " m a j o r B i d i " / & g t ; & l t ; w : c a p s / & g t ; & l t ; w : c o l o r   w : v a l = " 4 0 4 0 4 0 "   w : t h e m e C o l o r = " t e x t 1 "   w : t h e m e T i n t = " B F " / & g t ; & l t ; w : s p a c i n g   w : v a l = " - 1 0 " / & g t ; & l t ; w : s z   w : v a l = " 7 2 " / & g t ; & l t ; w : s z C s   w : v a l = " 7 2 " / & g t ; & l t ; / w : r P r & g t ; & l t ; / w : s t y l e & g t ; & l t ; w : s t y l e   w : t y p e = " p a r a g r a p h "   w : s t y l e I d = " U n d e r t i t e l " & g t ; & l t ; w : n a m e   w : v a l = " S u b t i t l e " / & g t ; & l t ; w : b a s e d O n   w : v a l = " N o r m a l " / & g t ; & l t ; w : n e x t   w : v a l = " N o r m a l " / & g t ; & l t ; w : l i n k   w : v a l = " U n d e r t i t e l T e g n " / & g t ; & l t ; w : u i P r i o r i t y   w : v a l = " 1 1 " / & g t ; & l t ; w : q F o r m a t / & g t ; & l t ; w : r s i d   w : v a l = " 0 0 8 5 4 D D E " / & g t ; & l t ; w : p P r & g t ; & l t ; w : n u m P r & g t ; & l t ; w : i l v l   w : v a l = " 1 " / & g t ; & l t ; / w : n u m P r & g t ; & l t ; / w : p P r & g t ; & l t ; w : r P r & g t ; & l t ; w : r F o n t s   w : a s c i i T h e m e = " m a j o r H A n s i "   w : e a s t A s i a T h e m e = " m a j o r E a s t A s i a "   w : h A n s i T h e m e = " m a j o r H A n s i "   w : c s t h e m e = " m a j o r B i d i " / & g t ; & l t ; w : s m a l l C a p s / & g t ; & l t ; w : c o l o r   w : v a l = " 5 9 5 9 5 9 "   w : t h e m e C o l o r = " t e x t 1 "   w : t h e m e T i n t = " A 6 " / & g t ; & l t ; w : s z   w : v a l = " 2 8 " / & g t ; & l t ; w : s z C s   w : v a l = " 2 8 " / & g t ; & l t ; / w : r P r & g t ; & l t ; / w : s t y l e & g t ; & l t ; w : s t y l e   w : t y p e = " c h a r a c t e r "   w : c u s t o m S t y l e = " 1 "   w : s t y l e I d = " U n d e r t i t e l T e g n " & g t ; & l t ; w : n a m e   w : v a l = " U n d e r t i t e l   T e g n " / & g t ; & l t ; w : b a s e d O n   w : v a l = " S t a n d a r d s k r i f t t y p e i a f s n i t " / & g t ; & l t ; w : l i n k   w : v a l = " U n d e r t i t e l " / & g t ; & l t ; w : u i P r i o r i t y   w : v a l = " 1 1 " / & g t ; & l t ; w : r s i d   w : v a l = " 0 0 8 5 4 D D E " / & g t ; & l t ; w : r P r & g t ; & l t ; w : r F o n t s   w : a s c i i T h e m e = " m a j o r H A n s i "   w : e a s t A s i a T h e m e = " m a j o r E a s t A s i a "   w : h A n s i T h e m e = " m a j o r H A n s i "   w : c s t h e m e = " m a j o r B i d i " / & g t ; & l t ; w : s m a l l C a p s / & g t ; & l t ; w : c o l o r   w : v a l = " 5 9 5 9 5 9 "   w : t h e m e C o l o r = " t e x t 1 "   w : t h e m e T i n t = " A 6 " / & g t ; & l t ; w : s z   w : v a l = " 2 8 " / & g t ; & l t ; w : s z C s   w : v a l = " 2 8 " / & g t ; & l t ; / w : r P r & g t ; & l t ; / w : s t y l e & g t ; & l t ; w : s t y l e   w : t y p e = " c h a r a c t e r "   w : c u s t o m S t y l e = " 1 "   w : s t y l e I d = " O v e r s k r i f t 2 T e g n " & g t ; & l t ; w : n a m e   w : v a l = " O v e r s k r i f t   2   T e g n " / & g t ; & l t ; w : b a s e d O n   w : v a l = " S t a n d a r d s k r i f t t y p e i a f s n i t " / & g t ; & l t ; w : l i n k   w : v a l = " O v e r s k r i f t 2 " / & g t ; & l t ; w : u i P r i o r i t y   w : v a l = " 9 " / & g t ; & l t ; w : r s i d   w : v a l = " 0 0 8 5 4 D D E " / & g t ; & l t ; w : r P r & g t ; & l t ; w : r F o n t s   w : a s c i i T h e m e = " m a j o r H A n s i "   w : e a s t A s i a T h e m e = " m a j o r E a s t A s i a "   w : h A n s i T h e m e = " m a j o r H A n s i "   w : c s t h e m e = " m a j o r B i d i " / & g t ; & l t ; w : c a p s / & g t ; & l t ; w : s z   w : v a l = " 2 8 " / & g t ; & l t ; w : s z C s   w : v a l = " 2 8 " / & g t ; & l t ; / w : r P r & g t ; & l t ; / w : s t y l e & g t ; & l t ; w : s t y l e   w : t y p e = " c h a r a c t e r "   w : c u s t o m S t y l e = " 1 "   w : s t y l e I d = " O v e r s k r i f t 3 T e g n " & g t ; & l t ; w : n a m e   w : v a l = " O v e r s k r i f t   3   T e g n " / & g t ; & l t ; w : b a s e d O n   w : v a l = " S t a n d a r d s k r i f t t y p e i a f s n i t " / & g t ; & l t ; w : l i n k   w : v a l = " O v e r s k r i f t 3 " / & g t ; & l t ; w : u i P r i o r i t y   w : v a l = " 9 " / & g t ; & l t ; w : r s i d   w : v a l = " 0 0 8 5 4 D D E " / & g t ; & l t ; w : r P r & g t ; & l t ; w : r F o n t s   w : a s c i i T h e m e = " m a j o r H A n s i "   w : e a s t A s i a T h e m e = " m a j o r E a s t A s i a "   w : h A n s i T h e m e = " m a j o r H A n s i "   w : c s t h e m e = " m a j o r B i d i " / & g t ; & l t ; w : s m a l l C a p s / & g t ; & l t ; w : s z   w : v a l = " 2 8 " / & g t ; & l t ; w : s z C s   w : v a l = " 2 8 " / & g t ; & l t ; / w : r P r & g t ; & l t ; / w : s t y l e & g t ; & l t ; w : s t y l e   w : t y p e = " p a r a g r a p h "   w : s t y l e I d = " S l u t h i l s e n " & g t ; & l t ; w : n a m e   w : v a l = " C l o s i n g " / & g t ; & l t ; w : b a s e d O n   w : v a l = " N o r m a l " / & g t ; & l t ; w : l i n k   w : v a l = " S l u t h i l s e n T e g n " / & g t ; & l t ; w : u i P r i o r i t y   w : v a l = " 3 " / & g t ; & l t ; w : s e m i H i d d e n / & g t ; & l t ; w : u n h i d e W h e n U s e d / & g t ; & l t ; w : r s i d   w : v a l = " 0 0 1 2 3 A 7 D " / & g t ; & l t ; w : p P r & g t ; & l t ; w : s p a c i n g   w : b e f o r e = " 2 8 0 "   w : a f t e r = " 0 " / & g t ; & l t ; w : i n d   w : l e f t = " 1 4 4 " / & g t ; & l t ; w : j c   w : v a l = " r i g h t " / & g t ; & l t ; / w : p P r & g t ; & l t ; w : r P r & g t ; & l t ; w : r F o n t s   w : a s c i i T h e m e = " m a j o r H A n s i "   w : e a s t A s i a T h e m e = " m a j o r E a s t A s i a "   w : h A n s i T h e m e = " m a j o r H A n s i "   w : c s t h e m e = " m a j o r B i d i " / & g t ; & l t ; w : c o l o r   w : v a l = " F 2 4 F 4 F "   w : t h e m e C o l o r = " a c c e n t 1 " / & g t ; & l t ; / w : r P r & g t ; & l t ; / w : s t y l e & g t ; & l t ; w : s t y l e   w : t y p e = " c h a r a c t e r "   w : c u s t o m S t y l e = " 1 "   w : s t y l e I d = " S l u t h i l s e n T e g n " & g t ; & l t ; w : n a m e   w : v a l = " S l u t h i l s e n   T e g n " / & g t ; & l t ; w : b a s e d O n   w : v a l = " S t a n d a r d s k r i f t t y p e i a f s n i t " / & g t ; & l t ; w : l i n k   w : v a l = " S l u t h i l s e n " / & g t ; & l t ; w : u i P r i o r i t y   w : v a l = " 3 " / & g t ; & l t ; w : s e m i H i d d e n / & g t ; & l t ; w : r s i d   w : v a l = " 0 0 1 2 3 A 7 D " / & g t ; & l t ; w : r P r & g t ; & l t ; w : r F o n t s   w : a s c i i T h e m e = " m a j o r H A n s i "   w : e a s t A s i a T h e m e = " m a j o r E a s t A s i a "   w : h A n s i T h e m e = " m a j o r H A n s i "   w : c s t h e m e = " m a j o r B i d i " / & g t ; & l t ; w : c o l o r   w : v a l = " F 2 4 F 4 F "   w : t h e m e C o l o r = " a c c e n t 1 " / & g t ; & l t ; / w : r P r & g t ; & l t ; / w : s t y l e & g t ; & l t ; w : s t y l e   w : t y p e = " c h a r a c t e r "   w : c u s t o m S t y l e = " 1 "   w : s t y l e I d = " S t y l e 1 C h a r " & g t ; & l t ; w : n a m e   w : v a l = " S t y l e 1   C h a r " / & g t ; & l t ; w : b a s e d O n   w : v a l = " S t a n d a r d s k r i f t t y p e i a f s n i t " / & g t ; & l t ; w : l i n k   w : v a l = " S t y l e 1 " / & g t ; & l t ; w : l o c k e d / & g t ; & l t ; w : r s i d   w : v a l = " 0 0 A B 4 7 B E " / & g t ; & l t ; w : r P r & g t ; & l t ; w : r F o n t s   w : a s c i i = " C a l i b r i "   w : e a s t A s i a = " C a l i b r i "   w : h A n s i = " C a l i b r i "   w : c s = " T i m e s   N e w   R o m a n " / & g t ; & l t ; w : c o l o r   w : v a l = " 0 0 7 0 C 0 " / & g t ; & l t ; w : s z C s   w : v a l = " 1 6 " / & g t ; & l t ; w : u   w : v a l = " s i n g l e " / & g t ; & l t ; / w : r P r & g t ; & l t ; / w : s t y l e & g t ; & l t ; w : s t y l e   w : t y p e = " p a r a g r a p h "   w : c u s t o m S t y l e = " 1 "   w : s t y l e I d = " S t y l e 1 " & g t ; & l t ; w : n a m e   w : v a l = " S t y l e 1 " / & g t ; & l t ; w : b a s e d O n   w : v a l = " N o r m a l " / & g t ; & l t ; w : l i n k   w : v a l = " S t y l e 1 C h a r " / & g t ; & l t ; w : r s i d   w : v a l = " 0 0 A B 4 7 B E " / & g t ; & l t ; w : p P r & g t ; & l t ; w : s p a c i n g   w : a f t e r = " 0 " / & g t ; & l t ; / w : p P r & g t ; & l t ; w : r P r & g t ; & l t ; w : r F o n t s   w : a s c i i = " C a l i b r i "   w : e a s t A s i a = " C a l i b r i "   w : h A n s i = " C a l i b r i "   w : c s = " T i m e s   N e w   R o m a n " / & g t ; & l t ; w : c o l o r   w : v a l = " 0 0 7 0 C 0 " / & g t ; & l t ; w : s z C s   w : v a l = " 1 6 " / & g t ; & l t ; w : u   w : v a l = " s i n g l e " / & g t ; & l t ; / w : r P r & g t ; & l t ; / w : s t y l e & g t ; & l t ; w : s t y l e   w : t y p e = " p a r a g r a p h "   w : c u s t o m S t y l e = " 1 "   w : s t y l e I d = " R i g h t A l i g n " & g t ; & l t ; w : n a m e   w : v a l = " R i g h t   A l i g n " / & g t ; & l t ; w : b a s e d O n   w : v a l = " N o r m a l " / & g t ; & l t ; w : l i n k   w : v a l = " R i g h t A l i g n C h a r " / & g t ; & l t ; w : r s i d   w : v a l = " 0 0 3 7 5 0 3 5 " / & g t ; & l t ; w : p P r & g t ; & l t ; w : j c   w : v a l = " r i g h t " / & g t ; & l t ; / w : p P r & g t ; & l t ; w : r P r & g t ; & l t ; w : s z   w : v a l = " 2 0 " / & g t ; & l t ; w : s z C s   w : v a l = " 2 0 " / & g t ; & l t ; w : l a n g   w : v a l = " d a - D K " / & g t ; & l t ; / w : r P r & g t ; & l t ; / w : s t y l e & g t ; & l t ; w : s t y l e   w : t y p e = " p a r a g r a p h "   w : c u s t o m S t y l e = " 1 "   w : s t y l e I d = " L e f t A l i g n " & g t ; & l t ; w : n a m e   w : v a l = " L e f t   A l i g n " / & g t ; & l t ; w : b a s e d O n   w : v a l = " R i g h t A l i g n " / & g t ; & l t ; w : l i n k   w : v a l = " L e f t A l i g n C h a r " / & g t ; & l t ; w : r s i d   w : v a l = " 0 0 3 7 5 0 3 5 " / & g t ; & l t ; w : p P r & g t ; & l t ; w : j c   w : v a l = " l e f t " / & g t ; & l t ; / w : p P r & g t ; & l t ; / w : s t y l e & g t ; & l t ; w : s t y l e   w : t y p e = " c h a r a c t e r "   w : c u s t o m S t y l e = " 1 "   w : s t y l e I d = " R i g h t A l i g n C h a r " & g t ; & l t ; w : n a m e   w : v a l = " R i g h t   A l i g n   C h a r " / & g t ; & l t ; w : b a s e d O n   w : v a l = " S t a n d a r d s k r i f t t y p e i a f s n i t " / & g t ; & l t ; w : l i n k   w : v a l = " R i g h t A l i g n " / & g t ; & l t ; w : r s i d   w : v a l = " 0 0 3 7 5 0 3 5 " / & g t ; & l t ; w : r P r & g t ; & l t ; w : s z   w : v a l = " 2 0 " / & g t ; & l t ; w : s z C s   w : v a l = " 2 0 " / & g t ; & l t ; w : l a n g   w : v a l = " d a - D K " / & g t ; & l t ; / w : r P r & g t ; & l t ; / w : s t y l e & g t ; & l t ; w : s t y l e   w : t y p e = " c h a r a c t e r "   w : c u s t o m S t y l e = " 1 "   w : s t y l e I d = " L e f t A l i g n C h a r " & g t ; & l t ; w : n a m e   w : v a l = " L e f t   A l i g n   C h a r " / & g t ; & l t ; w : b a s e d O n   w : v a l = " S t a n d a r d s k r i f t t y p e i a f s n i t " / & g t ; & l t ; w : l i n k   w : v a l = " L e f t A l i g n " / & g t ; & l t ; w : r s i d   w : v a l = " 0 0 3 7 5 0 3 5 " / & g t ; & l t ; w : r P r & g t ; & l t ; w : s z   w : v a l = " 2 0 " / & g t ; & l t ; w : s z C s   w : v a l = " 2 0 " / & g t ; & l t ; w : l a n g   w : v a l = " d a - D K " / & g t ; & l t ; / w : r P r & g t ; & l t ; / w : s t y l e & g t ; & l t ; w : s t y l e   w : t y p e = " p a r a g r a p h "   w : c u s t o m S t y l e = " 1 "   w : s t y l e I d = " S i d e B a r R e d " & g t ; & l t ; w : n a m e   w : v a l = " S i d e B a r   R e d " / & g t ; & l t ; w : b a s e d O n   w : v a l = " T i t e l " / & g t ; & l t ; w : l i n k   w : v a l = " S i d e B a r R e d C h a r " / & g t ; & l t ; w : r s i d   w : v a l = " 0 0 D 6 0 7 1 C " / & g t ; & l t ; w : p P r & g t ; & l t ; w : j c   w : v a l = " r i g h t " / & g t ; & l t ; / w : p P r & g t ; & l t ; w : r P r & g t ; & l t ; w : c o l o r   w : v a l = " F F 0 0 0 0 " / & g t ; & l t ; w : k e r n   w : v a l = " 2 8 " / & g t ; & l t ; w : s z   w : v a l = " 6 2 " / & g t ; & l t ; w : s z C s   w : v a l = " 6 2 " / & g t ; & l t ; w : l a n g   w : v a l = " d a - D K " / & g t ; & l t ; / w : r P r & g t ; & l t ; / w : s t y l e & g t ; & l t ; w : s t y l e   w : t y p e = " p a r a g r a p h "   w : c u s t o m S t y l e = " 1 "   w : s t y l e I d = " S i d e B a r B l a c k " & g t ; & l t ; w : n a m e   w : v a l = " S i d e B a r   B l a c k " / & g t ; & l t ; w : b a s e d O n   w : v a l = " T i t e l " / & g t ; & l t ; w : l i n k   w : v a l = " S i d e B a r B l a c k C h a r " / & g t ; & l t ; w : r s i d   w : v a l = " 0 0 D 6 0 7 1 C " / & g t ; & l t ; w : p P r & g t ; & l t ; w : j c   w : v a l = " r i g h t " / & g t ; & l t ; / w : p P r & g t ; & l t ; w : r P r & g t ; & l t ; w : c o l o r   w : v a l = " 4 C 4 8 3 D "   w : t h e m e C o l o r = " t e x t 2 " / & g t ; & l t ; w : k e r n   w : v a l = " 2 8 " / & g t ; & l t ; w : s z   w : v a l = " 6 2 " / & g t ; & l t ; w : s z C s   w : v a l = " 6 2 " / & g t ; & l t ; / w : r P r & g t ; & l t ; / w : s t y l e & g t ; & l t ; w : s t y l e   w : t y p e = " c h a r a c t e r "   w : c u s t o m S t y l e = " 1 "   w : s t y l e I d = " S i d e B a r R e d C h a r " & g t ; & l t ; w : n a m e   w : v a l = " S i d e B a r   R e d   C h a r " / & g t ; & l t ; w : b a s e d O n   w : v a l = " T i t e l T e g n " / & g t ; & l t ; w : l i n k   w : v a l = " S i d e B a r R e d " / & g t ; & l t ; w : r s i d   w : v a l = " 0 0 D 6 0 7 1 C " / & g t ; & l t ; w : r P r & g t ; & l t ; w : r F o n t s   w : a s c i i T h e m e = " m a j o r H A n s i "   w : e a s t A s i a T h e m e = " m a j o r E a s t A s i a "   w : h A n s i T h e m e = " m a j o r H A n s i "   w : c s t h e m e = " m a j o r B i d i " / & g t ; & l t ; w : c a p s / & g t ; & l t ; w : c o l o r   w : v a l = " F F 0 0 0 0 " / & g t ; & l t ; w : s p a c i n g   w : v a l = " - 1 0 " / & g t ; & l t ; w : k e r n   w : v a l = " 2 8 " / & g t ; & l t ; w : s z   w : v a l = " 6 2 " / & g t ; & l t ; w : s z C s   w : v a l = " 6 2 " / & g t ; & l t ; w : l a n g   w : v a l = " d a - D K " / & g t ; & l t ; / w : r P r & g t ; & l t ; / w : s t y l e & g t ; & l t ; w : s t y l e   w : t y p e = " c h a r a c t e r "   w : c u s t o m S t y l e = " 1 "   w : s t y l e I d = " S i d e B a r B l a c k C h a r " & g t ; & l t ; w : n a m e   w : v a l = " S i d e B a r   B l a c k   C h a r " / & g t ; & l t ; w : b a s e d O n   w : v a l = " T i t e l T e g n " / & g t ; & l t ; w : l i n k   w : v a l = " S i d e B a r B l a c k " / & g t ; & l t ; w : r s i d   w : v a l = " 0 0 D 6 0 7 1 C " / & g t ; & l t ; w : r P r & g t ; & l t ; w : r F o n t s   w : a s c i i T h e m e = " m a j o r H A n s i "   w : e a s t A s i a T h e m e = " m a j o r E a s t A s i a "   w : h A n s i T h e m e = " m a j o r H A n s i "   w : c s t h e m e = " m a j o r B i d i " / & g t ; & l t ; w : c a p s / & g t ; & l t ; w : c o l o r   w : v a l = " 4 C 4 8 3 D "   w : t h e m e C o l o r = " t e x t 2 " / & g t ; & l t ; w : s p a c i n g   w : v a l = " - 1 0 " / & g t ; & l t ; w : k e r n   w : v a l = " 2 8 " / & g t ; & l t ; w : s z   w : v a l = " 6 2 " / & g t ; & l t ; w : s z C s   w : v a l = " 6 2 " / & g t ; & l t ; / w : r P r & g t ; & l t ; / w : s t y l e & g t ; & l t ; w : s t y l e   w : t y p e = " p a r a g r a p h "   w : c u s t o m S t y l e = " 1 "   w : s t y l e I d = " H 1 - L e f t " & g t ; & l t ; w : n a m e   w : v a l = " H 1   -   L e f t " / & g t ; & l t ; w : b a s e d O n   w : v a l = " O v e r s k r i f t 1 " / & g t ; & l t ; w : l i n k   w : v a l = " H 1 - L e f t C h a r " / & g t ; & l t ; w : r s i d   w : v a l = " 0 0 2 3 4 0 0 D " / & g t ; & l t ; w : r P r & g t ; & l t ; w : c o l o r   w : v a l = " F F F F F F "   w : t h e m e C o l o r = " b a c k g r o u n d 1 " / & g t ; & l t ; w : s z C s   w : v a l = " 2 0 " / & g t ; & l t ; / w : r P r & g t ; & l t ; / w : s t y l e & g t ; & l t ; w : s t y l e   w : t y p e = " p a r a g r a p h "   w : c u s t o m S t y l e = " 1 "   w : s t y l e I d = " H 1 - R i g h t " & g t ; & l t ; w : n a m e   w : v a l = " H 1   -   R i g h t " / & g t ; & l t ; w : b a s e d O n   w : v a l = " H 1 - L e f t " / & g t ; & l t ; w : l i n k   w : v a l = " H 1 - R i g h t C h a r " / & g t ; & l t ; w : r s i d   w : v a l = " 0 0 3 7 5 0 3 5 " / & g t ; & l t ; w : p P r & g t ; & l t ; w : j c   w : v a l = " r i g h t " / & g t ; & l t ; / w : p P r & g t ; & l t ; w : r P r & g t ; & l t ; w : l a n g   w : v a l = " d a - D K " / & g t ; & l t ; / w : r P r & g t ; & l t ; / w : s t y l e & g t ; & l t ; w : s t y l e   w : t y p e = " c h a r a c t e r "   w : c u s t o m S t y l e = " 1 "   w : s t y l e I d = " H 1 - L e f t C h a r " & g t ; & l t ; w : n a m e   w : v a l = " H 1   -   L e f t   C h a r " / & g t ; & l t ; w : b a s e d O n   w : v a l = " O v e r s k r i f t 1 T e g n " / & g t ; & l t ; w : l i n k   w : v a l = " H 1 - L e f t " / & g t ; & l t ; w : r s i d   w : v a l = " 0 0 2 3 4 0 0 D " / & g t ; & l t ; w : r P r & g t ; & l t ; w : r F o n t s   w : a s c i i T h e m e = " m a j o r H A n s i "   w : e a s t A s i a T h e m e = " m a j o r E a s t A s i a "   w : h A n s i T h e m e = " m a j o r H A n s i "   w : c s t h e m e = " m a j o r B i d i " / & g t ; & l t ; w : b   w : v a l = " 0 " / & g t ; & l t ; w : c a p s / & g t ; & l t ; w : c o l o r   w : v a l = " F F F F F F "   w : t h e m e C o l o r = " b a c k g r o u n d 1 " / & g t ; & l t ; w : s z   w : v a l = " 1 8 " / & g t ; & l t ; w : s z C s   w : v a l = " 2 0 " / & g t ; & l t ; / w : r P r & g t ; & l t ; / w : s t y l e & g t ; & l t ; w : s t y l e   w : t y p e = " p a r a g r a p h "   w : c u s t o m S t y l e = " 1 "   w : s t y l e I d = " C e n t e r A l i g n " & g t ; & l t ; w : n a m e   w : v a l = " C e n t e r   A l i g n " / & g t ; & l t ; w : b a s e d O n   w : v a l = " N o r m a l " / & g t ; & l t ; w : l i n k   w : v a l = " C e n t e r A l i g n C h a r " / & g t ; & l t ; w : r s i d   w : v a l = " 0 0 3 7 5 0 3 5 " / & g t ; & l t ; w : p P r & g t ; & l t ; w : j c   w : v a l = " c e n t e r " / & g t ; & l t ; / w : p P r & g t ; & l t ; w : r P r & g t ; & l t ; w : s z   w : v a l = " 2 0 " / & g t ; & l t ; w : s z C s   w : v a l = " 2 0 " / & g t ; & l t ; w : l a n g   w : v a l = " d a - D K " / & g t ; & l t ; / w : r P r & g t ; & l t ; / w : s t y l e & g t ; & l t ; w : s t y l e   w : t y p e = " c h a r a c t e r "   w : c u s t o m S t y l e = " 1 "   w : s t y l e I d = " H 1 - R i g h t C h a r " & g t ; & l t ; w : n a m e   w : v a l = " H 1   -   R i g h t   C h a r " / & g t ; & l t ; w : b a s e d O n   w : v a l = " H 1 - L e f t C h a r " / & g t ; & l t ; w : l i n k   w : v a l = " H 1 - R i g h t " / & g t ; & l t ; w : r s i d   w : v a l = " 0 0 3 7 5 0 3 5 " / & g t ; & l t ; w : r P r & g t ; & l t ; w : r F o n t s   w : a s c i i T h e m e = " m a j o r H A n s i "   w : e a s t A s i a T h e m e = " m a j o r E a s t A s i a "   w : h A n s i T h e m e = " m a j o r H A n s i "   w : c s t h e m e = " m a j o r B i d i " / & g t ; & l t ; w : b   w : v a l = " 0 " / & g t ; & l t ; w : c a p s / & g t ; & l t ; w : c o l o r   w : v a l = " F F F F F F "   w : t h e m e C o l o r = " b a c k g r o u n d 1 " / & g t ; & l t ; w : s z   w : v a l = " 2 0 " / & g t ; & l t ; w : s z C s   w : v a l = " 2 0 " / & g t ; & l t ; w : l a n g   w : v a l = " d a - D K " / & g t ; & l t ; / w : r P r & g t ; & l t ; / w : s t y l e & g t ; & l t ; w : s t y l e   w : t y p e = " c h a r a c t e r "   w : c u s t o m S t y l e = " 1 "   w : s t y l e I d = " C e n t e r A l i g n C h a r " & g t ; & l t ; w : n a m e   w : v a l = " C e n t e r   A l i g n   C h a r " / & g t ; & l t ; w : b a s e d O n   w : v a l = " S t a n d a r d s k r i f t t y p e i a f s n i t " / & g t ; & l t ; w : l i n k   w : v a l = " C e n t e r A l i g n " / & g t ; & l t ; w : r s i d   w : v a l = " 0 0 3 7 5 0 3 5 " / & g t ; & l t ; w : r P r & g t ; & l t ; w : s z   w : v a l = " 2 0 " / & g t ; & l t ; w : s z C s   w : v a l = " 2 0 " / & g t ; & l t ; w : l a n g   w : v a l = " d a - D K " / & g t ; & l t ; / w : r P r & g t ; & l t ; / w : s t y l e & g t ; & l t ; w : s t y l e   w : t y p e = " p a r a g r a p h "   w : c u s t o m S t y l e = " 1 "   w : s t y l e I d = " F o r c e L e f t " & g t ; & l t ; w : n a m e   w : v a l = " F o r c e   L e f t " / & g t ; & l t ; w : b a s e d O n   w : v a l = " N o r m a l " / & g t ; & l t ; w : l i n k   w : v a l = " F o r c e L e f t C h a r " / & g t ; & l t ; w : r s i d   w : v a l = " 0 0 A 5 7 F D 1 " / & g t ; & l t ; w : r P r & g t ; & l t ; w : s z   w : v a l = " 2 0 " / & g t ; & l t ; w : s z C s   w : v a l = " 2 0 " / & g t ; & l t ; / w : r P r & g t ; & l t ; / w : s t y l e & g t ; & l t ; w : s t y l e   w : t y p e = " c h a r a c t e r "   w : c u s t o m S t y l e = " 1 "   w : s t y l e I d = " F o r c e L e f t C h a r " & g t ; & l t ; w : n a m e   w : v a l = " F o r c e   L e f t   C h a r " / & g t ; & l t ; w : b a s e d O n   w : v a l = " S t a n d a r d s k r i f t t y p e i a f s n i t " / & g t ; & l t ; w : l i n k   w : v a l = " F o r c e L e f t " / & g t ; & l t ; w : r s i d   w : v a l = " 0 0 A 5 7 F D 1 " / & g t ; & l t ; w : r P r & g t ; & l t ; w : s z   w : v a l = " 2 0 " / & g t ; & l t ; w : s z C s   w : v a l = " 2 0 " / & g t ; & l t ; / w : r P r & g t ; & l t ; / w : s t y l e & g t ; & l t ; w : s t y l e   w : t y p e = " p a r a g r a p h "   w : c u s t o m S t y l e = " 1 "   w : s t y l e I d = " S u b G r o u p S e p a r a t i o n " & g t ; & l t ; w : n a m e   w : v a l = " S u b   G r o u p   S e p a r a t i o n " / & g t ; & l t ; w : b a s e d O n   w : v a l = " N o r m a l " / & g t ; & l t ; w : l i n k   w : v a l = " S u b G r o u p S e p a r a t i o n C h a r " / & g t ; & l t ; w : r s i d   w : v a l = " 0 0 5 8 1 E F 8 " / & g t ; & l t ; w : r P r & g t ; & l t ; w : b / & g t ; & l t ; w : b C s / & g t ; & l t ; w : s z C s   w : v a l = " 1 2 " / & g t ; & l t ; / w : r P r & g t ; & l t ; / w : s t y l e & g t ; & l t ; w : s t y l e   w : t y p e = " p a r a g r a p h "   w : c u s t o m S t y l e = " 1 "   w : s t y l e I d = " G r o u p S e p a r a t i o n " & g t ; & l t ; w : n a m e   w : v a l = " G r o u p   S e p a r a t i o n " / & g t ; & l t ; w : b a s e d O n   w : v a l = " N o r m a l " / & g t ; & l t ; w : l i n k   w : v a l = " G r o u p S e p a r a t i o n C h a r " / & g t ; & l t ; w : r s i d   w : v a l = " 0 0 7 7 7 6 3 2 " / & g t ; & l t ; w : p P r & g t ; & l t ; w : s p a c i n g   w : a f t e r = " 4 0 0 " / & g t ; & l t ; / w : p P r & g t ; & l t ; / w : s t y l e & g t ; & l t ; w : s t y l e   w : t y p e = " c h a r a c t e r "   w : c u s t o m S t y l e = " 1 "   w : s t y l e I d = " S u b G r o u p S e p a r a t i o n C h a r " & g t ; & l t ; w : n a m e   w : v a l = " S u b   G r o u p   S e p a r a t i o n   C h a r " / & g t ; & l t ; w : b a s e d O n   w : v a l = " S t a n d a r d s k r i f t t y p e i a f s n i t " / & g t ; & l t ; w : l i n k   w : v a l = " S u b G r o u p S e p a r a t i o n " / & g t ; & l t ; w : r s i d   w : v a l = " 0 0 5 8 1 E F 8 " / & g t ; & l t ; w : r P r & g t ; & l t ; w : b / & g t ; & l t ; w : b C s / & g t ; & l t ; w : s z C s   w : v a l = " 1 2 " / & g t ; & l t ; / w : r P r & g t ; & l t ; / w : s t y l e & g t ; & l t ; w : s t y l e   w : t y p e = " p a r a g r a p h "   w : c u s t o m S t y l e = " 1 "   w : s t y l e I d = " F o r c e R i g h t N o S p a c i n g " & g t ; & l t ; w : n a m e   w : v a l = " F o r c e   R i g h t   N o   S p a c i n g " / & g t ; & l t ; w : b a s e d O n   w : v a l = " R i g h t A l i g n " / & g t ; & l t ; w : l i n k   w : v a l = " F o r c e R i g h t N o S p a c i n g C h a r " / & g t ; & l t ; w : r s i d   w : v a l = " 0 0 E C 5 9 5 B " / & g t ; & l t ; w : p P r & g t ; & l t ; w : s p a c i n g   w : a f t e r = " 0 " / & g t ; & l t ; / w : p P r & g t ; & l t ; w : r P r & g t ; & l t ; w : s z   w : v a l = " 2 2 " / & g t ; & l t ; / w : r P r & g t ; & l t ; / w : s t y l e & g t ; & l t ; w : s t y l e   w : t y p e = " c h a r a c t e r "   w : c u s t o m S t y l e = " 1 "   w : s t y l e I d = " G r o u p S e p a r a t i o n C h a r " & g t ; & l t ; w : n a m e   w : v a l = " G r o u p   S e p a r a t i o n   C h a r " / & g t ; & l t ; w : b a s e d O n   w : v a l = " S t a n d a r d s k r i f t t y p e i a f s n i t " / & g t ; & l t ; w : l i n k   w : v a l = " G r o u p S e p a r a t i o n " / & g t ; & l t ; w : r s i d   w : v a l = " 0 0 7 7 7 6 3 2 " / & g t ; & l t ; / w : s t y l e & g t ; & l t ; w : s t y l e   w : t y p e = " p a r a g r a p h "   w : c u s t o m S t y l e = " 1 "   w : s t y l e I d = " S t r o n g n o s p a c i n g " & g t ; & l t ; w : n a m e   w : v a l = " S t r o n g   n o   s p a c i n g " / & g t ; & l t ; w : b a s e d O n   w : v a l = " I n g e n a f s t a n d " / & g t ; & l t ; w : l i n k   w : v a l = " S t r o n g n o s p a c i n g C h a r " / & g t ; & l t ; w : r s i d   w : v a l = " 0 0 E C 5 9 5 B " / & g t ; & l t ; w : r P r & g t ; & l t ; w : b / & g t ; & l t ; w : s z C s   w : v a l = " 2 0 " / & g t ; & l t ; / w : r P r & g t ; & l t ; / w : s t y l e & g t ; & l t ; w : s t y l e   w : t y p e = " c h a r a c t e r "   w : c u s t o m S t y l e = " 1 "   w : s t y l e I d = " F o r c e R i g h t N o S p a c i n g C h a r " & g t ; & l t ; w : n a m e   w : v a l = " F o r c e   R i g h t   N o   S p a c i n g   C h a r " / & g t ; & l t ; w : b a s e d O n   w : v a l = " R i g h t A l i g n C h a r " / & g t ; & l t ; w : l i n k   w : v a l = " F o r c e R i g h t N o S p a c i n g " / & g t ; & l t ; w : r s i d   w : v a l = " 0 0 E C 5 9 5 B " / & g t ; & l t ; w : r P r & g t ; & l t ; w : s z   w : v a l = " 2 0 " / & g t ; & l t ; w : s z C s   w : v a l = " 2 0 " / & g t ; & l t ; w : l a n g   w : v a l = " d a - D K " / & g t ; & l t ; / w : r P r & g t ; & l t ; / w : s t y l e & g t ; & l t ; w : s t y l e   w : t y p e = " p a r a g r a p h "   w : c u s t o m S t y l e = " 1 "   w : s t y l e I d = " S t r o n g n o s p a c i n g F o r c e R i g h t " & g t ; & l t ; w : n a m e   w : v a l = " S t r o n g   n o   s p a c i n g   F o r c e   R i g h t " / & g t ; & l t ; w : b a s e d O n   w : v a l = " I n g e n a f s t a n d " / & g t ; & l t ; w : l i n k   w : v a l = " S t r o n g n o s p a c i n g F o r c e R i g h t C h a r " / & g t ; & l t ; w : r s i d   w : v a l = " 0 0 E C 5 9 5 B " / & g t ; & l t ; w : p P r & g t ; & l t ; w : j c   w : v a l = " r i g h t " / & g t ; & l t ; / w : p P r & g t ; & l t ; w : r P r & g t ; & l t ; w : b / & g t ; & l t ; / w : r P r & g t ; & l t ; / w : s t y l e & g t ; & l t ; w : s t y l e   w : t y p e = " c h a r a c t e r "   w : c u s t o m S t y l e = " 1 "   w : s t y l e I d = " I n g e n a f s t a n d T e g n " & g t ; & l t ; w : n a m e   w : v a l = " I n g e n   a f s t a n d   T e g n " / & g t ; & l t ; w : b a s e d O n   w : v a l = " S t a n d a r d s k r i f t t y p e i a f s n i t " / & g t ; & l t ; w : l i n k   w : v a l = " I n g e n a f s t a n d " / & g t ; & l t ; w : u i P r i o r i t y   w : v a l = " 1 " / & g t ; & l t ; w : r s i d   w : v a l = " 0 0 E C 5 9 5 B " / & g t ; & l t ; / w : s t y l e & g t ; & l t ; w : s t y l e   w : t y p e = " c h a r a c t e r "   w : c u s t o m S t y l e = " 1 "   w : s t y l e I d = " S t r o n g n o s p a c i n g C h a r " & g t ; & l t ; w : n a m e   w : v a l = " S t r o n g   n o   s p a c i n g   C h a r " / & g t ; & l t ; w : b a s e d O n   w : v a l = " I n g e n a f s t a n d T e g n " / & g t ; & l t ; w : l i n k   w : v a l = " S t r o n g n o s p a c i n g " / & g t ; & l t ; w : r s i d   w : v a l = " 0 0 E C 5 9 5 B " / & g t ; & l t ; w : r P r & g t ; & l t ; w : b / & g t ; & l t ; w : s z C s   w : v a l = " 2 0 " / & g t ; & l t ; / w : r P r & g t ; & l t ; / w : s t y l e & g t ; & l t ; w : s t y l e   w : t y p e = " c h a r a c t e r "   w : c u s t o m S t y l e = " 1 "   w : s t y l e I d = " S t r o n g n o s p a c i n g F o r c e R i g h t C h a r " & g t ; & l t ; w : n a m e   w : v a l = " S t r o n g   n o   s p a c i n g   F o r c e   R i g h t   C h a r " / & g t ; & l t ; w : b a s e d O n   w : v a l = " I n g e n a f s t a n d T e g n " / & g t ; & l t ; w : l i n k   w : v a l = " S t r o n g n o s p a c i n g F o r c e R i g h t " / & g t ; & l t ; w : r s i d   w : v a l = " 0 0 E C 5 9 5 B " / & g t ; & l t ; w : r P r & g t ; & l t ; w : b / & g t ; & l t ; / w : r P r & g t ; & l t ; / w : s t y l e & g t ; & l t ; w : s t y l e   w : t y p e = " p a r a g r a p h "   w : c u s t o m S t y l e = " 1 "   w : s t y l e I d = " S t y l e 2 " & g t ; & l t ; w : n a m e   w : v a l = " S t y l e 2 " / & g t ; & l t ; w : b a s e d O n   w : v a l = " I n g e n a f s t a n d " / & g t ; & l t ; w : l i n k   w : v a l = " S t y l e 2 C h a r " / & g t ; & l t ; w : r s i d   w : v a l = " 0 0 A D 1 D 9 E " / & g t ; & l t ; / w : s t y l e & g t ; & l t ; w : s t y l e   w : t y p e = " c h a r a c t e r "   w : c u s t o m S t y l e = " 1 "   w : s t y l e I d = " S t y l e 2 C h a r " & g t ; & l t ; w : n a m e   w : v a l = " S t y l e 2   C h a r " / & g t ; & l t ; w : b a s e d O n   w : v a l = " I n g e n a f s t a n d T e g n " / & g t ; & l t ; w : l i n k   w : v a l = " S t y l e 2 " / & g t ; & l t ; w : r s i d   w : v a l = " 0 0 A D 1 D 9 E " / & g t ; & l t ; / w : s t y l e & g t ; & l t ; w : s t y l e   w : t y p e = " p a r a g r a p h "   w : c u s t o m S t y l e = " 1 "   w : s t y l e I d = " H e a d e r C a p t i o n R i g h t " & g t ; & l t ; w : n a m e   w : v a l = " H e a d e r   C a p t i o n   R i g h t " / & g t ; & l t ; w : b a s e d O n   w : v a l = " N o r m a l " / & g t ; & l t ; w : l i n k   w : v a l = " H e a d e r C a p t i o n R i g h t C h a r " / & g t ; & l t ; w : r s i d   w : v a l = " 0 0 5 7 2 B 6 5 " / & g t ; & l t ; w : p P r & g t ; & l t ; w : s p a c i n g   w : a f t e r = " 0 "   w : l i n e = " 2 0 0 "   w : l i n e R u l e = " e x a c t " / & g t ; & l t ; w : j c   w : v a l = " r i g h t " / & g t ; & l t ; w : o u t l i n e L v l   w : v a l = " 0 " / & g t ; & l t ; / w : p P r & g t ; & l t ; w : r P r & g t ; & l t ; w : r F o n t s   w : a s c i i T h e m e = " m a j o r H A n s i "   w : h A n s i T h e m e = " m a j o r H A n s i " / & g t ; & l t ; w : b / & g t ; & l t ; w : c o l o r   w : v a l = " F F F F F F "   w : t h e m e C o l o r = " b a c k g r o u n d 1 " / & g t ; & l t ; w : s z   w : v a l = " 1 8 " / & g t ; & l t ; w : s z C s   w : v a l = " 2 0 " / & g t ; & l t ; w : l a n g   w : v a l = " d a - D K " / & g t ; & l t ; / w : r P r & g t ; & l t ; / w : s t y l e & g t ; & l t ; w : s t y l e   w : t y p e = " p a r a g r a p h "   w : c u s t o m S t y l e = " 1 "   w : s t y l e I d = " H e a d e r C a p t i o n L e f t " & g t ; & l t ; w : n a m e   w : v a l = " H e a d e r   C a p t i o n   L e f t " / & g t ; & l t ; w : b a s e d O n   w : v a l = " H e a d e r C a p t i o n R i g h t " / & g t ; & l t ; w : l i n k   w : v a l = " H e a d e r C a p t i o n L e f t C h a r " / & g t ; & l t ; w : r s i d   w : v a l = " 0 0 5 7 2 B 6 5 " / & g t ; & l t ; w : p P r & g t ; & l t ; w : j c   w : v a l = " l e f t " / & g t ; & l t ; / w : p P r & g t ; & l t ; / w : s t y l e & g t ; & l t ; w : s t y l e   w : t y p e = " c h a r a c t e r "   w : c u s t o m S t y l e = " 1 "   w : s t y l e I d = " H e a d e r C a p t i o n R i g h t C h a r " & g t ; & l t ; w : n a m e   w : v a l = " H e a d e r   C a p t i o n   R i g h t   C h a r " / & g t ; & l t ; w : b a s e d O n   w : v a l = " H 1 - L e f t C h a r " / & g t ; & l t ; w : l i n k   w : v a l = " H e a d e r C a p t i o n R i g h t " / & g t ; & l t ; w : r s i d   w : v a l = " 0 0 5 7 2 B 6 5 " / & g t ; & l t ; w : r P r & g t ; & l t ; w : r F o n t s   w : a s c i i T h e m e = " m a j o r H A n s i "   w : e a s t A s i a T h e m e = " m a j o r E a s t A s i a "   w : h A n s i T h e m e = " m a j o r H A n s i "   w : c s t h e m e = " m a j o r B i d i " / & g t ; & l t ; w : b   w : v a l = " 0 " / & g t ; & l t ; w : c a p s / & g t ; & l t ; w : c o l o r   w : v a l = " F F F F F F "   w : t h e m e C o l o r = " b a c k g r o u n d 1 " / & g t ; & l t ; w : s z   w : v a l = " 1 8 " / & g t ; & l t ; w : s z C s   w : v a l = " 2 0 " / & g t ; & l t ; w : l a n g   w : v a l = " d a - D K " / & g t ; & l t ; / w : r P r & g t ; & l t ; / w : s t y l e & g t ; & l t ; w : s t y l e   w : t y p e = " c h a r a c t e r "   w : c u s t o m S t y l e = " 1 "   w : s t y l e I d = " H e a d e r C a p t i o n L e f t C h a r " & g t ; & l t ; w : n a m e   w : v a l = " H e a d e r   C a p t i o n   L e f t   C h a r " / & g t ; & l t ; w : b a s e d O n   w : v a l = " H e a d e r C a p t i o n R i g h t C h a r " / & g t ; & l t ; w : l i n k   w : v a l = " H e a d e r C a p t i o n L e f t " / & g t ; & l t ; w : r s i d   w : v a l = " 0 0 5 7 2 B 6 5 " / & g t ; & l t ; w : r P r & g t ; & l t ; w : r F o n t s   w : a s c i i T h e m e = " m a j o r H A n s i "   w : e a s t A s i a T h e m e = " m a j o r E a s t A s i a "   w : h A n s i T h e m e = " m a j o r H A n s i "   w : c s t h e m e = " m a j o r B i d i " / & g t ; & l t ; w : b   w : v a l = " 0 " / & g t ; & l t ; w : c a p s / & g t ; & l t ; w : c o l o r   w : v a l = " F F F F F F "   w : t h e m e C o l o r = " b a c k g r o u n d 1 " / & g t ; & l t ; w : s z   w : v a l = " 1 8 " / & g t ; & l t ; w : s z C s   w : v a l = " 2 0 " / & g t ; & l t ; w : l a n g   w : v a l = " d a - D K " / & g t ; & l t ; / w : r P r & g t ; & l t ; / w : s t y l e & g t ; & l t ; w : s t y l e   w : t y p e = " c h a r a c t e r "   w : c u s t o m S t y l e = " 1 "   w : s t y l e I d = " O v e r s k r i f t 4 T e g n " & g t ; & l t ; w : n a m e   w : v a l = " O v e r s k r i f t   4   T e g n " / & g t ; & l t ; w : b a s e d O n   w : v a l = " S t a n d a r d s k r i f t t y p e i a f s n i t " / & g t ; & l t ; w : l i n k   w : v a l = " O v e r s k r i f t 4 " / & g t ; & l t ; w : u i P r i o r i t y   w : v a l = " 9 " / & g t ; & l t ; w : s e m i H i d d e n / & g t ; & l t ; w : r s i d   w : v a l = " 0 0 8 5 4 D D E " / & g t ; & l t ; w : r P r & g t ; & l t ; w : r F o n t s   w : a s c i i T h e m e = " m a j o r H A n s i "   w : e a s t A s i a T h e m e = " m a j o r E a s t A s i a "   w : h A n s i T h e m e = " m a j o r H A n s i "   w : c s t h e m e = " m a j o r B i d i " / & g t ; & l t ; w : c a p s / & g t ; & l t ; / w : r P r & g t ; & l t ; / w : s t y l e & g t ; & l t ; w : s t y l e   w : t y p e = " c h a r a c t e r "   w : c u s t o m S t y l e = " 1 "   w : s t y l e I d = " O v e r s k r i f t 5 T e g n " & g t ; & l t ; w : n a m e   w : v a l = " O v e r s k r i f t   5   T e g n " / & g t ; & l t ; w : b a s e d O n   w : v a l = " S t a n d a r d s k r i f t t y p e i a f s n i t " / & g t ; & l t ; w : l i n k   w : v a l = " O v e r s k r i f t 5 " / & g t ; & l t ; w : u i P r i o r i t y   w : v a l = " 9 " / & g t ; & l t ; w : s e m i H i d d e n / & g t ; & l t ; w : r s i d   w : v a l = " 0 0 8 5 4 D D E " / & g t ; & l t ; w : r P r & g t ; & l t ; w : r F o n t s   w : a s c i i T h e m e = " m a j o r H A n s i "   w : e a s t A s i a T h e m e = " m a j o r E a s t A s i a "   w : h A n s i T h e m e = " m a j o r H A n s i "   w : c s t h e m e = " m a j o r B i d i " / & g t ; & l t ; w : i / & g t ; & l t ; w : i C s / & g t ; & l t ; w : c a p s / & g t ; & l t ; / w : r P r & g t ; & l t ; / w : s t y l e & g t ; & l t ; w : s t y l e   w : t y p e = " c h a r a c t e r "   w : c u s t o m S t y l e = " 1 "   w : s t y l e I d = " O v e r s k r i f t 6 T e g n " & g t ; & l t ; w : n a m e   w : v a l = " O v e r s k r i f t   6   T e g n " / & g t ; & l t ; w : b a s e d O n   w : v a l = " S t a n d a r d s k r i f t t y p e i a f s n i t " / & g t ; & l t ; w : l i n k   w : v a l = " O v e r s k r i f t 6 " / & g t ; & l t ; w : u i P r i o r i t y   w : v a l = " 9 " / & g t ; & l t ; w : s e m i H i d d e n / & g t ; & l t ; w : r s i d   w : v a l = " 0 0 8 5 4 D D E " / & g t ; & l t ; w : r P r & g t ; & l t ; w : r F o n t s   w : a s c i i T h e m e = " m a j o r H A n s i "   w : e a s t A s i a T h e m e = " m a j o r E a s t A s i a "   w : h A n s i T h e m e = " m a j o r H A n s i "   w : c s t h e m e = " m a j o r B i d i " / & g t ; & l t ; w : b / & g t ; & l t ; w : b C s / & g t ; & l t ; w : c a p s / & g t ; & l t ; w : c o l o r   w : v a l = " 2 6 2 6 2 6 "   w : t h e m e C o l o r = " t e x t 1 "   w : t h e m e T i n t = " D 9 " / & g t ; & l t ; w : s z   w : v a l = " 2 0 " / & g t ; & l t ; w : s z C s   w : v a l = " 2 0 " / & g t ; & l t ; / w : r P r & g t ; & l t ; / w : s t y l e & g t ; & l t ; w : s t y l e   w : t y p e = " c h a r a c t e r "   w : c u s t o m S t y l e = " 1 "   w : s t y l e I d = " O v e r s k r i f t 7 T e g n " & g t ; & l t ; w : n a m e   w : v a l = " O v e r s k r i f t   7   T e g n " / & g t ; & l t ; w : b a s e d O n   w : v a l = " S t a n d a r d s k r i f t t y p e i a f s n i t " / & g t ; & l t ; w : l i n k   w : v a l = " O v e r s k r i f t 7 " / & g t ; & l t ; w : u i P r i o r i t y   w : v a l = " 9 " / & g t ; & l t ; w : s e m i H i d d e n / & g t ; & l t ; w : r s i d   w : v a l = " 0 0 8 5 4 D D E " / & g t ; & l t ; w : r P r & g t ; & l t ; w : r F o n t s   w : a s c i i T h e m e = " m a j o r H A n s i "   w : e a s t A s i a T h e m e = " m a j o r E a s t A s i a "   w : h A n s i T h e m e = " m a j o r H A n s i "   w : c s t h e m e = " m a j o r B i d i " / & g t ; & l t ; w : b / & g t ; & l t ; w : b C s / & g t ; & l t ; w : i / & g t ; & l t ; w : i C s / & g t ; & l t ; w : c a p s / & g t ; & l t ; w : c o l o r   w : v a l = " 2 6 2 6 2 6 "   w : t h e m e C o l o r = " t e x t 1 "   w : t h e m e T i n t = " D 9 " / & g t ; & l t ; w : s z   w : v a l = " 2 0 " / & g t ; & l t ; w : s z C s   w : v a l = " 2 0 " / & g t ; & l t ; / w : r P r & g t ; & l t ; / w : s t y l e & g t ; & l t ; w : s t y l e   w : t y p e = " c h a r a c t e r "   w : c u s t o m S t y l e = " 1 "   w : s t y l e I d = " O v e r s k r i f t 8 T e g n " & g t ; & l t ; w : n a m e   w : v a l = " O v e r s k r i f t   8   T e g n " / & g t ; & l t ; w : b a s e d O n   w : v a l = " S t a n d a r d s k r i f t t y p e i a f s n i t " / & g t ; & l t ; w : l i n k   w : v a l = " O v e r s k r i f t 8 " / & g t ; & l t ; w : u i P r i o r i t y   w : v a l = " 9 " / & g t ; & l t ; w : s e m i H i d d e n / & g t ; & l t ; w : r s i d   w : v a l = " 0 0 8 5 4 D D E " / & g t ; & l t ; w : r P r & g t ; & l t ; w : r F o n t s   w : a s c i i T h e m e = " m a j o r H A n s i "   w : e a s t A s i a T h e m e = " m a j o r E a s t A s i a "   w : h A n s i T h e m e = " m a j o r H A n s i "   w : c s t h e m e = " m a j o r B i d i " / & g t ; & l t ; w : b / & g t ; & l t ; w : b C s / & g t ; & l t ; w : c a p s / & g t ; & l t ; w : c o l o r   w : v a l = " 7 F 7 F 7 F "   w : t h e m e C o l o r = " t e x t 1 "   w : t h e m e T i n t = " 8 0 " / & g t ; & l t ; w : s z   w : v a l = " 2 0 " / & g t ; & l t ; w : s z C s   w : v a l = " 2 0 " / & g t ; & l t ; / w : r P r & g t ; & l t ; / w : s t y l e & g t ; & l t ; w : s t y l e   w : t y p e = " c h a r a c t e r "   w : c u s t o m S t y l e = " 1 "   w : s t y l e I d = " O v e r s k r i f t 9 T e g n " & g t ; & l t ; w : n a m e   w : v a l = " O v e r s k r i f t   9   T e g n " / & g t ; & l t ; w : b a s e d O n   w : v a l = " S t a n d a r d s k r i f t t y p e i a f s n i t " / & g t ; & l t ; w : l i n k   w : v a l = " O v e r s k r i f t 9 " / & g t ; & l t ; w : u i P r i o r i t y   w : v a l = " 9 " / & g t ; & l t ; w : s e m i H i d d e n / & g t ; & l t ; w : r s i d   w : v a l = " 0 0 8 5 4 D D E " / & g t ; & l t ; w : r P r & g t ; & l t ; w : r F o n t s   w : a s c i i T h e m e = " m a j o r H A n s i "   w : e a s t A s i a T h e m e = " m a j o r E a s t A s i a "   w : h A n s i T h e m e = " m a j o r H A n s i "   w : c s t h e m e = " m a j o r B i d i " / & g t ; & l t ; w : b / & g t ; & l t ; w : b C s / & g t ; & l t ; w : i / & g t ; & l t ; w : i C s / & g t ; & l t ; w : c a p s / & g t ; & l t ; w : c o l o r   w : v a l = " 7 F 7 F 7 F "   w : t h e m e C o l o r = " t e x t 1 "   w : t h e m e T i n t = " 8 0 " / & g t ; & l t ; w : s z   w : v a l = " 2 0 " / & g t ; & l t ; w : s z C s   w : v a l = " 2 0 " / & g t ; & l t ; / w : r P r & g t ; & l t ; / w : s t y l e & g t ; & l t ; w : s t y l e   w : t y p e = " p a r a g r a p h "   w : s t y l e I d = " B i l l e d t e k s t " & g t ; & l t ; w : n a m e   w : v a l = " c a p t i o n " / & g t ; & l t ; w : b a s e d O n   w : v a l = " N o r m a l " / & g t ; & l t ; w : n e x t   w : v a l = " N o r m a l " / & g t ; & l t ; w : u i P r i o r i t y   w : v a l = " 3 5 " / & g t ; & l t ; w : s e m i H i d d e n / & g t ; & l t ; w : u n h i d e W h e n U s e d / & g t ; & l t ; w : q F o r m a t / & g t ; & l t ; w : r s i d   w : v a l = " 0 0 8 5 4 D D E " / & g t ; & l t ; w : p P r & g t ; & l t ; w : s p a c i n g   w : l i n e = " 2 4 0 "   w : l i n e R u l e = " a u t o " / & g t ; & l t ; / w : p P r & g t ; & l t ; w : r P r & g t ; & l t ; w : b / & g t ; & l t ; w : b C s / & g t ; & l t ; w : s m a l l C a p s / & g t ; & l t ; w : c o l o r   w : v a l = " 5 9 5 9 5 9 "   w : t h e m e C o l o r = " t e x t 1 "   w : t h e m e T i n t = " A 6 " / & g t ; & l t ; / w : r P r & g t ; & l t ; / w : s t y l e & g t ; & l t ; w : s t y l e   w : t y p e = " c h a r a c t e r "   w : s t y l e I d = " F r e m h v " & g t ; & l t ; w : n a m e   w : v a l = " E m p h a s i s " / & g t ; & l t ; w : b a s e d O n   w : v a l = " S t a n d a r d s k r i f t t y p e i a f s n i t " / & g t ; & l t ; w : u i P r i o r i t y   w : v a l = " 2 0 " / & g t ; & l t ; w : q F o r m a t / & g t ; & l t ; w : r s i d   w : v a l = " 0 0 8 5 4 D D E " / & g t ; & l t ; w : r P r & g t ; & l t ; w : i / & g t ; & l t ; w : i C s / & g t ; & l t ; / w : r P r & g t ; & l t ; / w : s t y l e & g t ; & l t ; w : s t y l e   w : t y p e = " p a r a g r a p h "   w : s t y l e I d = " C i t a t " & g t ; & l t ; w : n a m e   w : v a l = " Q u o t e " / & g t ; & l t ; w : b a s e d O n   w : v a l = " N o r m a l " / & g t ; & l t ; w : n e x t   w : v a l = " N o r m a l " / & g t ; & l t ; w : l i n k   w : v a l = " C i t a t T e g n " / & g t ; & l t ; w : u i P r i o r i t y   w : v a l = " 2 9 " / & g t ; & l t ; w : q F o r m a t / & g t ; & l t ; w : r s i d   w : v a l = " 0 0 8 5 4 D D E " / & g t ; & l t ; w : p P r & g t ; & l t ; w : s p a c i n g   w : b e f o r e = " 1 6 0 "   w : l i n e = " 2 4 0 "   w : l i n e R u l e = " a u t o " / & g t ; & l t ; w : i n d   w : l e f t = " 7 2 0 "   w : r i g h t = " 7 2 0 " / & g t ; & l t ; / w : p P r & g t ; & l t ; w : r P r & g t ; & l t ; w : r F o n t s   w : a s c i i T h e m e = " m a j o r H A n s i "   w : e a s t A s i a T h e m e = " m a j o r E a s t A s i a "   w : h A n s i T h e m e = " m a j o r H A n s i "   w : c s t h e m e = " m a j o r B i d i " / & g t ; & l t ; w : s z   w : v a l = " 2 5 " / & g t ; & l t ; w : s z C s   w : v a l = " 2 5 " / & g t ; & l t ; / w : r P r & g t ; & l t ; / w : s t y l e & g t ; & l t ; w : s t y l e   w : t y p e = " c h a r a c t e r "   w : c u s t o m S t y l e = " 1 "   w : s t y l e I d = " C i t a t T e g n " & g t ; & l t ; w : n a m e   w : v a l = " C i t a t   T e g n " / & g t ; & l t ; w : b a s e d O n   w : v a l = " S t a n d a r d s k r i f t t y p e i a f s n i t " / & g t ; & l t ; w : l i n k   w : v a l = " C i t a t " / & g t ; & l t ; w : u i P r i o r i t y   w : v a l = " 2 9 " / & g t ; & l t ; w : r s i d   w : v a l = " 0 0 8 5 4 D D E " / & g t ; & l t ; w : r P r & g t ; & l t ; w : r F o n t s   w : a s c i i T h e m e = " m a j o r H A n s i "   w : e a s t A s i a T h e m e = " m a j o r E a s t A s i a "   w : h A n s i T h e m e = " m a j o r H A n s i "   w : c s t h e m e = " m a j o r B i d i " / & g t ; & l t ; w : s z   w : v a l = " 2 5 " / & g t ; & l t ; w : s z C s   w : v a l = " 2 5 " / & g t ; & l t ; / w : r P r & g t ; & l t ; / w : s t y l e & g t ; & l t ; w : s t y l e   w : t y p e = " p a r a g r a p h "   w : s t y l e I d = " S t r k t c i t a t " & g t ; & l t ; w : n a m e   w : v a l = " I n t e n s e   Q u o t e " / & g t ; & l t ; w : b a s e d O n   w : v a l = " N o r m a l " / & g t ; & l t ; w : n e x t   w : v a l = " N o r m a l " / & g t ; & l t ; w : l i n k   w : v a l = " S t r k t c i t a t T e g n " / & g t ; & l t ; w : u i P r i o r i t y   w : v a l = " 3 0 " / & g t ; & l t ; w : q F o r m a t / & g t ; & l t ; w : r s i d   w : v a l = " 0 0 8 5 4 D D E " / & g t ; & l t ; w : p P r & g t ; & l t ; w : s p a c i n g   w : b e f o r e = " 2 8 0 "   w : a f t e r = " 2 8 0 "   w : l i n e = " 2 4 0 "   w : l i n e R u l e = " a u t o " / & g t ; & l t ; w : i n d   w : l e f t = " 1 0 8 0 "   w : r i g h t = " 1 0 8 0 " / & g t ; & l t ; w : j c   w : v a l = " c e n t e r " / & g t ; & l t ; / w : p P r & g t ; & l t ; w : r P r & g t ; & l t ; w : c o l o r   w : v a l = " 4 0 4 0 4 0 "   w : t h e m e C o l o r = " t e x t 1 "   w : t h e m e T i n t = " B F " / & g t ; & l t ; w : s z   w : v a l = " 3 2 " / & g t ; & l t ; w : s z C s   w : v a l = " 3 2 " / & g t ; & l t ; / w : r P r & g t ; & l t ; / w : s t y l e & g t ; & l t ; w : s t y l e   w : t y p e = " c h a r a c t e r "   w : c u s t o m S t y l e = " 1 "   w : s t y l e I d = " S t r k t c i t a t T e g n " & g t ; & l t ; w : n a m e   w : v a l = " S t � r k t   c i t a t   T e g n " / & g t ; & l t ; w : b a s e d O n   w : v a l = " S t a n d a r d s k r i f t t y p e i a f s n i t " / & g t ; & l t ; w : l i n k   w : v a l = " S t r k t c i t a t " / & g t ; & l t ; w : u i P r i o r i t y   w : v a l = " 3 0 " / & g t ; & l t ; w : r s i d   w : v a l = " 0 0 8 5 4 D D E " / & g t ; & l t ; w : r P r & g t ; & l t ; w : c o l o r   w : v a l = " 4 0 4 0 4 0 "   w : t h e m e C o l o r = " t e x t 1 "   w : t h e m e T i n t = " B F " / & g t ; & l t ; w : s z   w : v a l = " 3 2 " / & g t ; & l t ; w : s z C s   w : v a l = " 3 2 " / & g t ; & l t ; / w : r P r & g t ; & l t ; / w : s t y l e & g t ; & l t ; w : s t y l e   w : t y p e = " c h a r a c t e r "   w : s t y l e I d = " S v a g f r e m h v n i n g " & g t ; & l t ; w : n a m e   w : v a l = " S u b t l e   E m p h a s i s " / & g t ; & l t ; w : b a s e d O n   w : v a l = " S t a n d a r d s k r i f t t y p e i a f s n i t " / & g t ; & l t ; w : u i P r i o r i t y   w : v a l = " 1 9 " / & g t ; & l t ; w : q F o r m a t / & g t ; & l t ; w : r s i d   w : v a l = " 0 0 8 5 4 D D E " / & g t ; & l t ; w : r P r & g t ; & l t ; w : i / & g t ; & l t ; w : i C s / & g t ; & l t ; w : c o l o r   w : v a l = " 5 9 5 9 5 9 "   w : t h e m e C o l o r = " t e x t 1 "   w : t h e m e T i n t = " A 6 " / & g t ; & l t ; / w : r P r & g t ; & l t ; / w : s t y l e & g t ; & l t ; w : s t y l e   w : t y p e = " c h a r a c t e r "   w : s t y l e I d = " K r a f t i g f r e m h v n i n g " & g t ; & l t ; w : n a m e   w : v a l = " I n t e n s e   E m p h a s i s " / & g t ; & l t ; w : b a s e d O n   w : v a l = " S t a n d a r d s k r i f t t y p e i a f s n i t " / & g t ; & l t ; w : u i P r i o r i t y   w : v a l = " 2 1 " / & g t ; & l t ; w : q F o r m a t / & g t ; & l t ; w : r s i d   w : v a l = " 0 0 8 5 4 D D E " / & g t ; & l t ; w : r P r & g t ; & l t ; w : b / & g t ; & l t ; w : b C s / & g t ; & l t ; w : i / & g t ; & l t ; w : i C s / & g t ; & l t ; / w : r P r & g t ; & l t ; / w : s t y l e & g t ; & l t ; w : s t y l e   w : t y p e = " c h a r a c t e r "   w : s t y l e I d = " S v a g h e n v i s n i n g " & g t ; & l t ; w : n a m e   w : v a l = " S u b t l e   R e f e r e n c e " / & g t ; & l t ; w : b a s e d O n   w : v a l = " S t a n d a r d s k r i f t t y p e i a f s n i t " / & g t ; & l t ; w : u i P r i o r i t y   w : v a l = " 3 1 " / & g t ; & l t ; w : q F o r m a t / & g t ; & l t ; w : r s i d   w : v a l = " 0 0 8 5 4 D D E " / & g t ; & l t ; w : r P r & g t ; & l t ; w : s m a l l C a p s / & g t ; & l t ; w : c o l o r   w : v a l = " 4 0 4 0 4 0 "   w : t h e m e C o l o r = " t e x t 1 "   w : t h e m e T i n t = " B F " / & g t ; & l t ; w : u   w : v a l = " s i n g l e "   w : c o l o r = " 7 F 7 F 7 F "   w : t h e m e C o l o r = " t e x t 1 "   w : t h e m e T i n t = " 8 0 " / & g t ; & l t ; / w : r P r & g t ; & l t ; / w : s t y l e & g t ; & l t ; w : s t y l e   w : t y p e = " c h a r a c t e r "   w : s t y l e I d = " K r a f t i g h e n v i s n i n g " & g t ; & l t ; w : n a m e   w : v a l = " I n t e n s e   R e f e r e n c e " / & g t ; & l t ; w : b a s e d O n   w : v a l = " S t a n d a r d s k r i f t t y p e i a f s n i t " / & g t ; & l t ; w : u i P r i o r i t y   w : v a l = " 3 2 " / & g t ; & l t ; w : q F o r m a t / & g t ; & l t ; w : r s i d   w : v a l = " 0 0 8 5 4 D D E " / & g t ; & l t ; w : r P r & g t ; & l t ; w : b / & g t ; & l t ; w : b C s / & g t ; & l t ; w : c a p s   w : v a l = " 0 " / & g t ; & l t ; w : s m a l l C a p s / & g t ; & l t ; w : c o l o r   w : v a l = " a u t o " / & g t ; & l t ; w : s p a c i n g   w : v a l = " 3 " / & g t ; & l t ; w : u   w : v a l = " s i n g l e " / & g t ; & l t ; / w : r P r & g t ; & l t ; / w : s t y l e & g t ; & l t ; w : s t y l e   w : t y p e = " c h a r a c t e r "   w : s t y l e I d = " B o g e n s t i t e l " & g t ; & l t ; w : n a m e   w : v a l = " B o o k   T i t l e " / & g t ; & l t ; w : b a s e d O n   w : v a l = " S t a n d a r d s k r i f t t y p e i a f s n i t " / & g t ; & l t ; w : u i P r i o r i t y   w : v a l = " 3 3 " / & g t ; & l t ; w : q F o r m a t / & g t ; & l t ; w : r s i d   w : v a l = " 0 0 8 5 4 D D E " / & g t ; & l t ; w : r P r & g t ; & l t ; w : b / & g t ; & l t ; w : b C s / & g t ; & l t ; w : s m a l l C a p s / & g t ; & l t ; w : s p a c i n g   w : v a l = " 7 " / & g t ; & l t ; / w : r P r & g t ; & l t ; / w : s t y l e & g t ; & l t ; w : s t y l e   w : t y p e = " p a r a g r a p h "   w : s t y l e I d = " O v e r s k r i f t " & g t ; & l t ; w : n a m e   w : v a l = " T O C   H e a d i n g " / & g t ; & l t ; w : b a s e d O n   w : v a l = " O v e r s k r i f t 1 " / & g t ; & l t ; w : n e x t   w : v a l = " N o r m a l " / & g t ; & l t ; w : u i P r i o r i t y   w : v a l = " 3 9 " / & g t ; & l t ; w : s e m i H i d d e n / & g t ; & l t ; w : u n h i d e W h e n U s e d / & g t ; & l t ; w : q F o r m a t / & g t ; & l t ; w : r s i d   w : v a l = " 0 0 8 5 4 D D E " / & g t ; & l t ; w : p P r & g t ; & l t ; w : o u t l i n e L v l   w : v a l = " 9 " / & g t ; & l t ; / w : p P r & g t ; & l t ; / w : s t y l e & g t ; & l t ; / w : s t y l e s & g t ; & l t ; / p k g : x m l D a t a & g t ; & l t ; / p k g : p a r t & g t ; & l t ; / p k g : p a c k a g e & g t ;  
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/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9FD958-388F-4BB5-BF33-B32A63E27B5D}">
  <ds:schemaRefs>
    <ds:schemaRef ds:uri="urn:microsoft-dynamics-nav/reports/Standard_Sales_Invoice/1306/"/>
  </ds:schemaRefs>
</ds:datastoreItem>
</file>

<file path=customXml/itemProps2.xml><?xml version="1.0" encoding="utf-8"?>
<ds:datastoreItem xmlns:ds="http://schemas.openxmlformats.org/officeDocument/2006/customXml" ds:itemID="{D0F3875A-7ED1-4D1B-815D-4CCEF295A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US_REP1304_Blue.dotx</Template>
  <TotalTime>0</TotalTime>
  <Pages>2</Pages>
  <Words>157</Words>
  <Characters>963</Characters>
  <Application>Microsoft Office Word</Application>
  <DocSecurity>0</DocSecurity>
  <Lines>8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2017-01-30T12:19:00Z</dcterms:created>
  <dcterms:modified xsi:type="dcterms:W3CDTF">2019-02-05T12:30:00Z</dcterms:modified>
</cp:coreProperties>
</file>