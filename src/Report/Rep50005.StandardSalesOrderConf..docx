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 Sales - Order Conf./1305"/>
            <w:id w:val="-346637227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Order Conf./1305"/>
            <w:id w:val="-1171950695"/>
            <w:placeholder>
              <w:docPart w:val="4DDBEE593B9F444AAA7B4193A6631176"/>
            </w:placeholder>
            <w:dataBinding w:prefixMappings="xmlns:ns0='urn:microsoft-dynamics-nav/reports/Standard Sales - Order Conf.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 Sales - Order Conf./1305"/>
            <w:id w:val="2121793087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Order Conf./1305"/>
            <w:id w:val="1521665205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 Sales - Order Conf./1305"/>
            <w:id w:val="536395156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Order Conf./1305"/>
            <w:id w:val="-1053613660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 Sales - Order Conf./1305"/>
            <w:id w:val="1229109116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Order Conf./1305"/>
            <w:id w:val="-843252946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 Sales - Order Conf./1305"/>
            <w:id w:val="1814057176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Order Conf./1305"/>
            <w:id w:val="-1834985711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 Sales - Order Conf./1305"/>
            <w:id w:val="-2064325541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Order Conf./1305"/>
            <w:id w:val="-2005736487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 Sales - Order Conf./1305"/>
            <w:id w:val="-762605892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7E7142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Order Conf.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 Sales - Order Conf.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 Sales - Order Conf.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 Sales - Order Conf.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 Sales - Order Conf./1305"/>
            <w:id w:val="571465082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YourReference_Lbl"/>
            <w:tag w:val="#Nav: Standard Sales - Order Conf./1305"/>
            <w:id w:val="-1130623254"/>
            <w:placeholder>
              <w:docPart w:val="9F80A2FDA08740968B6B5B32F2C049B8"/>
            </w:placeholder>
            <w:dataBinding w:prefixMappings="xmlns:ns0='urn:microsoft-dynamics-nav/reports/Standard Sales - Order Conf./1305/'" w:xpath="/ns0:NavWordReportXmlPart[1]/ns0:Header[1]/ns0:YourReference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76454288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Text_Lbl"/>
            <w:tag w:val="#Nav: Standard Sales - Order Conf./1305"/>
            <w:id w:val="-1425419817"/>
            <w:placeholder>
              <w:docPart w:val="BFAB112D89834578928F4DAE2890984D"/>
            </w:placeholder>
            <w:dataBinding w:prefixMappings="xmlns:ns0='urn:microsoft-dynamics-nav/reports/Standard Sales - Order Conf.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 Sales - Order Conf./1305"/>
            <w:id w:val="-1266381342"/>
            <w:placeholder>
              <w:docPart w:val="693F331A4E424D6CBC378AA610D8384A"/>
            </w:placeholder>
            <w:dataBinding w:prefixMappings="xmlns:ns0='urn:microsoft-dynamics-nav/reports/Standard Sales - Order Conf.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 Sales - Order Conf./1305"/>
            <w:id w:val="-1844006567"/>
            <w:placeholder>
              <w:docPart w:val="5A0FDE7C4422471EA6E4071CC2DCC3DE"/>
            </w:placeholder>
            <w:dataBinding w:prefixMappings="xmlns:ns0='urn:microsoft-dynamics-nav/reports/Standard Sales - Order Conf.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YourReference"/>
            <w:tag w:val="#Nav: Standard Sales - Order Conf./1305"/>
            <w:id w:val="1620342425"/>
            <w:placeholder>
              <w:docPart w:val="ECF533CA8B6C4D908977A8365DE08A95"/>
            </w:placeholder>
            <w:dataBinding w:prefixMappings="xmlns:ns0='urn:microsoft-dynamics-nav/reports/Standard Sales - Order Conf./1305/'" w:xpath="/ns0:NavWordReportXmlPart[1]/ns0:Header[1]/ns0:YourReference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32A5E549" w14:textId="77777777">
                <w:r w:rsidRPr="00456AFC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 Sales - Order Conf./1305"/>
            <w:id w:val="-2093382796"/>
            <w:placeholder>
              <w:docPart w:val="328FA2BAB5D94A7AAD03E2C770C7ADE7"/>
            </w:placeholder>
            <w:dataBinding w:prefixMappings="xmlns:ns0='urn:microsoft-dynamics-nav/reports/Standard Sales - Order Conf.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 Sales - Order Conf./1305"/>
            <w:id w:val="1867791684"/>
            <w:placeholder>
              <w:docPart w:val="8B9E147DFCDF4E93888164658FE85B29"/>
            </w:placeholder>
            <w:dataBinding w:prefixMappings="xmlns:ns0='urn:microsoft-dynamics-nav/reports/Standard Sales - Order Conf.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Order Conf./1305"/>
            <w:id w:val="-168258069"/>
            <w:placeholder>
              <w:docPart w:val="1E1FBECECCA947E9B88801BF3D0D34A0"/>
            </w:placeholder>
            <w:dataBinding w:prefixMappings="xmlns:ns0='urn:microsoft-dynamics-nav/reports/Standard Sales - Order Conf.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Order Conf./1305"/>
        <w:id w:val="-156540891"/>
        <w15:dataBinding w:prefixMappings="xmlns:ns0='urn:microsoft-dynamics-nav/reports/Standard Sales - Order Conf.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Order Conf.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 Sales - Order Conf.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372A9D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 Sales - Order Conf./1305"/>
            <w:id w:val="771446451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Order Conf./1305"/>
            <w:id w:val="1545399846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Order Conf./1305"/>
            <w:id w:val="616415257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Order Conf./1305"/>
            <w:id w:val="-1521079236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Order Conf./1305"/>
            <w:id w:val="1291246806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Order Conf./1305"/>
            <w:id w:val="1532234539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Order Conf./1305"/>
          <w:id w:val="1327254768"/>
          <w15:dataBinding w:prefixMappings="xmlns:ns0='urn:microsoft-dynamics-nav/reports/Standard Sales - Order Conf.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 Sales - Order Conf.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 Sales - Order Conf.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72A9D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Order Conf.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 Sales - Order Conf.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72A9D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Order Conf.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 Sales - Order Conf.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372A9D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Order Conf.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 Sales - Order Conf.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372A9D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Order Conf.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 Sales - Order Conf.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372A9D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Order Conf.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 Sales - Order Conf.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372A9D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Order Conf.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 Sales - Order Conf.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372A9D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Order Conf.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 Sales - Order Conf.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72A9D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Order Conf./1305"/>
          <w:id w:val="1981810996"/>
          <w15:dataBinding w:prefixMappings="xmlns:ns0='urn:microsoft-dynamics-nav/reports/Standard Sales - Order Conf.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Order Conf.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 Sales - Order Conf.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72A9D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Order Conf.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 Sales - Order Conf.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72A9D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Order Conf./1305"/>
            <w:id w:val="1496384203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Order Conf./1305"/>
            <w:id w:val="1661501859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142" w:rsidP="00E40C63" w:rsidRDefault="007E7142" w14:paraId="71351711" w14:textId="77777777">
      <w:pPr>
        <w:spacing w:after="0"/>
      </w:pPr>
      <w:r>
        <w:separator/>
      </w:r>
    </w:p>
  </w:endnote>
  <w:endnote w:type="continuationSeparator" w:id="0">
    <w:p w:rsidR="007E7142" w:rsidP="00E40C63" w:rsidRDefault="007E7142" w14:paraId="7A95589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 Sales - Order Conf./1305"/>
          <w:id w:val="-1281032448"/>
          <w:placeholder>
            <w:docPart w:val="BB4DF878670043C0A4AACF144363537B"/>
          </w:placeholder>
          <w:dataBinding w:prefixMappings="xmlns:ns0='urn:microsoft-dynamics-nav/reports/Standard Sales - Order Conf.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 Sales - Order Conf./1305"/>
          <w:id w:val="608548200"/>
          <w:placeholder>
            <w:docPart w:val="3F7147E7BE7446119FD219DCB453672D"/>
          </w:placeholder>
          <w:dataBinding w:prefixMappings="xmlns:ns0='urn:microsoft-dynamics-nav/reports/Standard Sales - Order Conf.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 Sales - Order Conf./1305"/>
          <w:id w:val="1296021557"/>
          <w:placeholder>
            <w:docPart w:val="821DDE5DD88C4DC3B849C515FE2657DC"/>
          </w:placeholder>
          <w:dataBinding w:prefixMappings="xmlns:ns0='urn:microsoft-dynamics-nav/reports/Standard Sales - Order Conf.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Order Conf./1305"/>
          <w:id w:val="1890613349"/>
          <w:placeholder>
            <w:docPart w:val="866C16E8914945E380BFDEE46053DFF8"/>
          </w:placeholder>
          <w:dataBinding w:prefixMappings="xmlns:ns0='urn:microsoft-dynamics-nav/reports/Standard Sales - Order Conf.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Order Conf./1305"/>
          <w:id w:val="1012960786"/>
          <w:placeholder>
            <w:docPart w:val="0C9A73E161EE410CA673109F52667D85"/>
          </w:placeholder>
          <w:dataBinding w:prefixMappings="xmlns:ns0='urn:microsoft-dynamics-nav/reports/Standard Sales - Order Conf.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Order Conf./1305"/>
          <w:id w:val="1106304509"/>
          <w:placeholder>
            <w:docPart w:val="3DBA637FBEDA417985C3D1F3F77F0AD8"/>
          </w:placeholder>
          <w:dataBinding w:prefixMappings="xmlns:ns0='urn:microsoft-dynamics-nav/reports/Standard Sales - Order Conf.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 Sales - Order Conf./1305"/>
          <w:id w:val="-292215141"/>
          <w:placeholder>
            <w:docPart w:val="D639E321D0644223A91C20E0B762C610"/>
          </w:placeholder>
          <w:dataBinding w:prefixMappings="xmlns:ns0='urn:microsoft-dynamics-nav/reports/Standard Sales - Order Conf.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Order Conf./1305"/>
          <w:id w:val="-2039804412"/>
          <w:placeholder>
            <w:docPart w:val="483C77159FA44EB480FD3380B055BA97"/>
          </w:placeholder>
          <w:dataBinding w:prefixMappings="xmlns:ns0='urn:microsoft-dynamics-nav/reports/Standard Sales - Order Conf.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Order Conf./1305"/>
          <w:id w:val="-1096472806"/>
          <w:placeholder>
            <w:docPart w:val="DC9B735C7AD94CE1A15440DEF9F98377"/>
          </w:placeholder>
          <w:dataBinding w:prefixMappings="xmlns:ns0='urn:microsoft-dynamics-nav/reports/Standard Sales - Order Conf.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Order Conf./1305"/>
          <w:id w:val="483051749"/>
          <w:placeholder>
            <w:docPart w:val="D96654DFCFE94D97AC43C81A3F9AD72A"/>
          </w:placeholder>
          <w:dataBinding w:prefixMappings="xmlns:ns0='urn:microsoft-dynamics-nav/reports/Standard Sales - Order Conf.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 Sales - Order Conf./1305"/>
          <w:id w:val="344517436"/>
          <w:placeholder>
            <w:docPart w:val="601B6C8C6FDB44DA9801D080063548E3"/>
          </w:placeholder>
          <w:dataBinding w:prefixMappings="xmlns:ns0='urn:microsoft-dynamics-nav/reports/Standard Sales - Order Conf.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Order Conf./1305"/>
          <w:id w:val="-919787168"/>
          <w:placeholder>
            <w:docPart w:val="C6BD66AFA4CF4A91899986FCBB09C9B7"/>
          </w:placeholder>
          <w:dataBinding w:prefixMappings="xmlns:ns0='urn:microsoft-dynamics-nav/reports/Standard Sales - Order Conf.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Order Conf./1305"/>
          <w:id w:val="631832452"/>
          <w:placeholder>
            <w:docPart w:val="501DE68E8A27481AA4D8416D80E0C2B1"/>
          </w:placeholder>
          <w:dataBinding w:prefixMappings="xmlns:ns0='urn:microsoft-dynamics-nav/reports/Standard Sales - Order Conf.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Order Conf./1305"/>
          <w:id w:val="1463994099"/>
          <w:placeholder>
            <w:docPart w:val="FFDA12B4DCE34F94B3820BAAFC62573B"/>
          </w:placeholder>
          <w:dataBinding w:prefixMappings="xmlns:ns0='urn:microsoft-dynamics-nav/reports/Standard Sales - Order Conf.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7E7142" w14:paraId="111164F9" w14:textId="77777777">
          <w:pPr>
            <w:pStyle w:val="NoSpacing"/>
          </w:pPr>
          <w:sdt>
            <w:sdtPr>
              <w:alias w:val="#Nav: /Header/CompanyBankBranchNo"/>
              <w:tag w:val="#Nav: Standard Sales - Order Conf.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 Sales - Order Conf.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 Sales - Order Conf.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 Sales - Order Conf.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Order Conf./1305"/>
          <w:id w:val="1436247798"/>
          <w:placeholder>
            <w:docPart w:val="E6B91E2832C64A4EB0282B0BA694EA89"/>
          </w:placeholder>
          <w:dataBinding w:prefixMappings="xmlns:ns0='urn:microsoft-dynamics-nav/reports/Standard Sales - Order Conf.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Order Conf./1305"/>
          <w:id w:val="1663202774"/>
          <w:placeholder>
            <w:docPart w:val="AE9BBA4EBCE642F584071221E3254828"/>
          </w:placeholder>
          <w:dataBinding w:prefixMappings="xmlns:ns0='urn:microsoft-dynamics-nav/reports/Standard Sales - Order Conf.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Order Conf./1305"/>
          <w:id w:val="539329330"/>
          <w:placeholder>
            <w:docPart w:val="EF822B86F7474C909C88489EB6BD9EB5"/>
          </w:placeholder>
          <w:dataBinding w:prefixMappings="xmlns:ns0='urn:microsoft-dynamics-nav/reports/Standard Sales - Order Conf.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142" w:rsidP="00E40C63" w:rsidRDefault="007E7142" w14:paraId="331E2D2F" w14:textId="77777777">
      <w:pPr>
        <w:spacing w:after="0"/>
      </w:pPr>
      <w:r>
        <w:separator/>
      </w:r>
    </w:p>
  </w:footnote>
  <w:footnote w:type="continuationSeparator" w:id="0">
    <w:p w:rsidR="007E7142" w:rsidP="00E40C63" w:rsidRDefault="007E7142" w14:paraId="63627DB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7E7142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 Sales - Order Conf.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 Sales - Order Conf.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Order Conf.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 Sales - Order Conf.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Order Conf./1305"/>
            <w:id w:val="484896011"/>
            <w:placeholder>
              <w:docPart w:val="43DBC2F63F24425B868BA526E92D069F"/>
            </w:placeholder>
            <w:dataBinding w:prefixMappings="xmlns:ns0='urn:microsoft-dynamics-nav/reports/Standard Sales - Order Conf.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7E7142" w14:paraId="722C315A" w14:textId="77777777">
          <w:pPr>
            <w:pStyle w:val="Subtitle"/>
          </w:pPr>
          <w:sdt>
            <w:sdtPr>
              <w:alias w:val="#Nav: /Header/Page_Lbl"/>
              <w:tag w:val="#Nav: Standard Sales - Order Conf.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 Sales - Order Conf.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7E7142" w14:paraId="568AEA07" w14:textId="77777777">
          <w:pPr>
            <w:pStyle w:val="Title"/>
          </w:pPr>
          <w:sdt>
            <w:sdtPr>
              <w:alias w:val="#Nav: /Header/Invoice_Lbl"/>
              <w:tag w:val="#Nav: Standard Sales - Order Conf.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 Sales - Order Conf.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 Sales - Order Conf.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 Sales - Order Conf.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Order Conf./1305"/>
            <w:id w:val="832561865"/>
            <w:placeholder>
              <w:docPart w:val="6A5FB52404BC4ADFB76132B84108800B"/>
            </w:placeholder>
            <w:dataBinding w:prefixMappings="xmlns:ns0='urn:microsoft-dynamics-nav/reports/Standard Sales - Order Conf.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7E7142" w14:paraId="19560FCD" w14:textId="77777777">
          <w:pPr>
            <w:pStyle w:val="Subtitle"/>
          </w:pPr>
          <w:sdt>
            <w:sdtPr>
              <w:alias w:val="#Nav: /Header/Page_Lbl"/>
              <w:tag w:val="#Nav: Standard Sales - Order Conf.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 Sales - Order Conf.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604C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fldSimple w:instr=" NUMPAGES  \* Arabic  \* MERGEFORMAT ">
            <w:r w:rsidR="002604C3">
              <w:rPr>
                <w:noProof/>
              </w:rPr>
              <w:t>2</w:t>
            </w:r>
          </w:fldSimple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 Sales - Order Conf./1305"/>
            <w:id w:val="-283887918"/>
            <w:dataBinding w:prefixMappings="xmlns:ns0='urn:microsoft-dynamics-nav/reports/Standard Sales - Order Conf.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5c63ed991534b8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O r d e r   C o n f .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C9878B9-B4C1-4C4A-A018-5C2A316C9F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136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2018-09-12T13:08:53.7339156Z</dcterms:created>
  <dcterms:modified xsi:type="dcterms:W3CDTF">2018-09-12T13:08:53.7339156Z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