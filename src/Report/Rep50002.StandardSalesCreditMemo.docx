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>
        <w:trPr>
          <w:cantSplit/>
          <w:trHeight w:val="290"/>
        </w:trPr>
        <w:sdt>
          <w:sdtPr>
            <w:alias w:val="#Nav: /Header/CustomerAddress1"/>
            <w:tag w:val="#Nav: Standard Sales - Credit Memo/1307"/>
            <w:id w:val="-346637227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1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Credit Memo/1307"/>
            <w:id w:val="-1171950695"/>
            <w:placeholder>
              <w:docPart w:val="40A720FA878C44758EB6A6531824B720"/>
            </w:placeholder>
            <w:dataBinding w:prefixMappings="xmlns:ns0='urn:microsoft-dynamics-nav/reports/Standard Sales - Credit Memo/1307/'" w:xpath="/ns0:NavWordReportXmlPart[1]/ns0:Header[1]/ns0:CompanyAddress1[1]" w:storeItemID="{B7902924-3146-4226-9040-5E39199507B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2"/>
            <w:tag w:val="#Nav: Standard Sales - Credit Memo/1307"/>
            <w:id w:val="2121793087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2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Credit Memo/1307"/>
            <w:id w:val="1521665205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2[1]" w:storeItemID="{B7902924-3146-4226-9040-5E39199507B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3"/>
            <w:tag w:val="#Nav: Standard Sales - Credit Memo/1307"/>
            <w:id w:val="53639515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3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Credit Memo/1307"/>
            <w:id w:val="-1053613660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3[1]" w:storeItemID="{B7902924-3146-4226-9040-5E39199507B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4"/>
            <w:tag w:val="#Nav: Standard Sales - Credit Memo/1307"/>
            <w:id w:val="122910911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4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Credit Memo/1307"/>
            <w:id w:val="-843252946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4[1]" w:storeItemID="{B7902924-3146-4226-9040-5E39199507B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5"/>
            <w:tag w:val="#Nav: Standard Sales - Credit Memo/1307"/>
            <w:id w:val="181405717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5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Credit Memo/1307"/>
            <w:id w:val="-1834985711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5[1]" w:storeItemID="{B7902924-3146-4226-9040-5E39199507B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>
        <w:trPr>
          <w:cantSplit/>
          <w:trHeight w:val="274"/>
        </w:trPr>
        <w:sdt>
          <w:sdtPr>
            <w:alias w:val="#Nav: /Header/CustomerAddress6"/>
            <w:tag w:val="#Nav: Standard Sales - Credit Memo/1307"/>
            <w:id w:val="-2064325541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6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Credit Memo/1307"/>
            <w:id w:val="-2005736487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6[1]" w:storeItemID="{B7902924-3146-4226-9040-5E39199507B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7"/>
            <w:tag w:val="#Nav: Standard Sales - Credit Memo/1307"/>
            <w:id w:val="-762605892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7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BB2F6C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Credit 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 Sales - Credit Memo/1307/'" w:xpath="/ns0:NavWordReportXmlPart[1]/ns0:Header[1]/ns0:CompanyLegalOffice_Lbl[1]" w:storeItemID="{B7902924-3146-4226-9040-5E39199507B4}"/>
                <w:text/>
              </w:sdtPr>
              <w:sdtEndPr/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 Sales - Credit 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 Sales - Credit Memo/1307/'" w:xpath="/ns0:NavWordReportXmlPart[1]/ns0:Header[1]/ns0:CompanyLegalOffice[1]" w:storeItemID="{B7902924-3146-4226-9040-5E39199507B4}"/>
                <w:text/>
              </w:sdtPr>
              <w:sdtEndPr/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>
        <w:trPr>
          <w:cantSplit/>
          <w:trHeight w:val="290"/>
        </w:trPr>
        <w:sdt>
          <w:sdtPr>
            <w:alias w:val="#Nav: /Header/CustomerAddress8"/>
            <w:tag w:val="#Nav: Standard Sales - Credit Memo/1307"/>
            <w:id w:val="571465082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8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>
            <w:pPr>
              <w:pStyle w:val="NoSpacing"/>
              <w:jc w:val="right"/>
            </w:pPr>
          </w:p>
        </w:tc>
      </w:tr>
    </w:tbl>
    <w:p w:rsidRPr="00782744" w:rsidR="00245B0E" w:rsidP="00782744" w:rsidRDefault="00245B0E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>
        <w:sdt>
          <w:sdtPr>
            <w:rPr>
              <w:lang w:val="da-DK"/>
            </w:rPr>
            <w:alias w:val="#Nav: /Header/YourReference_Lbl"/>
            <w:tag w:val="#Nav: Standard Sales - Credit Memo/1307"/>
            <w:id w:val="-1130623254"/>
            <w:placeholder>
              <w:docPart w:val="CC4BA5CE077542889864E2DC93E37FCF"/>
            </w:placeholder>
            <w:dataBinding w:prefixMappings="xmlns:ns0='urn:microsoft-dynamics-nav/reports/Standard Sales - Credit Memo/1307/'" w:xpath="/ns0:NavWordReportXmlPart[1]/ns0:Header[1]/ns0:YourReference_Lbl[1]" w:storeItemID="{B7902924-3146-4226-9040-5E39199507B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 Sales - Credit Memo/1307"/>
            <w:id w:val="-1425419817"/>
            <w:placeholder>
              <w:docPart w:val="B3B37CA837B542B0AACD6DF8226E5DC3"/>
            </w:placeholder>
            <w:dataBinding w:prefixMappings="xmlns:ns0='urn:microsoft-dynamics-nav/reports/Standard Sales - Credit Memo/1307/'" w:xpath="/ns0:NavWordReportXmlPart[1]/ns0:Header[1]/ns0:SalesPersonBlank_Lbl[1]" w:storeItemID="{B7902924-3146-4226-9040-5E39199507B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 Sales - Credit Memo/1307"/>
            <w:id w:val="-277109058"/>
            <w:placeholder>
              <w:docPart w:val="3BB2B48FAB3E4DDE96F16AC639A9D652"/>
            </w:placeholder>
            <w:dataBinding w:prefixMappings="xmlns:ns0='urn:microsoft-dynamics-nav/reports/Standard Sales - Credit Memo/1307/'" w:xpath="/ns0:NavWordReportXmlPart[1]/ns0:Header[1]/ns0:AppliesToDocument_Lbl[1]" w:storeItemID="{B7902924-3146-4226-9040-5E39199507B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 Sales - Credit Memo/1307"/>
            <w:id w:val="-1251649982"/>
            <w:placeholder>
              <w:docPart w:val="D00B2CF5216542E48B1FA3F7329E9168"/>
            </w:placeholder>
            <w:dataBinding w:prefixMappings="xmlns:ns0='urn:microsoft-dynamics-nav/reports/Standard Sales - Credit Memo/1307/'" w:xpath="/ns0:NavWordReportXmlPart[1]/ns0:Header[1]/ns0:DueDate_Lbl[1]" w:storeItemID="{B7902924-3146-4226-9040-5E39199507B4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>
        <w:sdt>
          <w:sdtPr>
            <w:alias w:val="#Nav: /Header/YourReference"/>
            <w:tag w:val="#Nav: Standard Sales - Credit Memo/1307"/>
            <w:id w:val="1620342425"/>
            <w:placeholder>
              <w:docPart w:val="B8378250F9C6465BBB09384DE802FB7F"/>
            </w:placeholder>
            <w:dataBinding w:prefixMappings="xmlns:ns0='urn:microsoft-dynamics-nav/reports/Standard Sales - Credit Memo/1307/'" w:xpath="/ns0:NavWordReportXmlPart[1]/ns0:Header[1]/ns0:YourReference[1]" w:storeItemID="{B7902924-3146-4226-9040-5E39199507B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 Sales - Credit Memo/1307"/>
            <w:id w:val="-2093382796"/>
            <w:placeholder>
              <w:docPart w:val="CB1DD28340694D149B33A167672E33AE"/>
            </w:placeholder>
            <w:dataBinding w:prefixMappings="xmlns:ns0='urn:microsoft-dynamics-nav/reports/Standard Sales - Credit Memo/1307/'" w:xpath="/ns0:NavWordReportXmlPart[1]/ns0:Header[1]/ns0:SalesPersonName[1]" w:storeItemID="{B7902924-3146-4226-9040-5E39199507B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 Sales - Credit Memo/1307"/>
            <w:id w:val="713312628"/>
            <w:placeholder>
              <w:docPart w:val="4116043F68A841ADBFF0F78D0BAFE4DD"/>
            </w:placeholder>
            <w:dataBinding w:prefixMappings="xmlns:ns0='urn:microsoft-dynamics-nav/reports/Standard Sales - Credit Memo/1307/'" w:xpath="/ns0:NavWordReportXmlPart[1]/ns0:Header[1]/ns0:AppliesToDocument[1]" w:storeItemID="{B7902924-3146-4226-9040-5E39199507B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 Sales - Credit Memo/1307"/>
            <w:id w:val="1703123343"/>
            <w:placeholder>
              <w:docPart w:val="5A79970C3A884513AA554763E81035C3"/>
            </w:placeholder>
            <w:dataBinding w:prefixMappings="xmlns:ns0='urn:microsoft-dynamics-nav/reports/Standard Sales - Credit Memo/1307/'" w:xpath="/ns0:NavWordReportXmlPart[1]/ns0:Header[1]/ns0:DueDate[1]" w:storeItemID="{B7902924-3146-4226-9040-5E39199507B4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p w:rsidR="00133E05" w:rsidP="00133E05" w:rsidRDefault="00133E05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>
        <w:trPr>
          <w:trHeight w:val="546"/>
        </w:trPr>
        <w:sdt>
          <w:sdtPr>
            <w:alias w:val="#Nav: /Header/Line/ItemNo_Line_Lbl"/>
            <w:tag w:val="#Nav: Standard Sales - Credit Memo/1307"/>
            <w:id w:val="771446451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ItemNo_Line_Lbl[1]" w:storeItemID="{B7902924-3146-4226-9040-5E39199507B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 Sales - Credit Memo/1307"/>
            <w:id w:val="154539984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Description_Line_Lbl[1]" w:storeItemID="{B7902924-3146-4226-9040-5E39199507B4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 Sales - Credit Memo/1307"/>
            <w:id w:val="-83322987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ShipmentDate_Line_Lbl[1]" w:storeItemID="{B7902924-3146-4226-9040-5E39199507B4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 Sales - Credit Memo/1307"/>
            <w:id w:val="616415257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Quantity_Line_Lbl[1]" w:storeItemID="{B7902924-3146-4226-9040-5E39199507B4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Credit Memo/1307"/>
            <w:id w:val="-152107923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UnitPrice_Lbl[1]" w:storeItemID="{B7902924-3146-4226-9040-5E39199507B4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Credit Memo/1307"/>
            <w:id w:val="129124680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VATPct_Line_Lbl[1]" w:storeItemID="{B7902924-3146-4226-9040-5E39199507B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 Sales - Credit Memo/1307"/>
            <w:id w:val="1532234539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LineAmount_Line_Lbl[1]" w:storeItemID="{B7902924-3146-4226-9040-5E39199507B4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bookmarkStart w:name="_GoBack" w:colFirst="3" w:colLast="3" w:displacedByCustomXml="next" w:id="0"/>
      <w:sdt>
        <w:sdtPr>
          <w:alias w:val="#Nav: /Header/Line"/>
          <w:tag w:val="#Nav: Standard Sales - Credit Memo/1307"/>
          <w:id w:val="1327254768"/>
          <w15:dataBinding w:prefixMappings="xmlns:ns0='urn:microsoft-dynamics-nav/reports/Standard Sales - Credit Memo/1307/'" w:xpath="/ns0:NavWordReportXmlPart[1]/ns0:Header[1]/ns0:Line" w:storeItemID="{B7902924-3146-4226-9040-5E39199507B4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>
                <w:trPr>
                  <w:trHeight w:val="227"/>
                </w:trPr>
                <w:sdt>
                  <w:sdtPr>
                    <w:alias w:val="#Nav: /Header/Line/ItemNo_Line"/>
                    <w:tag w:val="#Nav: Standard Sales - Credit 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 Sales - Credit Memo/1307/'" w:xpath="/ns0:NavWordReportXmlPart[1]/ns0:Header[1]/ns0:Line[1]/ns0:ItemNo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782744" w:rsidRDefault="00133E05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Credit 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 Sales - Credit Memo/1307/'" w:xpath="/ns0:NavWordReportXmlPart[1]/ns0:Header[1]/ns0:Line[1]/ns0:Description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782744" w:rsidRDefault="00133E05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 Sales - Credit 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Line[1]/ns0:ShipmentDate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782744" w:rsidRDefault="00133E05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 Sales - Credit 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 Sales - Credit Memo/1307/'" w:xpath="/ns0:NavWordReportXmlPart[1]/ns0:Header[1]/ns0:Line[1]/ns0:Quantity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782744" w:rsidRDefault="00133E05">
                        <w:pPr>
                          <w:jc w:val="right"/>
                        </w:pPr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 Sales - Credit 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 Sales - Credit Memo/1307/'" w:xpath="/ns0:NavWordReportXmlPart[1]/ns0:Header[1]/ns0:Line[1]/ns0:UnitOfMeasur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782744" w:rsidRDefault="00133E05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Credit 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 Sales - Credit Memo/1307/'" w:xpath="/ns0:NavWordReportXmlPart[1]/ns0:Header[1]/ns0:Line[1]/ns0:UnitPric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782744" w:rsidRDefault="00133E05">
                        <w:pPr>
                          <w:jc w:val="right"/>
                        </w:pPr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Credit 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 Sales - Credit Memo/1307/'" w:xpath="/ns0:NavWordReportXmlPart[1]/ns0:Header[1]/ns0:Line[1]/ns0:LineDiscountPercentText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782744" w:rsidRDefault="00133E05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Credit 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 Sales - Credit Memo/1307/'" w:xpath="/ns0:NavWordReportXmlPart[1]/ns0:Header[1]/ns0:Line[1]/ns0:VATPct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782744" w:rsidRDefault="00133E05">
                        <w:pPr>
                          <w:jc w:val="right"/>
                        </w:pPr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Credit 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 Sales - Credit Memo/1307/'" w:xpath="/ns0:NavWordReportXmlPart[1]/ns0:Header[1]/ns0:Line[1]/ns0:LineAmount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782744" w:rsidRDefault="00133E05">
                        <w:pPr>
                          <w:jc w:val="right"/>
                        </w:pPr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bookmarkEnd w:id="0"/>
      <w:tr w:rsidRPr="00133E05" w:rsidR="00133E05" w:rsidTr="00133E05">
        <w:trPr>
          <w:trHeight w:val="227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sdt>
        <w:sdtPr>
          <w:alias w:val="#Nav: /Header/ReportTotalsLine"/>
          <w:tag w:val="#Nav: Standard Sales - Credit Memo/1307"/>
          <w:id w:val="1981810996"/>
          <w15:dataBinding w:prefixMappings="xmlns:ns0='urn:microsoft-dynamics-nav/reports/Standard Sales - Credit Memo/1307/'" w:xpath="/ns0:NavWordReportXmlPart[1]/ns0:Header[1]/ns0:ReportTotalsLine" w:storeItemID="{B7902924-3146-4226-9040-5E39199507B4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Credit 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ReportTotalsLine[1]/ns0:Description_ReportTotals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F6462" w:rsidRDefault="00133E05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Credit 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ReportTotalsLine[1]/ns0:Amount_ReportTotals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873B21" w:rsidRDefault="00133E05">
                        <w:pPr>
                          <w:pStyle w:val="NoSpacing"/>
                          <w:jc w:val="right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>
        <w:trPr>
          <w:trHeight w:val="113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tr w:rsidRPr="00133E05" w:rsidR="00DF6462" w:rsidTr="00873B21">
        <w:trPr>
          <w:trHeight w:val="227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Credit Memo/1307"/>
            <w:id w:val="1496384203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Totals[1]/ns0:TotalIncludingVATText[1]" w:storeItemID="{B7902924-3146-4226-9040-5E39199507B4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Credit Memo/1307"/>
            <w:id w:val="1661501859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Totals[1]/ns0:TotalAmountIncludingVAT[1]" w:storeItemID="{B7902924-3146-4226-9040-5E39199507B4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133E05" w:rsidR="00133E05" w:rsidP="00133E05" w:rsidRDefault="00133E05"/>
    <w:sectPr w:rsidRPr="00133E05" w:rsidR="00133E05" w:rsidSect="00782744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F6C" w:rsidP="00E40C63" w:rsidRDefault="00BB2F6C">
      <w:pPr>
        <w:spacing w:after="0"/>
      </w:pPr>
      <w:r>
        <w:separator/>
      </w:r>
    </w:p>
  </w:endnote>
  <w:endnote w:type="continuationSeparator" w:id="0">
    <w:p w:rsidR="00BB2F6C" w:rsidP="00E40C63" w:rsidRDefault="00BB2F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>
      <w:sdt>
        <w:sdtPr>
          <w:rPr>
            <w:lang w:val="da-DK"/>
          </w:rPr>
          <w:alias w:val="#Nav: /Header/CompanyLegalStatement"/>
          <w:tag w:val="#Nav: Standard Sales - Credit Memo/1307"/>
          <w:id w:val="962384047"/>
          <w:placeholder>
            <w:docPart w:val="F79106392E8E4A05890EA09AFCAA5D79"/>
          </w:placeholder>
          <w:dataBinding w:prefixMappings="xmlns:ns0='urn:microsoft-dynamics-nav/reports/Standard Sales - Credit Memo/1307/'" w:xpath="/ns0:NavWordReportXmlPart[1]/ns0:Header[1]/ns0:CompanyLegalStatement[1]" w:storeItemID="{B7902924-3146-4226-9040-5E39199507B4}"/>
          <w:text/>
        </w:sdtPr>
        <w:sdtContent>
          <w:tc>
            <w:tcPr>
              <w:tcW w:w="1250" w:type="pct"/>
            </w:tcPr>
            <w:p w:rsidRPr="00873B21" w:rsidR="00BD4E95" w:rsidP="00BD4E95" w:rsidRDefault="00BD4E95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>
          <w:pPr>
            <w:pStyle w:val="NoSpacing"/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>
      <w:sdt>
        <w:sdtPr>
          <w:rPr>
            <w:lang w:val="da-DK"/>
          </w:rPr>
          <w:alias w:val="#Nav: /Header/CompanyLegalStatement"/>
          <w:tag w:val="#Nav: Standard Sales - Credit Memo/1307"/>
          <w:id w:val="669455880"/>
          <w:placeholder>
            <w:docPart w:val="36C7957698824E528C9A220847A37C74"/>
          </w:placeholder>
          <w:dataBinding w:prefixMappings="xmlns:ns0='urn:microsoft-dynamics-nav/reports/Standard Sales - Credit Memo/1307/'" w:xpath="/ns0:NavWordReportXmlPart[1]/ns0:Header[1]/ns0:CompanyLegalStatement[1]" w:storeItemID="{B7902924-3146-4226-9040-5E39199507B4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/>
      </w:tc>
      <w:tc>
        <w:tcPr>
          <w:tcW w:w="1250" w:type="pct"/>
        </w:tcPr>
        <w:p w:rsidRPr="00873B21" w:rsidR="00873B21" w:rsidP="00873B21" w:rsidRDefault="00873B21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/>
      </w:tc>
    </w:tr>
    <w:tr w:rsidR="00873B21" w:rsidTr="00782744">
      <w:sdt>
        <w:sdtPr>
          <w:alias w:val="#Nav: /Header/CompanyVATRegistrationNo_Lbl"/>
          <w:tag w:val="#Nav: Standard Sales - Credit Memo/1307"/>
          <w:id w:val="-1596548712"/>
          <w:placeholder>
            <w:docPart w:val="D5ECD4AAE2AC463EB62DD32DAF5606C9"/>
          </w:placeholder>
          <w:dataBinding w:prefixMappings="xmlns:ns0='urn:microsoft-dynamics-nav/reports/Standard Sales - Credit Memo/1307/'" w:xpath="/ns0:NavWordReportXmlPart[1]/ns0:Header[1]/ns0:CompanyVATRegistrationNo_Lbl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Header_Lbl"/>
          <w:tag w:val="#Nav: Standard Sales - Credit Memo/1307"/>
          <w:id w:val="1527454957"/>
          <w:placeholder>
            <w:docPart w:val="C3210B833066458281C5B754EF76F2B7"/>
          </w:placeholder>
          <w:dataBinding w:prefixMappings="xmlns:ns0='urn:microsoft-dynamics-nav/reports/Standard Sales - Credit Memo/1307/'" w:xpath="/ns0:NavWordReportXmlPart[1]/ns0:Header[1]/ns0:HomePage_Header_Lbl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HomePage_Header_Lbl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 Sales - Credit Memo/1307"/>
          <w:id w:val="1543017061"/>
          <w:placeholder>
            <w:docPart w:val="04DED19CE3B141D5A60982F74BE1A350"/>
          </w:placeholder>
          <w:dataBinding w:prefixMappings="xmlns:ns0='urn:microsoft-dynamics-nav/reports/Standard Sales - Credit Memo/1307/'" w:xpath="/ns0:NavWordReportXmlPart[1]/ns0:Header[1]/ns0:CompanyPhoneNo_Lbl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Header_Lbl"/>
          <w:tag w:val="#Nav: Standard Sales - Credit Memo/1307"/>
          <w:id w:val="-1185281276"/>
          <w:placeholder>
            <w:docPart w:val="D3BE26172F654C338E99A8469E4E4B79"/>
          </w:placeholder>
          <w:dataBinding w:prefixMappings="xmlns:ns0='urn:microsoft-dynamics-nav/reports/Standard Sales - Credit Memo/1307/'" w:xpath="/ns0:NavWordReportXmlPart[1]/ns0:Header[1]/ns0:EMail_Header_Lbl[1]" w:storeItemID="{B7902924-3146-4226-9040-5E39199507B4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EMail_Header_Lbl</w:t>
              </w:r>
              <w:proofErr w:type="spellEnd"/>
            </w:p>
          </w:tc>
        </w:sdtContent>
      </w:sdt>
    </w:tr>
    <w:tr w:rsidR="00873B21" w:rsidTr="00782744">
      <w:sdt>
        <w:sdtPr>
          <w:alias w:val="#Nav: /Header/CompanyVATRegistrationNo"/>
          <w:tag w:val="#Nav: Standard Sales - Credit Memo/1307"/>
          <w:id w:val="1017889846"/>
          <w:placeholder>
            <w:docPart w:val="9BF720F9010E4F96A823519BDCD5235A"/>
          </w:placeholder>
          <w:dataBinding w:prefixMappings="xmlns:ns0='urn:microsoft-dynamics-nav/reports/Standard Sales - Credit Memo/1307/'" w:xpath="/ns0:NavWordReportXmlPart[1]/ns0:Header[1]/ns0:CompanyVATRegistrationNo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 Sales - Credit Memo/1307"/>
          <w:id w:val="150640979"/>
          <w:placeholder>
            <w:docPart w:val="C37F3EF61C0B43F39BF1857A5F29B07F"/>
          </w:placeholder>
          <w:dataBinding w:prefixMappings="xmlns:ns0='urn:microsoft-dynamics-nav/reports/Standard Sales - Credit Memo/1307/'" w:xpath="/ns0:NavWordReportXmlPart[1]/ns0:Header[1]/ns0:CompanyHomePage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 Sales - Credit Memo/1307"/>
          <w:id w:val="-1675018586"/>
          <w:placeholder>
            <w:docPart w:val="2313DD5D94174D9191FA6A6828998B0F"/>
          </w:placeholder>
          <w:dataBinding w:prefixMappings="xmlns:ns0='urn:microsoft-dynamics-nav/reports/Standard Sales - Credit Memo/1307/'" w:xpath="/ns0:NavWordReportXmlPart[1]/ns0:Header[1]/ns0:CompanyPhoneNo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 Sales - Credit Memo/1307"/>
          <w:id w:val="-497577039"/>
          <w:placeholder>
            <w:docPart w:val="5F30556A7E4F43789120DE10973BD6E9"/>
          </w:placeholder>
          <w:dataBinding w:prefixMappings="xmlns:ns0='urn:microsoft-dynamics-nav/reports/Standard Sales - Credit Memo/1307/'" w:xpath="/ns0:NavWordReportXmlPart[1]/ns0:Header[1]/ns0:CompanyEMail[1]" w:storeItemID="{B7902924-3146-4226-9040-5E39199507B4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>
      <w:sdt>
        <w:sdtPr>
          <w:alias w:val="#Nav: /Header/CompanyBankName"/>
          <w:tag w:val="#Nav: Standard Sales - Credit Memo/1307"/>
          <w:id w:val="-1258901508"/>
          <w:placeholder>
            <w:docPart w:val="6EAD31A24EAA4B29988ED325ECE08D7A"/>
          </w:placeholder>
          <w:dataBinding w:prefixMappings="xmlns:ns0='urn:microsoft-dynamics-nav/reports/Standard Sales - Credit Memo/1307/'" w:xpath="/ns0:NavWordReportXmlPart[1]/ns0:Header[1]/ns0:CompanyBankName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 Sales - Credit Memo/1307"/>
          <w:id w:val="1713300519"/>
          <w:placeholder>
            <w:docPart w:val="B0A9045274124DFD8B2B1DE61EDCD02B"/>
          </w:placeholder>
          <w:dataBinding w:prefixMappings="xmlns:ns0='urn:microsoft-dynamics-nav/reports/Standard Sales - Credit Memo/1307/'" w:xpath="/ns0:NavWordReportXmlPart[1]/ns0:Header[1]/ns0:CompanyIBAN_Lbl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Credit Memo/1307"/>
          <w:id w:val="1468631074"/>
          <w:placeholder>
            <w:docPart w:val="CD494B76082340ABAD0D5505D3C7F8D1"/>
          </w:placeholder>
          <w:dataBinding w:prefixMappings="xmlns:ns0='urn:microsoft-dynamics-nav/reports/Standard Sales - Credit Memo/1307/'" w:xpath="/ns0:NavWordReportXmlPart[1]/ns0:Header[1]/ns0:CompanySWIFT_Lbl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Credit Memo/1307"/>
          <w:id w:val="519503723"/>
          <w:placeholder>
            <w:docPart w:val="F1A93A8A4FD2429397729C310ED2E88C"/>
          </w:placeholder>
          <w:dataBinding w:prefixMappings="xmlns:ns0='urn:microsoft-dynamics-nav/reports/Standard Sales - Credit Memo/1307/'" w:xpath="/ns0:NavWordReportXmlPart[1]/ns0:Header[1]/ns0:CompanyGiroNo_Lbl[1]" w:storeItemID="{B7902924-3146-4226-9040-5E39199507B4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>
      <w:tc>
        <w:tcPr>
          <w:tcW w:w="1250" w:type="pct"/>
        </w:tcPr>
        <w:p w:rsidR="00873B21" w:rsidP="00873B21" w:rsidRDefault="00BB2F6C">
          <w:pPr>
            <w:pStyle w:val="NoSpacing"/>
          </w:pPr>
          <w:sdt>
            <w:sdtPr>
              <w:alias w:val="#Nav: /Header/CompanyBankBranchNo"/>
              <w:tag w:val="#Nav: Standard Sales - Credit 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 Sales - Credit Memo/1307/'" w:xpath="/ns0:NavWordReportXmlPart[1]/ns0:Header[1]/ns0:CompanyBankBranchNo[1]" w:storeItemID="{B7902924-3146-4226-9040-5E39199507B4}"/>
              <w:text/>
            </w:sdtPr>
            <w:sdtEndPr/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 Sales - Credit 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 Sales - Credit Memo/1307/'" w:xpath="/ns0:NavWordReportXmlPart[1]/ns0:Header[1]/ns0:CompanyBankAccountNo[1]" w:storeItemID="{B7902924-3146-4226-9040-5E39199507B4}"/>
              <w:text/>
            </w:sdtPr>
            <w:sdtEndPr/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 Sales - Credit Memo/1307"/>
          <w:id w:val="503022411"/>
          <w:placeholder>
            <w:docPart w:val="A3F908BCED3E49CBAB78822E252D7270"/>
          </w:placeholder>
          <w:dataBinding w:prefixMappings="xmlns:ns0='urn:microsoft-dynamics-nav/reports/Standard Sales - Credit Memo/1307/'" w:xpath="/ns0:NavWordReportXmlPart[1]/ns0:Header[1]/ns0:CompanyIBAN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Credit Memo/1307"/>
          <w:id w:val="-316962581"/>
          <w:placeholder>
            <w:docPart w:val="2BF91F9ED5BE4F97B891A00B52C50815"/>
          </w:placeholder>
          <w:dataBinding w:prefixMappings="xmlns:ns0='urn:microsoft-dynamics-nav/reports/Standard Sales - Credit Memo/1307/'" w:xpath="/ns0:NavWordReportXmlPart[1]/ns0:Header[1]/ns0:CompanySWIFT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Credit Memo/1307"/>
          <w:id w:val="702058167"/>
          <w:placeholder>
            <w:docPart w:val="B05A0074120C4D7C806836EE51F06BF7"/>
          </w:placeholder>
          <w:dataBinding w:prefixMappings="xmlns:ns0='urn:microsoft-dynamics-nav/reports/Standard Sales - Credit Memo/1307/'" w:xpath="/ns0:NavWordReportXmlPart[1]/ns0:Header[1]/ns0:CompanyGiroNo[1]" w:storeItemID="{B7902924-3146-4226-9040-5E39199507B4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F6C" w:rsidP="00E40C63" w:rsidRDefault="00BB2F6C">
      <w:pPr>
        <w:spacing w:after="0"/>
      </w:pPr>
      <w:r>
        <w:separator/>
      </w:r>
    </w:p>
  </w:footnote>
  <w:footnote w:type="continuationSeparator" w:id="0">
    <w:p w:rsidR="00BB2F6C" w:rsidP="00E40C63" w:rsidRDefault="00BB2F6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>
      <w:tc>
        <w:tcPr>
          <w:tcW w:w="5098" w:type="dxa"/>
        </w:tcPr>
        <w:p w:rsidRPr="00BD4E95" w:rsidR="00BD4E95" w:rsidP="00BD4E95" w:rsidRDefault="00BD4E9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Credit 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DocumentTitle_Lbl[1]" w:storeItemID="{B7902924-3146-4226-9040-5E39199507B4}"/>
              <w:text/>
            </w:sdtPr>
            <w:sdtContent>
              <w:proofErr w:type="spellStart"/>
              <w:r w:rsidRP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Credit 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DocumentNo[1]" w:storeItemID="{B7902924-3146-4226-9040-5E39199507B4}"/>
              <w:text/>
            </w:sdtPr>
            <w:sdtContent>
              <w:proofErr w:type="spellStart"/>
              <w:r w:rsidRP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BD4E95">
          <w:pPr>
            <w:pStyle w:val="Subtitle"/>
          </w:pPr>
          <w:sdt>
            <w:sdtPr>
              <w:alias w:val="#Nav: /Header/DocumentDate"/>
              <w:tag w:val="#Nav: Standard Sales - Credit 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 Sales - Credit Memo/1307/'" w:xpath="/ns0:NavWordReportXmlPart[1]/ns0:Header[1]/ns0:DocumentDate[1]" w:storeItemID="{B7902924-3146-4226-9040-5E39199507B4}"/>
              <w:text/>
            </w:sdtPr>
            <w:sdtContent>
              <w:proofErr w:type="spellStart"/>
              <w:r w:rsidRPr="00DF6462">
                <w:t>DocumentDate</w:t>
              </w:r>
              <w:proofErr w:type="spellEnd"/>
            </w:sdtContent>
          </w:sdt>
        </w:p>
        <w:p w:rsidR="00BD4E95" w:rsidP="00BD4E95" w:rsidRDefault="00BD4E95">
          <w:pPr>
            <w:pStyle w:val="Subtitle"/>
          </w:pPr>
          <w:sdt>
            <w:sdtPr>
              <w:alias w:val="#Nav: /Header/Page_Lbl"/>
              <w:tag w:val="#Nav: Standard Sales - Credit 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Page_Lbl[1]" w:storeItemID="{B7902924-3146-4226-9040-5E39199507B4}"/>
              <w:text/>
            </w:sdtPr>
            <w:sdtContent>
              <w:proofErr w:type="spellStart"/>
              <w:r w:rsidRPr="00DF6462">
                <w:t>Page_Lbl</w:t>
              </w:r>
              <w:proofErr w:type="spellEnd"/>
            </w:sdtContent>
          </w:sdt>
          <w:r w:rsidRPr="00DF6462">
            <w:t xml:space="preserve">  </w:t>
          </w:r>
          <w:r w:rsidRPr="00DF6462">
            <w:fldChar w:fldCharType="begin"/>
          </w:r>
          <w:r w:rsidRPr="00DF6462">
            <w:instrText xml:space="preserve"> PAGE  \* Arabic  \* MERGEFORMAT </w:instrText>
          </w:r>
          <w:r w:rsidRPr="00DF6462">
            <w:fldChar w:fldCharType="separate"/>
          </w:r>
          <w:r w:rsidR="00782744">
            <w:rPr>
              <w:noProof/>
            </w:rPr>
            <w:t>1</w:t>
          </w:r>
          <w:r w:rsidRPr="00DF6462">
            <w:fldChar w:fldCharType="end"/>
          </w:r>
          <w:r w:rsidRP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782744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>
          <w:pPr>
            <w:pStyle w:val="Header"/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>
      <w:tc>
        <w:tcPr>
          <w:tcW w:w="5098" w:type="dxa"/>
        </w:tcPr>
        <w:p w:rsidRPr="0026269B" w:rsidR="00DF6462" w:rsidP="00DF6462" w:rsidRDefault="00BB2F6C">
          <w:pPr>
            <w:pStyle w:val="Title"/>
          </w:pPr>
          <w:sdt>
            <w:sdtPr>
              <w:alias w:val="#Nav: /Header/DocumentTitle_Lbl"/>
              <w:tag w:val="#Nav: Standard Sales - Credit 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DocumentTitle_Lbl[1]" w:storeItemID="{B7902924-3146-4226-9040-5E39199507B4}"/>
              <w:text/>
            </w:sdtPr>
            <w:sdtEndPr/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 Sales - Credit 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DocumentNo[1]" w:storeItemID="{B7902924-3146-4226-9040-5E39199507B4}"/>
              <w:text/>
            </w:sdtPr>
            <w:sdtEndPr/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BB2F6C">
          <w:pPr>
            <w:pStyle w:val="Subtitle"/>
          </w:pPr>
          <w:sdt>
            <w:sdtPr>
              <w:alias w:val="#Nav: /Header/DocumentDate"/>
              <w:tag w:val="#Nav: Standard Sales - Credit 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 Sales - Credit Memo/1307/'" w:xpath="/ns0:NavWordReportXmlPart[1]/ns0:Header[1]/ns0:DocumentDate[1]" w:storeItemID="{B7902924-3146-4226-9040-5E39199507B4}"/>
              <w:text/>
            </w:sdtPr>
            <w:sdtEndPr/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BB2F6C">
          <w:pPr>
            <w:pStyle w:val="Subtitle"/>
          </w:pPr>
          <w:sdt>
            <w:sdtPr>
              <w:alias w:val="#Nav: /Header/Page_Lbl"/>
              <w:tag w:val="#Nav: Standard Sales - Credit 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Page_Lbl[1]" w:storeItemID="{B7902924-3146-4226-9040-5E39199507B4}"/>
              <w:text/>
            </w:sdtPr>
            <w:sdtEndPr/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782744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782744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 Sales - Credit Memo/1307"/>
            <w:id w:val="-283887918"/>
            <w:dataBinding w:prefixMappings="xmlns:ns0='urn:microsoft-dynamics-nav/reports/Standard Sales - Credit Memo/1307/'" w:xpath="/ns0:NavWordReportXmlPart[1]/ns0:Header[1]/ns0:CompanyPicture[1]" w:storeItemID="{B7902924-3146-4226-9040-5E39199507B4}"/>
            <w:picture/>
          </w:sdtPr>
          <w:sdtEndPr/>
          <w:sdtContent>
            <w:p w:rsidR="00DF6462" w:rsidP="00782744" w:rsidRDefault="00DF6462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0D47F370" wp14:editId="1C52C6D6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8323695b91ff43c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00000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00000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00000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58"/>
    <w:rsid w:val="00047358"/>
    <w:rsid w:val="00305D63"/>
    <w:rsid w:val="008E0D2D"/>
    <w:rsid w:val="0094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0D2D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C r e d i t  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FEB13E6-D5E3-4DE5-9960-95D0C991292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2015-12-30T15:20:54.6628961Z</dcterms:created>
  <dcterms:modified xsi:type="dcterms:W3CDTF">2015-12-30T15:20:54.6628961Z</dcterms:modified>
</coreProperties>
</file>